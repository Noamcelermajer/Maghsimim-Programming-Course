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F5380" w14:textId="77777777" w:rsidR="008A43C7" w:rsidRDefault="008A43C7" w:rsidP="001B3BE9">
      <w:pPr>
        <w:pStyle w:val="Heading1"/>
      </w:pPr>
      <w:r>
        <w:rPr>
          <w:rFonts w:hint="cs"/>
          <w:rtl/>
        </w:rPr>
        <w:t xml:space="preserve">תיק משימה </w:t>
      </w:r>
      <w:r>
        <w:rPr>
          <w:rtl/>
        </w:rPr>
        <w:t>–</w:t>
      </w:r>
      <w:r>
        <w:rPr>
          <w:rFonts w:hint="cs"/>
          <w:rtl/>
        </w:rPr>
        <w:t xml:space="preserve"> גלריה גרסה </w:t>
      </w:r>
      <w:r>
        <w:t>V1.0.2</w:t>
      </w:r>
    </w:p>
    <w:p w14:paraId="0B132680" w14:textId="77777777" w:rsidR="008A43C7" w:rsidRPr="008A43C7" w:rsidRDefault="008A43C7" w:rsidP="001F4C4E">
      <w:pPr>
        <w:rPr>
          <w:rtl/>
        </w:rPr>
      </w:pPr>
    </w:p>
    <w:p w14:paraId="78B8BD89" w14:textId="77777777" w:rsidR="008A43C7" w:rsidRDefault="00135676" w:rsidP="001B3BE9">
      <w:pPr>
        <w:pStyle w:val="Heading2"/>
        <w:rPr>
          <w:rtl/>
        </w:rPr>
      </w:pPr>
      <w:r>
        <w:rPr>
          <w:rFonts w:hint="cs"/>
          <w:rtl/>
        </w:rPr>
        <w:t>רקע ותכולת עבודה לגרסה</w:t>
      </w:r>
    </w:p>
    <w:p w14:paraId="624C2415" w14:textId="77777777" w:rsidR="001B3BE9" w:rsidRDefault="00135676" w:rsidP="001B3BE9">
      <w:pPr>
        <w:jc w:val="both"/>
        <w:rPr>
          <w:b/>
          <w:rtl/>
        </w:rPr>
      </w:pPr>
      <w:r w:rsidRPr="00135676">
        <w:rPr>
          <w:rFonts w:hint="cs"/>
          <w:b/>
          <w:rtl/>
        </w:rPr>
        <w:t xml:space="preserve">הגרסאות הראשונות של </w:t>
      </w:r>
      <w:r w:rsidRPr="00135676">
        <w:rPr>
          <w:b/>
          <w:rtl/>
        </w:rPr>
        <w:t xml:space="preserve">"גלריה" </w:t>
      </w:r>
      <w:r w:rsidRPr="00135676">
        <w:rPr>
          <w:rFonts w:hint="cs"/>
          <w:b/>
          <w:rtl/>
        </w:rPr>
        <w:t>היו מוצלחות ועבדו בצורה טובה,</w:t>
      </w:r>
      <w:r w:rsidRPr="00135676">
        <w:rPr>
          <w:b/>
          <w:rtl/>
        </w:rPr>
        <w:t xml:space="preserve"> אולם אין באפשרותה לשמור מידע בין </w:t>
      </w:r>
      <w:r w:rsidRPr="00135676">
        <w:rPr>
          <w:rFonts w:hint="cs"/>
          <w:b/>
          <w:rtl/>
        </w:rPr>
        <w:t>ה</w:t>
      </w:r>
      <w:r w:rsidRPr="00135676">
        <w:rPr>
          <w:b/>
          <w:rtl/>
        </w:rPr>
        <w:t xml:space="preserve">ריצות </w:t>
      </w:r>
      <w:r w:rsidRPr="00135676">
        <w:rPr>
          <w:rFonts w:hint="cs"/>
          <w:b/>
          <w:rtl/>
        </w:rPr>
        <w:t>ה</w:t>
      </w:r>
      <w:r w:rsidRPr="00135676">
        <w:rPr>
          <w:b/>
          <w:rtl/>
        </w:rPr>
        <w:t>שונות</w:t>
      </w:r>
      <w:r w:rsidRPr="00135676">
        <w:rPr>
          <w:rFonts w:hint="cs"/>
          <w:b/>
          <w:rtl/>
        </w:rPr>
        <w:t xml:space="preserve"> </w:t>
      </w:r>
      <w:r w:rsidRPr="00135676">
        <w:rPr>
          <w:b/>
        </w:rPr>
        <w:sym w:font="Wingdings" w:char="F04C"/>
      </w:r>
      <w:r w:rsidRPr="00135676">
        <w:rPr>
          <w:rFonts w:hint="cs"/>
          <w:b/>
          <w:rtl/>
        </w:rPr>
        <w:t>.</w:t>
      </w:r>
    </w:p>
    <w:p w14:paraId="1E112873" w14:textId="77777777" w:rsidR="00135676" w:rsidRPr="00135676" w:rsidRDefault="00135676" w:rsidP="001B3BE9">
      <w:pPr>
        <w:jc w:val="both"/>
        <w:rPr>
          <w:b/>
          <w:rtl/>
        </w:rPr>
      </w:pPr>
      <w:r w:rsidRPr="00135676">
        <w:rPr>
          <w:rFonts w:hint="cs"/>
          <w:b/>
          <w:rtl/>
        </w:rPr>
        <w:t xml:space="preserve">מבחינה טכנולוגית, </w:t>
      </w:r>
      <w:r w:rsidRPr="00135676">
        <w:rPr>
          <w:b/>
          <w:rtl/>
        </w:rPr>
        <w:t>בפרויקט "גלריה" אנו עושים שימוש בנתונים ובמיד</w:t>
      </w:r>
      <w:r w:rsidRPr="00135676">
        <w:rPr>
          <w:rFonts w:hint="cs"/>
          <w:b/>
          <w:rtl/>
        </w:rPr>
        <w:t>ע</w:t>
      </w:r>
      <w:r w:rsidRPr="00135676">
        <w:rPr>
          <w:b/>
          <w:rtl/>
        </w:rPr>
        <w:t xml:space="preserve"> מסוגים שונים – אלבומים, תמונות, משתמשים ותיוגים. כרגע, המידע לא נשמר ומאוחסן ב</w:t>
      </w:r>
      <w:r w:rsidRPr="00135676">
        <w:rPr>
          <w:b/>
        </w:rPr>
        <w:t xml:space="preserve"> RAM-</w:t>
      </w:r>
      <w:r w:rsidRPr="00135676">
        <w:rPr>
          <w:b/>
          <w:rtl/>
        </w:rPr>
        <w:t>של המחש</w:t>
      </w:r>
      <w:r w:rsidRPr="00135676">
        <w:rPr>
          <w:rFonts w:hint="cs"/>
          <w:b/>
          <w:rtl/>
        </w:rPr>
        <w:t>ב,</w:t>
      </w:r>
      <w:r w:rsidRPr="00135676">
        <w:rPr>
          <w:b/>
          <w:rtl/>
        </w:rPr>
        <w:t xml:space="preserve"> כלומר, בכל פעם שה</w:t>
      </w:r>
      <w:r w:rsidRPr="00135676">
        <w:rPr>
          <w:rFonts w:hint="cs"/>
          <w:b/>
          <w:rtl/>
        </w:rPr>
        <w:t>אפליקציה</w:t>
      </w:r>
      <w:r w:rsidRPr="00135676">
        <w:rPr>
          <w:b/>
          <w:rtl/>
        </w:rPr>
        <w:t xml:space="preserve"> נסגרת המידע נמחק. זוהי כמובן, התנהגות לא רצויה. </w:t>
      </w:r>
    </w:p>
    <w:p w14:paraId="1349900F" w14:textId="77777777" w:rsidR="00135676" w:rsidRPr="00135676" w:rsidRDefault="00135676" w:rsidP="001B3BE9">
      <w:pPr>
        <w:jc w:val="both"/>
        <w:rPr>
          <w:b/>
          <w:rtl/>
        </w:rPr>
      </w:pPr>
      <w:r w:rsidRPr="00135676">
        <w:rPr>
          <w:rFonts w:hint="cs"/>
          <w:b/>
          <w:rtl/>
        </w:rPr>
        <w:t>הדרישה היא שמגרסה 1.0.2</w:t>
      </w:r>
      <w:r w:rsidRPr="00135676">
        <w:rPr>
          <w:rFonts w:hint="cs"/>
          <w:bCs/>
        </w:rPr>
        <w:t>V</w:t>
      </w:r>
      <w:r w:rsidRPr="00135676">
        <w:rPr>
          <w:rFonts w:hint="cs"/>
          <w:b/>
          <w:rtl/>
        </w:rPr>
        <w:t xml:space="preserve"> </w:t>
      </w:r>
      <w:r w:rsidRPr="00135676">
        <w:rPr>
          <w:b/>
          <w:rtl/>
        </w:rPr>
        <w:t xml:space="preserve">הנתונים ישמרו בצורה קבועה (או פֶּרְסיסטֵנסית </w:t>
      </w:r>
      <w:r w:rsidR="001B3BE9">
        <w:rPr>
          <w:rFonts w:hint="cs"/>
          <w:b/>
          <w:rtl/>
        </w:rPr>
        <w:t xml:space="preserve">- </w:t>
      </w:r>
      <w:r w:rsidRPr="00135676">
        <w:rPr>
          <w:b/>
          <w:rtl/>
        </w:rPr>
        <w:t xml:space="preserve">מהמילה האנגלית </w:t>
      </w:r>
      <w:r w:rsidRPr="00135676">
        <w:rPr>
          <w:b/>
        </w:rPr>
        <w:t>Persistence</w:t>
      </w:r>
      <w:r w:rsidRPr="00135676">
        <w:rPr>
          <w:b/>
          <w:rtl/>
        </w:rPr>
        <w:t>)</w:t>
      </w:r>
      <w:r w:rsidRPr="00135676">
        <w:rPr>
          <w:rFonts w:hint="cs"/>
          <w:b/>
          <w:rtl/>
        </w:rPr>
        <w:t>, כלומר נרצה לשמור את הנתונים ללא תלות בריצת האפליקציה בצורה קבועה ונוחה</w:t>
      </w:r>
      <w:r w:rsidR="001B3BE9">
        <w:rPr>
          <w:rFonts w:hint="cs"/>
          <w:b/>
          <w:rtl/>
        </w:rPr>
        <w:t>.</w:t>
      </w:r>
      <w:r w:rsidRPr="00135676">
        <w:rPr>
          <w:rFonts w:hint="cs"/>
          <w:b/>
          <w:rtl/>
        </w:rPr>
        <w:t xml:space="preserve"> הדבר יתבצע על ידי שימוש ב-</w:t>
      </w:r>
      <w:r w:rsidRPr="00135676">
        <w:rPr>
          <w:b/>
        </w:rPr>
        <w:t xml:space="preserve"> Database</w:t>
      </w:r>
      <w:r w:rsidRPr="00135676">
        <w:rPr>
          <w:b/>
          <w:rtl/>
        </w:rPr>
        <w:t>(מסד הנתונים)</w:t>
      </w:r>
      <w:r w:rsidRPr="00135676">
        <w:rPr>
          <w:rFonts w:hint="cs"/>
          <w:b/>
          <w:rtl/>
        </w:rPr>
        <w:t>.</w:t>
      </w:r>
    </w:p>
    <w:p w14:paraId="08283F7B" w14:textId="77777777" w:rsidR="00135676" w:rsidRDefault="00135676" w:rsidP="001F4C4E">
      <w:pPr>
        <w:rPr>
          <w:rtl/>
        </w:rPr>
      </w:pPr>
    </w:p>
    <w:p w14:paraId="0B1815B9" w14:textId="77777777" w:rsidR="00F37D5D" w:rsidRDefault="00135676" w:rsidP="005E68C4">
      <w:pPr>
        <w:pStyle w:val="Heading2"/>
        <w:rPr>
          <w:rtl/>
        </w:rPr>
      </w:pPr>
      <w:bookmarkStart w:id="0" w:name="_שלבי_עבודה"/>
      <w:bookmarkEnd w:id="0"/>
      <w:r>
        <w:rPr>
          <w:rFonts w:hint="cs"/>
          <w:rtl/>
        </w:rPr>
        <w:t>שלבי עבודה</w:t>
      </w:r>
    </w:p>
    <w:p w14:paraId="36060AFC" w14:textId="77777777" w:rsidR="00135676" w:rsidRDefault="00135676" w:rsidP="00F37D5D">
      <w:pPr>
        <w:pStyle w:val="Heading3"/>
        <w:rPr>
          <w:rtl/>
        </w:rPr>
      </w:pPr>
      <w:r>
        <w:rPr>
          <w:rFonts w:hint="cs"/>
          <w:rtl/>
        </w:rPr>
        <w:t>שלב 0: הוספת משימות (</w:t>
      </w:r>
      <w:r w:rsidRPr="00F37D5D">
        <w:rPr>
          <w:b/>
          <w:bCs w:val="0"/>
        </w:rPr>
        <w:t>Issue</w:t>
      </w:r>
      <w:r>
        <w:rPr>
          <w:rFonts w:hint="cs"/>
          <w:rtl/>
        </w:rPr>
        <w:t>-ים)</w:t>
      </w:r>
    </w:p>
    <w:p w14:paraId="20E048E7" w14:textId="77777777" w:rsidR="00DE387E" w:rsidRDefault="00F35853" w:rsidP="00F37D5D">
      <w:pPr>
        <w:jc w:val="both"/>
        <w:rPr>
          <w:b/>
          <w:rtl/>
        </w:rPr>
      </w:pPr>
      <w:r>
        <w:rPr>
          <w:rFonts w:hint="cs"/>
          <w:b/>
          <w:rtl/>
        </w:rPr>
        <w:t xml:space="preserve">כמו שאמרנו, המשימה שלנו היא - </w:t>
      </w:r>
      <w:r w:rsidR="00135676" w:rsidRPr="00135676">
        <w:rPr>
          <w:b/>
          <w:rtl/>
        </w:rPr>
        <w:t>שמירת נתוני אלבומים ותמונות בין הרצה להרצה של האפליקציה</w:t>
      </w:r>
      <w:r>
        <w:rPr>
          <w:rFonts w:hint="cs"/>
          <w:b/>
          <w:rtl/>
        </w:rPr>
        <w:t xml:space="preserve">. </w:t>
      </w:r>
    </w:p>
    <w:p w14:paraId="57599A36" w14:textId="77777777" w:rsidR="00F37D5D" w:rsidRPr="00DE387E" w:rsidRDefault="00DE387E" w:rsidP="00DE387E">
      <w:pPr>
        <w:pStyle w:val="ListParagraph"/>
        <w:numPr>
          <w:ilvl w:val="0"/>
          <w:numId w:val="12"/>
        </w:numPr>
        <w:jc w:val="both"/>
        <w:rPr>
          <w:b/>
          <w:rtl/>
        </w:rPr>
      </w:pPr>
      <w:r w:rsidRPr="00DE387E">
        <w:rPr>
          <w:rFonts w:hint="cs"/>
          <w:bCs/>
          <w:color w:val="ED7D31" w:themeColor="accent2"/>
          <w:rtl/>
        </w:rPr>
        <w:t>משימת תשתית:</w:t>
      </w:r>
      <w:r w:rsidRPr="00DE387E">
        <w:rPr>
          <w:rFonts w:hint="cs"/>
          <w:b/>
          <w:color w:val="ED7D31" w:themeColor="accent2"/>
          <w:rtl/>
        </w:rPr>
        <w:t xml:space="preserve"> </w:t>
      </w:r>
      <w:r w:rsidR="00F35853" w:rsidRPr="00DE387E">
        <w:rPr>
          <w:rFonts w:hint="cs"/>
          <w:b/>
          <w:rtl/>
        </w:rPr>
        <w:t>פצלו את המשימה הזו לארבע משימות קטנות (</w:t>
      </w:r>
      <w:r w:rsidR="00135676" w:rsidRPr="00DE387E">
        <w:rPr>
          <w:rFonts w:hint="cs"/>
          <w:b/>
          <w:rtl/>
        </w:rPr>
        <w:t>בהתאם לארבעת השלבים המפורטים בהמשך</w:t>
      </w:r>
      <w:r w:rsidR="00F35853" w:rsidRPr="00DE387E">
        <w:rPr>
          <w:rFonts w:hint="cs"/>
          <w:b/>
          <w:rtl/>
        </w:rPr>
        <w:t>)</w:t>
      </w:r>
      <w:r w:rsidR="00135676" w:rsidRPr="00DE387E">
        <w:rPr>
          <w:rFonts w:hint="cs"/>
          <w:b/>
          <w:rtl/>
        </w:rPr>
        <w:t xml:space="preserve"> ועם תאריכי יעד לפי הנחיות המדריך</w:t>
      </w:r>
      <w:r w:rsidR="00F35853" w:rsidRPr="00DE387E">
        <w:rPr>
          <w:rFonts w:hint="cs"/>
          <w:b/>
          <w:rtl/>
        </w:rPr>
        <w:t xml:space="preserve">, וצרו להם </w:t>
      </w:r>
      <w:r w:rsidR="00F35853" w:rsidRPr="00DE387E">
        <w:rPr>
          <w:b/>
        </w:rPr>
        <w:t>Issue</w:t>
      </w:r>
      <w:r w:rsidR="00F35853" w:rsidRPr="00DE387E">
        <w:rPr>
          <w:rFonts w:hint="cs"/>
          <w:b/>
          <w:rtl/>
        </w:rPr>
        <w:t>-ים חדשים ב-</w:t>
      </w:r>
      <w:r w:rsidR="00F35853" w:rsidRPr="00DE387E">
        <w:rPr>
          <w:b/>
        </w:rPr>
        <w:t>GitLab</w:t>
      </w:r>
      <w:r w:rsidR="00135676" w:rsidRPr="00DE387E">
        <w:rPr>
          <w:rFonts w:hint="cs"/>
          <w:b/>
          <w:rtl/>
        </w:rPr>
        <w:t>.</w:t>
      </w:r>
    </w:p>
    <w:p w14:paraId="237DF0B8" w14:textId="77777777" w:rsidR="00135676" w:rsidRDefault="00135676" w:rsidP="00F37D5D">
      <w:pPr>
        <w:rPr>
          <w:rtl/>
        </w:rPr>
      </w:pPr>
      <w:r w:rsidRPr="00135676">
        <w:rPr>
          <w:rFonts w:hint="cs"/>
          <w:bCs/>
          <w:rtl/>
        </w:rPr>
        <w:t>וודאו לעדכן את הסטטוס של המשימות אחרי כל סיום שלב.</w:t>
      </w:r>
    </w:p>
    <w:p w14:paraId="31889A49" w14:textId="77777777" w:rsidR="00F37D5D" w:rsidRDefault="00F37D5D" w:rsidP="00F37D5D">
      <w:pPr>
        <w:rPr>
          <w:rtl/>
        </w:rPr>
      </w:pPr>
    </w:p>
    <w:p w14:paraId="6093BB62" w14:textId="77777777" w:rsidR="00135676" w:rsidRDefault="00135676" w:rsidP="00F37D5D">
      <w:pPr>
        <w:pStyle w:val="Heading3"/>
        <w:rPr>
          <w:rtl/>
        </w:rPr>
      </w:pPr>
      <w:r>
        <w:rPr>
          <w:rFonts w:hint="cs"/>
          <w:rtl/>
        </w:rPr>
        <w:t>שלב 1: יצירת תשתית חיבור למסד הנתונים</w:t>
      </w:r>
    </w:p>
    <w:p w14:paraId="1E8888C7" w14:textId="77777777" w:rsidR="004438C5" w:rsidRDefault="00135676" w:rsidP="004438C5">
      <w:pPr>
        <w:pStyle w:val="ListParagraph"/>
        <w:numPr>
          <w:ilvl w:val="0"/>
          <w:numId w:val="5"/>
        </w:numPr>
        <w:spacing w:after="0"/>
      </w:pPr>
      <w:r w:rsidRPr="00F37D5D">
        <w:rPr>
          <w:rFonts w:hint="cs"/>
          <w:b/>
          <w:bCs/>
          <w:color w:val="7030A0"/>
          <w:rtl/>
        </w:rPr>
        <w:t>משימת לימוד:</w:t>
      </w:r>
      <w:r w:rsidRPr="00F37D5D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הכרות עם מסדי נתונים ושפת </w:t>
      </w:r>
      <w:r>
        <w:t>SQL</w:t>
      </w:r>
      <w:r>
        <w:rPr>
          <w:rFonts w:hint="cs"/>
          <w:rtl/>
        </w:rPr>
        <w:t xml:space="preserve"> -</w:t>
      </w:r>
    </w:p>
    <w:p w14:paraId="76F3FC87" w14:textId="77777777" w:rsidR="00135676" w:rsidRDefault="00135676" w:rsidP="004438C5">
      <w:pPr>
        <w:bidi w:val="0"/>
        <w:ind w:left="360"/>
      </w:pPr>
      <w:r w:rsidRPr="004438C5">
        <w:rPr>
          <w:b/>
          <w:bCs/>
        </w:rPr>
        <w:t>Lab1\Learning Task 11 - DB&amp;SQL</w:t>
      </w:r>
    </w:p>
    <w:p w14:paraId="092BB6C4" w14:textId="77777777" w:rsidR="004438C5" w:rsidRPr="004438C5" w:rsidRDefault="00135676" w:rsidP="004438C5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F37D5D">
        <w:rPr>
          <w:rFonts w:hint="cs"/>
          <w:b/>
          <w:bCs/>
          <w:color w:val="7030A0"/>
          <w:rtl/>
        </w:rPr>
        <w:t>משימת לימוד:</w:t>
      </w:r>
      <w:r>
        <w:rPr>
          <w:rFonts w:hint="cs"/>
          <w:rtl/>
        </w:rPr>
        <w:t xml:space="preserve"> המודל הטבלאי </w:t>
      </w:r>
      <w:r>
        <w:rPr>
          <w:rtl/>
        </w:rPr>
        <w:t>–</w:t>
      </w:r>
    </w:p>
    <w:p w14:paraId="6D0F2A15" w14:textId="77777777" w:rsidR="00135676" w:rsidRPr="004438C5" w:rsidRDefault="00135676" w:rsidP="004438C5">
      <w:pPr>
        <w:bidi w:val="0"/>
        <w:ind w:left="360"/>
        <w:jc w:val="both"/>
        <w:rPr>
          <w:b/>
          <w:bCs/>
        </w:rPr>
      </w:pPr>
      <w:r w:rsidRPr="004438C5">
        <w:rPr>
          <w:b/>
          <w:bCs/>
        </w:rPr>
        <w:t>Lab1\Learning Task 12 - Table-Model</w:t>
      </w:r>
    </w:p>
    <w:p w14:paraId="79CE6043" w14:textId="77777777" w:rsidR="004438C5" w:rsidRPr="004438C5" w:rsidRDefault="00135676" w:rsidP="004438C5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F37D5D">
        <w:rPr>
          <w:rFonts w:hint="cs"/>
          <w:b/>
          <w:bCs/>
          <w:color w:val="7030A0"/>
          <w:rtl/>
        </w:rPr>
        <w:t>משימת לימוד:</w:t>
      </w:r>
      <w:r>
        <w:rPr>
          <w:rFonts w:hint="cs"/>
          <w:rtl/>
        </w:rPr>
        <w:t xml:space="preserve"> חיבור ל-</w:t>
      </w:r>
      <w:r>
        <w:t>SQLite</w:t>
      </w:r>
      <w:r>
        <w:rPr>
          <w:rFonts w:hint="cs"/>
          <w:rtl/>
        </w:rPr>
        <w:t xml:space="preserve"> ב-</w:t>
      </w:r>
      <w:r>
        <w:t>C++</w:t>
      </w:r>
      <w:r>
        <w:rPr>
          <w:rFonts w:hint="cs"/>
          <w:rtl/>
        </w:rPr>
        <w:t xml:space="preserve"> -</w:t>
      </w:r>
    </w:p>
    <w:p w14:paraId="7D4FD542" w14:textId="77777777" w:rsidR="00135676" w:rsidRPr="004438C5" w:rsidRDefault="00135676" w:rsidP="004438C5">
      <w:pPr>
        <w:bidi w:val="0"/>
        <w:ind w:left="360"/>
        <w:rPr>
          <w:b/>
          <w:bCs/>
        </w:rPr>
      </w:pPr>
      <w:r w:rsidRPr="004438C5">
        <w:rPr>
          <w:b/>
          <w:bCs/>
        </w:rPr>
        <w:t>Lab1\Learning Task 13-C++-SQLite</w:t>
      </w:r>
    </w:p>
    <w:p w14:paraId="7AB54CF8" w14:textId="77777777" w:rsidR="00E476D2" w:rsidRDefault="00135676" w:rsidP="00DE4AD5">
      <w:pPr>
        <w:pStyle w:val="ListParagraph"/>
        <w:numPr>
          <w:ilvl w:val="0"/>
          <w:numId w:val="5"/>
        </w:numPr>
      </w:pPr>
      <w:r w:rsidRPr="00E46768">
        <w:rPr>
          <w:rFonts w:hint="cs"/>
          <w:b/>
          <w:bCs/>
          <w:color w:val="00B050"/>
          <w:rtl/>
        </w:rPr>
        <w:lastRenderedPageBreak/>
        <w:t>משימת פיתוח:</w:t>
      </w:r>
      <w:r w:rsidRPr="00E46768">
        <w:rPr>
          <w:rFonts w:hint="cs"/>
          <w:color w:val="00B050"/>
          <w:rtl/>
        </w:rPr>
        <w:t xml:space="preserve"> </w:t>
      </w:r>
      <w:r>
        <w:rPr>
          <w:rFonts w:hint="cs"/>
          <w:rtl/>
        </w:rPr>
        <w:t xml:space="preserve">יצירת מחלקת </w:t>
      </w:r>
      <w:r w:rsidRPr="00E46768">
        <w:rPr>
          <w:b/>
          <w:bCs/>
        </w:rPr>
        <w:t>DatabaseAccess</w:t>
      </w:r>
      <w:r>
        <w:rPr>
          <w:rFonts w:hint="cs"/>
          <w:rtl/>
        </w:rPr>
        <w:t xml:space="preserve"> וביצוע משימות </w:t>
      </w:r>
      <w:r w:rsidR="006113A1" w:rsidRPr="006113A1">
        <w:rPr>
          <w:rFonts w:hint="cs"/>
          <w:color w:val="FFFFFF" w:themeColor="background1"/>
          <w:shd w:val="clear" w:color="auto" w:fill="ED7D31" w:themeFill="accent2"/>
          <w:rtl/>
        </w:rPr>
        <w:t xml:space="preserve"> </w:t>
      </w:r>
      <w:r w:rsidRPr="006113A1">
        <w:rPr>
          <w:rFonts w:hint="cs"/>
          <w:b/>
          <w:bCs/>
          <w:color w:val="FFFFFF" w:themeColor="background1"/>
          <w:shd w:val="clear" w:color="auto" w:fill="ED7D31" w:themeFill="accent2"/>
          <w:rtl/>
        </w:rPr>
        <w:t>שלב 1</w:t>
      </w:r>
      <w:r w:rsidR="006113A1" w:rsidRPr="006113A1">
        <w:rPr>
          <w:rFonts w:hint="cs"/>
          <w:b/>
          <w:bCs/>
          <w:color w:val="FFFFFF" w:themeColor="background1"/>
          <w:shd w:val="clear" w:color="auto" w:fill="ED7D31" w:themeFill="accent2"/>
          <w:rtl/>
        </w:rPr>
        <w:t xml:space="preserve"> </w:t>
      </w:r>
      <w:r>
        <w:rPr>
          <w:rFonts w:hint="cs"/>
          <w:rtl/>
        </w:rPr>
        <w:t xml:space="preserve"> </w:t>
      </w:r>
      <w:r w:rsidR="00E476D2">
        <w:rPr>
          <w:rFonts w:hint="cs"/>
          <w:rtl/>
        </w:rPr>
        <w:t xml:space="preserve">במימוש של </w:t>
      </w:r>
      <w:hyperlink w:anchor="_המתודות_של_מחלקת" w:history="1">
        <w:r w:rsidR="00E476D2" w:rsidRPr="00DE4AD5">
          <w:rPr>
            <w:rStyle w:val="Hyperlink"/>
            <w:rFonts w:hint="cs"/>
            <w:rtl/>
          </w:rPr>
          <w:t xml:space="preserve">מתודות מחלקת </w:t>
        </w:r>
        <w:r w:rsidR="00E476D2" w:rsidRPr="00DE4AD5">
          <w:rPr>
            <w:rStyle w:val="Hyperlink"/>
          </w:rPr>
          <w:t>IDataAccess</w:t>
        </w:r>
      </w:hyperlink>
      <w:r w:rsidR="00E476D2">
        <w:rPr>
          <w:rFonts w:hint="cs"/>
          <w:rtl/>
        </w:rPr>
        <w:t>.</w:t>
      </w:r>
    </w:p>
    <w:p w14:paraId="1856BA03" w14:textId="77777777" w:rsidR="00DE387E" w:rsidRDefault="00386716" w:rsidP="00DE4AD5">
      <w:pPr>
        <w:pStyle w:val="ListParagraph"/>
        <w:numPr>
          <w:ilvl w:val="0"/>
          <w:numId w:val="5"/>
        </w:numPr>
      </w:pPr>
      <w:r w:rsidRPr="00814913">
        <w:rPr>
          <w:rFonts w:hint="cs"/>
          <w:bCs/>
          <w:color w:val="ED7D31" w:themeColor="accent2"/>
          <w:rtl/>
        </w:rPr>
        <w:t>משימת תשתית:</w:t>
      </w:r>
      <w:r>
        <w:rPr>
          <w:rFonts w:hint="cs"/>
          <w:rtl/>
        </w:rPr>
        <w:t xml:space="preserve"> סמנו את ה-</w:t>
      </w:r>
      <w:r>
        <w:t>issue</w:t>
      </w:r>
      <w:r>
        <w:rPr>
          <w:rFonts w:hint="cs"/>
          <w:rtl/>
        </w:rPr>
        <w:t xml:space="preserve"> כ-</w:t>
      </w:r>
      <w:r>
        <w:t>Done</w:t>
      </w:r>
      <w:r>
        <w:rPr>
          <w:rFonts w:hint="cs"/>
          <w:rtl/>
        </w:rPr>
        <w:t>.</w:t>
      </w:r>
    </w:p>
    <w:p w14:paraId="522AB891" w14:textId="77777777" w:rsidR="00922030" w:rsidRDefault="00922030" w:rsidP="00922030">
      <w:pPr>
        <w:rPr>
          <w:rtl/>
        </w:rPr>
      </w:pPr>
    </w:p>
    <w:p w14:paraId="4BF76459" w14:textId="77777777" w:rsidR="00E476D2" w:rsidRDefault="00E476D2" w:rsidP="00E46768">
      <w:pPr>
        <w:pStyle w:val="Heading3"/>
        <w:rPr>
          <w:rtl/>
        </w:rPr>
      </w:pPr>
      <w:r>
        <w:rPr>
          <w:rFonts w:hint="cs"/>
          <w:rtl/>
        </w:rPr>
        <w:t>שלב 2: מימוש פעולות עדכון נתונים</w:t>
      </w:r>
    </w:p>
    <w:p w14:paraId="6CD183B8" w14:textId="77777777" w:rsidR="00E46768" w:rsidRDefault="00E476D2" w:rsidP="00A01682">
      <w:pPr>
        <w:pStyle w:val="ListParagraph"/>
        <w:numPr>
          <w:ilvl w:val="0"/>
          <w:numId w:val="6"/>
        </w:numPr>
        <w:spacing w:after="0"/>
      </w:pPr>
      <w:r w:rsidRPr="00E46768">
        <w:rPr>
          <w:rFonts w:hint="cs"/>
          <w:b/>
          <w:bCs/>
          <w:color w:val="7030A0"/>
          <w:rtl/>
        </w:rPr>
        <w:t>משימת לימוד:</w:t>
      </w:r>
      <w:r>
        <w:rPr>
          <w:rFonts w:hint="cs"/>
          <w:rtl/>
        </w:rPr>
        <w:t xml:space="preserve"> פעולות עדכון נתונים </w:t>
      </w:r>
      <w:r w:rsidR="00E46768">
        <w:rPr>
          <w:rtl/>
        </w:rPr>
        <w:t>–</w:t>
      </w:r>
    </w:p>
    <w:p w14:paraId="3CB71E6F" w14:textId="77777777" w:rsidR="00E476D2" w:rsidRPr="003E3E83" w:rsidRDefault="00E476D2" w:rsidP="00A01682">
      <w:pPr>
        <w:bidi w:val="0"/>
        <w:ind w:left="360"/>
        <w:rPr>
          <w:b/>
          <w:bCs/>
        </w:rPr>
      </w:pPr>
      <w:r w:rsidRPr="003E3E83">
        <w:rPr>
          <w:b/>
          <w:bCs/>
        </w:rPr>
        <w:t>Lab2\Learning Task 21-SQL</w:t>
      </w:r>
    </w:p>
    <w:p w14:paraId="58175413" w14:textId="77777777" w:rsidR="00A01682" w:rsidRDefault="00E476D2" w:rsidP="00997ACF">
      <w:pPr>
        <w:pStyle w:val="ListParagraph"/>
        <w:numPr>
          <w:ilvl w:val="0"/>
          <w:numId w:val="6"/>
        </w:numPr>
        <w:spacing w:after="0"/>
      </w:pPr>
      <w:r w:rsidRPr="00A01682">
        <w:rPr>
          <w:rFonts w:hint="cs"/>
          <w:b/>
          <w:bCs/>
          <w:color w:val="7030A0"/>
          <w:rtl/>
        </w:rPr>
        <w:t>משימת לימוד:</w:t>
      </w:r>
      <w:r>
        <w:rPr>
          <w:rFonts w:hint="cs"/>
          <w:rtl/>
        </w:rPr>
        <w:t xml:space="preserve"> חיבור בין </w:t>
      </w:r>
      <w:r>
        <w:t>SQLite</w:t>
      </w:r>
      <w:r>
        <w:rPr>
          <w:rFonts w:hint="cs"/>
          <w:rtl/>
        </w:rPr>
        <w:t xml:space="preserve"> ל-</w:t>
      </w:r>
      <w:r>
        <w:t>C++</w:t>
      </w:r>
      <w:r>
        <w:rPr>
          <w:rFonts w:hint="cs"/>
          <w:rtl/>
        </w:rPr>
        <w:t xml:space="preserve"> לעדכון נתונים </w:t>
      </w:r>
      <w:r>
        <w:rPr>
          <w:rtl/>
        </w:rPr>
        <w:t>–</w:t>
      </w:r>
    </w:p>
    <w:p w14:paraId="12014F3F" w14:textId="77777777" w:rsidR="00E476D2" w:rsidRPr="003E3E83" w:rsidRDefault="00E476D2" w:rsidP="00A01682">
      <w:pPr>
        <w:bidi w:val="0"/>
        <w:ind w:left="360"/>
        <w:rPr>
          <w:b/>
          <w:bCs/>
        </w:rPr>
      </w:pPr>
      <w:r w:rsidRPr="003E3E83">
        <w:rPr>
          <w:b/>
          <w:bCs/>
        </w:rPr>
        <w:t>Lab2\Learning Task 22-C++-SQLite</w:t>
      </w:r>
    </w:p>
    <w:p w14:paraId="5749DE68" w14:textId="77777777" w:rsidR="00E476D2" w:rsidRDefault="00E476D2" w:rsidP="00E476D2">
      <w:pPr>
        <w:pStyle w:val="ListParagraph"/>
        <w:numPr>
          <w:ilvl w:val="0"/>
          <w:numId w:val="6"/>
        </w:numPr>
      </w:pPr>
      <w:r w:rsidRPr="00997ACF">
        <w:rPr>
          <w:rFonts w:hint="cs"/>
          <w:b/>
          <w:bCs/>
          <w:color w:val="00B050"/>
          <w:rtl/>
        </w:rPr>
        <w:t>משימת פיתוח:</w:t>
      </w:r>
      <w:r>
        <w:rPr>
          <w:rFonts w:hint="cs"/>
          <w:rtl/>
        </w:rPr>
        <w:t xml:space="preserve"> ביצוע משימות</w:t>
      </w:r>
      <w:r w:rsidR="006113A1">
        <w:rPr>
          <w:rFonts w:hint="cs"/>
          <w:rtl/>
        </w:rPr>
        <w:t xml:space="preserve"> </w:t>
      </w:r>
      <w:r w:rsidRPr="006113A1">
        <w:rPr>
          <w:rFonts w:hint="cs"/>
          <w:color w:val="FFFFFF" w:themeColor="background1"/>
          <w:shd w:val="clear" w:color="auto" w:fill="7030A0"/>
          <w:rtl/>
        </w:rPr>
        <w:t xml:space="preserve"> </w:t>
      </w:r>
      <w:r w:rsidRPr="006113A1">
        <w:rPr>
          <w:rFonts w:hint="cs"/>
          <w:b/>
          <w:bCs/>
          <w:color w:val="FFFFFF" w:themeColor="background1"/>
          <w:shd w:val="clear" w:color="auto" w:fill="7030A0"/>
          <w:rtl/>
        </w:rPr>
        <w:t xml:space="preserve">שלב 2 </w:t>
      </w:r>
      <w:r w:rsidR="006113A1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במימוש של </w:t>
      </w:r>
      <w:hyperlink w:anchor="_המתודות_של_מחלקת" w:history="1">
        <w:r w:rsidRPr="00DE4AD5">
          <w:rPr>
            <w:rStyle w:val="Hyperlink"/>
            <w:rFonts w:hint="cs"/>
            <w:rtl/>
          </w:rPr>
          <w:t xml:space="preserve">מתודות מחלקת </w:t>
        </w:r>
        <w:r w:rsidRPr="00DE4AD5">
          <w:rPr>
            <w:rStyle w:val="Hyperlink"/>
            <w:b/>
            <w:bCs/>
          </w:rPr>
          <w:t>IDataAccess</w:t>
        </w:r>
      </w:hyperlink>
      <w:r>
        <w:rPr>
          <w:rFonts w:hint="cs"/>
          <w:rtl/>
        </w:rPr>
        <w:t>.</w:t>
      </w:r>
    </w:p>
    <w:p w14:paraId="47E6104D" w14:textId="77777777" w:rsidR="00814913" w:rsidRDefault="00814913" w:rsidP="00814913">
      <w:pPr>
        <w:pStyle w:val="ListParagraph"/>
        <w:numPr>
          <w:ilvl w:val="0"/>
          <w:numId w:val="6"/>
        </w:numPr>
      </w:pPr>
      <w:r w:rsidRPr="00814913">
        <w:rPr>
          <w:rFonts w:hint="cs"/>
          <w:bCs/>
          <w:color w:val="ED7D31" w:themeColor="accent2"/>
          <w:rtl/>
        </w:rPr>
        <w:t>משימת תשתית:</w:t>
      </w:r>
      <w:r>
        <w:rPr>
          <w:rFonts w:hint="cs"/>
          <w:rtl/>
        </w:rPr>
        <w:t xml:space="preserve"> סמנו את ה-</w:t>
      </w:r>
      <w:r>
        <w:t>issue</w:t>
      </w:r>
      <w:r>
        <w:rPr>
          <w:rFonts w:hint="cs"/>
          <w:rtl/>
        </w:rPr>
        <w:t xml:space="preserve"> כ-</w:t>
      </w:r>
      <w:r>
        <w:t>Done</w:t>
      </w:r>
      <w:r>
        <w:rPr>
          <w:rFonts w:hint="cs"/>
          <w:rtl/>
        </w:rPr>
        <w:t>.</w:t>
      </w:r>
    </w:p>
    <w:p w14:paraId="600C2F9D" w14:textId="77777777" w:rsidR="00E476D2" w:rsidRDefault="00E476D2" w:rsidP="00E476D2">
      <w:pPr>
        <w:rPr>
          <w:rtl/>
        </w:rPr>
      </w:pPr>
    </w:p>
    <w:p w14:paraId="4E8B8B7A" w14:textId="77777777" w:rsidR="00E476D2" w:rsidRDefault="00E476D2" w:rsidP="003E3E83">
      <w:pPr>
        <w:pStyle w:val="Heading3"/>
        <w:rPr>
          <w:rtl/>
        </w:rPr>
      </w:pPr>
      <w:r>
        <w:rPr>
          <w:rFonts w:hint="cs"/>
          <w:rtl/>
        </w:rPr>
        <w:t>שלב 3: מימוש פעולות שליפת נתונים</w:t>
      </w:r>
    </w:p>
    <w:p w14:paraId="5A72A14F" w14:textId="77777777" w:rsidR="003E3E83" w:rsidRDefault="00E476D2" w:rsidP="00B541E0">
      <w:pPr>
        <w:pStyle w:val="ListParagraph"/>
        <w:numPr>
          <w:ilvl w:val="0"/>
          <w:numId w:val="7"/>
        </w:numPr>
        <w:spacing w:after="0"/>
      </w:pPr>
      <w:r w:rsidRPr="003E3E83">
        <w:rPr>
          <w:rFonts w:hint="cs"/>
          <w:b/>
          <w:bCs/>
          <w:color w:val="7030A0"/>
          <w:rtl/>
        </w:rPr>
        <w:t>משימת לימוד:</w:t>
      </w:r>
      <w:r>
        <w:rPr>
          <w:rFonts w:hint="cs"/>
          <w:rtl/>
        </w:rPr>
        <w:t xml:space="preserve"> חיבור בין </w:t>
      </w:r>
      <w:r>
        <w:t>SQLite</w:t>
      </w:r>
      <w:r>
        <w:rPr>
          <w:rFonts w:hint="cs"/>
          <w:rtl/>
        </w:rPr>
        <w:t xml:space="preserve"> ל-</w:t>
      </w:r>
      <w:r>
        <w:t>C++</w:t>
      </w:r>
      <w:r>
        <w:rPr>
          <w:rFonts w:hint="cs"/>
          <w:rtl/>
        </w:rPr>
        <w:t xml:space="preserve"> לעדכון נתונים </w:t>
      </w:r>
      <w:r>
        <w:rPr>
          <w:rtl/>
        </w:rPr>
        <w:t>–</w:t>
      </w:r>
    </w:p>
    <w:p w14:paraId="7AA3334E" w14:textId="77777777" w:rsidR="00E476D2" w:rsidRPr="003E3E83" w:rsidRDefault="00E476D2" w:rsidP="003E3E83">
      <w:pPr>
        <w:bidi w:val="0"/>
        <w:ind w:left="360"/>
        <w:rPr>
          <w:b/>
          <w:bCs/>
        </w:rPr>
      </w:pPr>
      <w:r w:rsidRPr="003E3E83">
        <w:rPr>
          <w:b/>
          <w:bCs/>
        </w:rPr>
        <w:t>Lab3\Learning 31-C++-SQLite</w:t>
      </w:r>
    </w:p>
    <w:p w14:paraId="61F42ED8" w14:textId="77777777" w:rsidR="00E476D2" w:rsidRDefault="00E476D2" w:rsidP="00E476D2">
      <w:pPr>
        <w:pStyle w:val="ListParagraph"/>
        <w:numPr>
          <w:ilvl w:val="0"/>
          <w:numId w:val="7"/>
        </w:numPr>
      </w:pPr>
      <w:r w:rsidRPr="00B541E0">
        <w:rPr>
          <w:rFonts w:hint="cs"/>
          <w:b/>
          <w:bCs/>
          <w:color w:val="00B050"/>
          <w:rtl/>
        </w:rPr>
        <w:t>משימת פיתוח:</w:t>
      </w:r>
      <w:r>
        <w:rPr>
          <w:rFonts w:hint="cs"/>
          <w:rtl/>
        </w:rPr>
        <w:t xml:space="preserve"> ביצוע משימות</w:t>
      </w:r>
      <w:r w:rsidR="006113A1">
        <w:rPr>
          <w:rFonts w:hint="cs"/>
          <w:rtl/>
        </w:rPr>
        <w:t xml:space="preserve"> </w:t>
      </w:r>
      <w:r w:rsidRPr="006113A1">
        <w:rPr>
          <w:rFonts w:hint="cs"/>
          <w:b/>
          <w:bCs/>
          <w:color w:val="FFFFFF" w:themeColor="background1"/>
          <w:shd w:val="clear" w:color="auto" w:fill="70AD47" w:themeFill="accent6"/>
          <w:rtl/>
        </w:rPr>
        <w:t xml:space="preserve"> שלב 3 </w:t>
      </w:r>
      <w:r w:rsidR="006113A1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במימוש של </w:t>
      </w:r>
      <w:hyperlink w:anchor="_המתודות_של_מחלקת" w:history="1">
        <w:r w:rsidRPr="00DE4AD5">
          <w:rPr>
            <w:rStyle w:val="Hyperlink"/>
            <w:rFonts w:hint="cs"/>
            <w:rtl/>
          </w:rPr>
          <w:t xml:space="preserve">מתודות מחלקת </w:t>
        </w:r>
        <w:r w:rsidRPr="00DE4AD5">
          <w:rPr>
            <w:rStyle w:val="Hyperlink"/>
            <w:b/>
            <w:bCs/>
          </w:rPr>
          <w:t>IDataAccess</w:t>
        </w:r>
      </w:hyperlink>
      <w:r>
        <w:rPr>
          <w:rFonts w:hint="cs"/>
          <w:rtl/>
        </w:rPr>
        <w:t>.</w:t>
      </w:r>
    </w:p>
    <w:p w14:paraId="6FB609E1" w14:textId="77777777" w:rsidR="00814913" w:rsidRDefault="00814913" w:rsidP="00814913">
      <w:pPr>
        <w:pStyle w:val="ListParagraph"/>
        <w:numPr>
          <w:ilvl w:val="0"/>
          <w:numId w:val="7"/>
        </w:numPr>
      </w:pPr>
      <w:r w:rsidRPr="00814913">
        <w:rPr>
          <w:rFonts w:hint="cs"/>
          <w:bCs/>
          <w:color w:val="ED7D31" w:themeColor="accent2"/>
          <w:rtl/>
        </w:rPr>
        <w:t>משימת תשתית:</w:t>
      </w:r>
      <w:r>
        <w:rPr>
          <w:rFonts w:hint="cs"/>
          <w:rtl/>
        </w:rPr>
        <w:t xml:space="preserve"> סמנו את ה-</w:t>
      </w:r>
      <w:r>
        <w:t>issue</w:t>
      </w:r>
      <w:r>
        <w:rPr>
          <w:rFonts w:hint="cs"/>
          <w:rtl/>
        </w:rPr>
        <w:t xml:space="preserve"> כ-</w:t>
      </w:r>
      <w:r>
        <w:t>Done</w:t>
      </w:r>
      <w:r>
        <w:rPr>
          <w:rFonts w:hint="cs"/>
          <w:rtl/>
        </w:rPr>
        <w:t>.</w:t>
      </w:r>
    </w:p>
    <w:p w14:paraId="35A5EEC8" w14:textId="77777777" w:rsidR="00E476D2" w:rsidRDefault="00E476D2" w:rsidP="00E476D2">
      <w:pPr>
        <w:rPr>
          <w:rtl/>
        </w:rPr>
      </w:pPr>
    </w:p>
    <w:p w14:paraId="39C633D1" w14:textId="77777777" w:rsidR="00E476D2" w:rsidRDefault="00E476D2" w:rsidP="00B541E0">
      <w:pPr>
        <w:pStyle w:val="Heading3"/>
        <w:rPr>
          <w:rtl/>
        </w:rPr>
      </w:pPr>
      <w:bookmarkStart w:id="1" w:name="_שלב_4:_רשות"/>
      <w:bookmarkEnd w:id="1"/>
      <w:r>
        <w:rPr>
          <w:rFonts w:hint="cs"/>
          <w:rtl/>
        </w:rPr>
        <w:t xml:space="preserve">שלב 4: רשות </w:t>
      </w:r>
      <w:r>
        <w:rPr>
          <w:rtl/>
        </w:rPr>
        <w:t>–</w:t>
      </w:r>
      <w:r>
        <w:rPr>
          <w:rFonts w:hint="cs"/>
          <w:rtl/>
        </w:rPr>
        <w:t xml:space="preserve"> בדיקות למחלקת הבסיס</w:t>
      </w:r>
    </w:p>
    <w:p w14:paraId="03BEA582" w14:textId="77777777" w:rsidR="00E476D2" w:rsidRDefault="00E476D2" w:rsidP="00914E99">
      <w:pPr>
        <w:pStyle w:val="ListParagraph"/>
        <w:numPr>
          <w:ilvl w:val="0"/>
          <w:numId w:val="8"/>
        </w:numPr>
      </w:pPr>
      <w:r w:rsidRPr="00B541E0">
        <w:rPr>
          <w:rFonts w:hint="cs"/>
          <w:b/>
          <w:bCs/>
          <w:color w:val="FF0000"/>
          <w:rtl/>
        </w:rPr>
        <w:t>משימת בדיקות:</w:t>
      </w:r>
      <w:r w:rsidRPr="00B541E0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בדיקות למחלקת הבסיס </w:t>
      </w:r>
      <w:r w:rsidRPr="00B541E0">
        <w:rPr>
          <w:b/>
          <w:bCs/>
        </w:rPr>
        <w:t>IDataAccess</w:t>
      </w:r>
      <w:r>
        <w:rPr>
          <w:rFonts w:hint="cs"/>
          <w:rtl/>
        </w:rPr>
        <w:t>. פירוט נמצא</w:t>
      </w:r>
      <w:r w:rsidR="00BE67DD">
        <w:rPr>
          <w:rFonts w:hint="cs"/>
          <w:rtl/>
        </w:rPr>
        <w:t xml:space="preserve"> ב</w:t>
      </w:r>
      <w:r w:rsidR="00A96375">
        <w:rPr>
          <w:rFonts w:hint="cs"/>
          <w:rtl/>
        </w:rPr>
        <w:t>-</w:t>
      </w:r>
      <w:hyperlink w:anchor="_נספח:_בדיקות_למחלקת" w:history="1">
        <w:r w:rsidR="00BE67DD" w:rsidRPr="00A96375">
          <w:rPr>
            <w:rStyle w:val="Hyperlink"/>
            <w:rFonts w:hint="cs"/>
            <w:rtl/>
          </w:rPr>
          <w:t xml:space="preserve">נספח: בדיקות למחלקת הבסיס </w:t>
        </w:r>
        <w:r w:rsidR="00BE67DD" w:rsidRPr="00A96375">
          <w:rPr>
            <w:rStyle w:val="Hyperlink"/>
          </w:rPr>
          <w:t>IDataAccess</w:t>
        </w:r>
      </w:hyperlink>
      <w:r>
        <w:rPr>
          <w:rFonts w:hint="cs"/>
          <w:rtl/>
        </w:rPr>
        <w:t>.</w:t>
      </w:r>
    </w:p>
    <w:p w14:paraId="43E011C4" w14:textId="77777777" w:rsidR="00AC2384" w:rsidRDefault="00AC2384" w:rsidP="00AC2384">
      <w:pPr>
        <w:pStyle w:val="ListParagraph"/>
        <w:numPr>
          <w:ilvl w:val="0"/>
          <w:numId w:val="8"/>
        </w:numPr>
      </w:pPr>
      <w:r w:rsidRPr="00814913">
        <w:rPr>
          <w:rFonts w:hint="cs"/>
          <w:bCs/>
          <w:color w:val="ED7D31" w:themeColor="accent2"/>
          <w:rtl/>
        </w:rPr>
        <w:t>משימת תשתית:</w:t>
      </w:r>
      <w:r>
        <w:rPr>
          <w:rFonts w:hint="cs"/>
          <w:rtl/>
        </w:rPr>
        <w:t xml:space="preserve"> אם ביצעתם את המשימה הזו - סמנו את ה-</w:t>
      </w:r>
      <w:r>
        <w:t>issue</w:t>
      </w:r>
      <w:r>
        <w:rPr>
          <w:rFonts w:hint="cs"/>
          <w:rtl/>
        </w:rPr>
        <w:t xml:space="preserve"> כ-</w:t>
      </w:r>
      <w:r>
        <w:t>Done</w:t>
      </w:r>
      <w:r>
        <w:rPr>
          <w:rFonts w:hint="cs"/>
          <w:rtl/>
        </w:rPr>
        <w:t xml:space="preserve">. אחרת </w:t>
      </w:r>
      <w:r>
        <w:rPr>
          <w:rtl/>
        </w:rPr>
        <w:t>–</w:t>
      </w:r>
      <w:r>
        <w:rPr>
          <w:rFonts w:hint="cs"/>
          <w:rtl/>
        </w:rPr>
        <w:t xml:space="preserve"> מחקו אותו.</w:t>
      </w:r>
    </w:p>
    <w:p w14:paraId="0616661F" w14:textId="77777777" w:rsidR="00E476D2" w:rsidRPr="00BC287D" w:rsidRDefault="00E476D2" w:rsidP="00E476D2">
      <w:pPr>
        <w:rPr>
          <w:rtl/>
        </w:rPr>
      </w:pPr>
    </w:p>
    <w:p w14:paraId="2458658A" w14:textId="77777777" w:rsidR="00E476D2" w:rsidRDefault="00E476D2" w:rsidP="00BC287D">
      <w:pPr>
        <w:pStyle w:val="Heading3"/>
        <w:rPr>
          <w:rtl/>
        </w:rPr>
      </w:pPr>
      <w:r>
        <w:rPr>
          <w:rFonts w:hint="cs"/>
          <w:rtl/>
        </w:rPr>
        <w:t xml:space="preserve">שלב 5: העשרה (מתוך </w:t>
      </w:r>
      <w:r w:rsidRPr="00BC287D">
        <w:rPr>
          <w:b/>
          <w:bCs w:val="0"/>
        </w:rPr>
        <w:t>Lab4</w:t>
      </w:r>
      <w:r>
        <w:rPr>
          <w:rFonts w:hint="cs"/>
          <w:rtl/>
        </w:rPr>
        <w:t>)</w:t>
      </w:r>
    </w:p>
    <w:p w14:paraId="6E3C3466" w14:textId="77777777" w:rsidR="00E476D2" w:rsidRDefault="00E476D2" w:rsidP="00E476D2">
      <w:pPr>
        <w:pStyle w:val="ListParagraph"/>
        <w:numPr>
          <w:ilvl w:val="0"/>
          <w:numId w:val="9"/>
        </w:numPr>
      </w:pPr>
      <w:r w:rsidRPr="00BC287D">
        <w:rPr>
          <w:rFonts w:hint="cs"/>
          <w:b/>
          <w:bCs/>
          <w:color w:val="0070C0"/>
          <w:rtl/>
        </w:rPr>
        <w:t>משימת העשרה:</w:t>
      </w:r>
      <w:r w:rsidRPr="00BC287D">
        <w:rPr>
          <w:rFonts w:hint="cs"/>
          <w:color w:val="0070C0"/>
          <w:rtl/>
        </w:rPr>
        <w:t xml:space="preserve"> </w:t>
      </w:r>
      <w:r>
        <w:rPr>
          <w:rFonts w:hint="cs"/>
          <w:rtl/>
        </w:rPr>
        <w:t>מודל השכבות למערכת תוכנה</w:t>
      </w:r>
      <w:r w:rsidR="006F0ABE">
        <w:rPr>
          <w:rFonts w:hint="cs"/>
          <w:rtl/>
        </w:rPr>
        <w:t>.</w:t>
      </w:r>
    </w:p>
    <w:p w14:paraId="16B32205" w14:textId="77777777" w:rsidR="00E476D2" w:rsidRDefault="00E476D2" w:rsidP="00E476D2">
      <w:pPr>
        <w:pStyle w:val="ListParagraph"/>
        <w:numPr>
          <w:ilvl w:val="0"/>
          <w:numId w:val="9"/>
        </w:numPr>
      </w:pPr>
      <w:r w:rsidRPr="00AD0379">
        <w:rPr>
          <w:rFonts w:hint="cs"/>
          <w:b/>
          <w:bCs/>
          <w:color w:val="0070C0"/>
          <w:rtl/>
        </w:rPr>
        <w:t>משימת העשרה:</w:t>
      </w:r>
      <w:r w:rsidRPr="00AD0379">
        <w:rPr>
          <w:rFonts w:hint="cs"/>
          <w:color w:val="0070C0"/>
          <w:rtl/>
        </w:rPr>
        <w:t xml:space="preserve"> </w:t>
      </w:r>
      <w:r>
        <w:rPr>
          <w:rFonts w:hint="cs"/>
          <w:rtl/>
        </w:rPr>
        <w:t>נרמול נתונים</w:t>
      </w:r>
      <w:r w:rsidR="006F0ABE">
        <w:rPr>
          <w:rFonts w:hint="cs"/>
          <w:rtl/>
        </w:rPr>
        <w:t>.</w:t>
      </w:r>
    </w:p>
    <w:p w14:paraId="712CE21F" w14:textId="77777777" w:rsidR="00DE4AD5" w:rsidRDefault="00DE4AD5" w:rsidP="001E09FB">
      <w:pPr>
        <w:rPr>
          <w:rtl/>
        </w:rPr>
      </w:pPr>
      <w:r>
        <w:rPr>
          <w:rFonts w:hint="cs"/>
          <w:rtl/>
        </w:rPr>
        <w:t xml:space="preserve">המשימות האלו נמצאות בתיקייה </w:t>
      </w:r>
      <w:r w:rsidRPr="001E09FB">
        <w:rPr>
          <w:b/>
          <w:bCs/>
        </w:rPr>
        <w:t>Lab4</w:t>
      </w:r>
      <w:r>
        <w:rPr>
          <w:rFonts w:hint="cs"/>
          <w:rtl/>
        </w:rPr>
        <w:t>.</w:t>
      </w:r>
    </w:p>
    <w:p w14:paraId="61EBA3F7" w14:textId="77777777" w:rsidR="00E476D2" w:rsidRDefault="00E476D2" w:rsidP="00E476D2">
      <w:pPr>
        <w:rPr>
          <w:rtl/>
        </w:rPr>
      </w:pPr>
    </w:p>
    <w:p w14:paraId="27FE195E" w14:textId="77777777" w:rsidR="00E476D2" w:rsidRDefault="00E476D2" w:rsidP="000B3C34">
      <w:pPr>
        <w:pStyle w:val="Heading1"/>
        <w:rPr>
          <w:rtl/>
        </w:rPr>
      </w:pPr>
      <w:r w:rsidRPr="000B3C34">
        <w:rPr>
          <w:rFonts w:hint="cs"/>
        </w:rPr>
        <w:lastRenderedPageBreak/>
        <w:t>D</w:t>
      </w:r>
      <w:r w:rsidRPr="000B3C34">
        <w:t>esign</w:t>
      </w:r>
      <w:r w:rsidRPr="000B3C34">
        <w:rPr>
          <w:rFonts w:hint="cs"/>
          <w:rtl/>
        </w:rPr>
        <w:t xml:space="preserve"> </w:t>
      </w:r>
      <w:r>
        <w:rPr>
          <w:rFonts w:hint="cs"/>
          <w:rtl/>
        </w:rPr>
        <w:t>לגרסה</w:t>
      </w:r>
    </w:p>
    <w:p w14:paraId="5A1FEE6F" w14:textId="77777777" w:rsidR="00E476D2" w:rsidRDefault="00E476D2" w:rsidP="00AD0379">
      <w:pPr>
        <w:jc w:val="both"/>
        <w:rPr>
          <w:rtl/>
        </w:rPr>
      </w:pPr>
      <w:r>
        <w:rPr>
          <w:rtl/>
        </w:rPr>
        <w:t xml:space="preserve">הוסיפו מחלקה בשם </w:t>
      </w:r>
      <w:r w:rsidRPr="00AD0379">
        <w:rPr>
          <w:b/>
          <w:bCs/>
        </w:rPr>
        <w:t>DatabaseAccess</w:t>
      </w:r>
      <w:r>
        <w:rPr>
          <w:rtl/>
        </w:rPr>
        <w:t xml:space="preserve"> אשר תירש מהמחלקה </w:t>
      </w:r>
      <w:r w:rsidRPr="00AD0379">
        <w:rPr>
          <w:b/>
          <w:bCs/>
        </w:rPr>
        <w:t>IDataAccess</w:t>
      </w:r>
      <w:r>
        <w:rPr>
          <w:rtl/>
        </w:rPr>
        <w:t xml:space="preserve"> ותממש את כל המתודות הווירטואליות המוגדרות בה (תיאור המחלקה יפורט בהמשך המסמך).</w:t>
      </w:r>
    </w:p>
    <w:p w14:paraId="160AF683" w14:textId="77777777" w:rsidR="00E476D2" w:rsidRDefault="00E476D2" w:rsidP="00AD0379">
      <w:pPr>
        <w:jc w:val="both"/>
        <w:rPr>
          <w:rtl/>
        </w:rPr>
      </w:pPr>
      <w:r>
        <w:rPr>
          <w:rtl/>
        </w:rPr>
        <w:t xml:space="preserve">המחלקה </w:t>
      </w:r>
      <w:r w:rsidRPr="00AD0379">
        <w:rPr>
          <w:b/>
          <w:bCs/>
        </w:rPr>
        <w:t>DatabaseAccess</w:t>
      </w:r>
      <w:r>
        <w:rPr>
          <w:rtl/>
        </w:rPr>
        <w:t xml:space="preserve"> תעשה את כל מה שעושה המחלקה </w:t>
      </w:r>
      <w:r w:rsidRPr="00AD0379">
        <w:rPr>
          <w:b/>
          <w:bCs/>
        </w:rPr>
        <w:t>MemoryAccess</w:t>
      </w:r>
      <w:r w:rsidR="00AD0379">
        <w:rPr>
          <w:rFonts w:hint="cs"/>
          <w:rtl/>
        </w:rPr>
        <w:t>,</w:t>
      </w:r>
      <w:r w:rsidR="00DB2FD1">
        <w:rPr>
          <w:rtl/>
        </w:rPr>
        <w:t xml:space="preserve"> אולם המידע שהיא תנהל</w:t>
      </w:r>
      <w:r>
        <w:rPr>
          <w:rtl/>
        </w:rPr>
        <w:t xml:space="preserve"> ישמר במסד נתונים מסוג </w:t>
      </w:r>
      <w:r w:rsidRPr="00DB2FD1">
        <w:rPr>
          <w:b/>
          <w:bCs/>
        </w:rPr>
        <w:t>SQLite</w:t>
      </w:r>
      <w:r>
        <w:rPr>
          <w:rtl/>
        </w:rPr>
        <w:t>.</w:t>
      </w:r>
    </w:p>
    <w:p w14:paraId="3D9FBF6E" w14:textId="77777777" w:rsidR="00E476D2" w:rsidRDefault="00E476D2" w:rsidP="009C546E">
      <w:pPr>
        <w:rPr>
          <w:rtl/>
        </w:rPr>
      </w:pPr>
      <w:r w:rsidRPr="009C546E">
        <w:rPr>
          <w:b/>
          <w:bCs/>
          <w:color w:val="FF0000"/>
          <w:rtl/>
        </w:rPr>
        <w:t>שימו לב</w:t>
      </w:r>
      <w:r w:rsidR="009C546E" w:rsidRPr="009C546E">
        <w:rPr>
          <w:rFonts w:hint="cs"/>
          <w:b/>
          <w:bCs/>
          <w:color w:val="FF0000"/>
          <w:rtl/>
        </w:rPr>
        <w:t>!</w:t>
      </w:r>
      <w:r>
        <w:rPr>
          <w:rtl/>
        </w:rPr>
        <w:t xml:space="preserve"> תצטרכו לשנות בקובץ </w:t>
      </w:r>
      <w:r w:rsidRPr="00DB2FD1">
        <w:rPr>
          <w:b/>
          <w:bCs/>
        </w:rPr>
        <w:t>Gallery.cpp</w:t>
      </w:r>
      <w:r>
        <w:rPr>
          <w:rtl/>
        </w:rPr>
        <w:t xml:space="preserve"> את הטיפוס של המשתנה </w:t>
      </w:r>
      <w:r w:rsidRPr="00DB2FD1">
        <w:rPr>
          <w:b/>
          <w:bCs/>
        </w:rPr>
        <w:t>dataAccess</w:t>
      </w:r>
      <w:r>
        <w:rPr>
          <w:rtl/>
        </w:rPr>
        <w:t>.</w:t>
      </w:r>
    </w:p>
    <w:p w14:paraId="347FAF83" w14:textId="77777777" w:rsidR="00E476D2" w:rsidRDefault="00E476D2" w:rsidP="004A62C0">
      <w:pPr>
        <w:rPr>
          <w:rtl/>
        </w:rPr>
      </w:pPr>
      <w:r>
        <w:rPr>
          <w:rtl/>
        </w:rPr>
        <w:t>אם תרצו להעמיק במבנה של פרויקט גלריה, תוכל לקרוא את המאמר המצורף</w:t>
      </w:r>
      <w:r w:rsidR="004A62C0">
        <w:rPr>
          <w:rFonts w:hint="cs"/>
          <w:rtl/>
        </w:rPr>
        <w:t xml:space="preserve"> -</w:t>
      </w:r>
      <w:r w:rsidR="004A62C0">
        <w:rPr>
          <w:rtl/>
        </w:rPr>
        <w:br/>
      </w:r>
      <w:r>
        <w:rPr>
          <w:rtl/>
        </w:rPr>
        <w:t xml:space="preserve">על </w:t>
      </w:r>
      <w:r w:rsidRPr="004A62C0">
        <w:rPr>
          <w:b/>
          <w:bCs/>
        </w:rPr>
        <w:t>Application Structure</w:t>
      </w:r>
      <w:r w:rsidRPr="004A62C0">
        <w:rPr>
          <w:b/>
          <w:bCs/>
          <w:rtl/>
        </w:rPr>
        <w:t xml:space="preserve"> </w:t>
      </w:r>
      <w:r>
        <w:rPr>
          <w:rtl/>
        </w:rPr>
        <w:t>ב</w:t>
      </w:r>
      <w:r w:rsidR="004A62C0">
        <w:rPr>
          <w:rFonts w:hint="cs"/>
          <w:rtl/>
        </w:rPr>
        <w:t>-</w:t>
      </w:r>
      <w:r>
        <w:rPr>
          <w:rtl/>
        </w:rPr>
        <w:t xml:space="preserve"> </w:t>
      </w:r>
      <w:r w:rsidRPr="004A62C0">
        <w:rPr>
          <w:b/>
          <w:bCs/>
        </w:rPr>
        <w:t>Lab4</w:t>
      </w:r>
      <w:r>
        <w:rPr>
          <w:rtl/>
        </w:rPr>
        <w:t>.</w:t>
      </w:r>
    </w:p>
    <w:p w14:paraId="217CF22F" w14:textId="77777777" w:rsidR="002F0F61" w:rsidRDefault="002F0F61" w:rsidP="00E476D2">
      <w:pPr>
        <w:rPr>
          <w:rtl/>
        </w:rPr>
      </w:pPr>
    </w:p>
    <w:p w14:paraId="5163B463" w14:textId="77777777" w:rsidR="00E476D2" w:rsidRDefault="00E476D2" w:rsidP="000B3C34">
      <w:pPr>
        <w:pStyle w:val="Heading2"/>
        <w:rPr>
          <w:rtl/>
        </w:rPr>
      </w:pPr>
      <w:r>
        <w:rPr>
          <w:rFonts w:hint="cs"/>
          <w:rtl/>
        </w:rPr>
        <w:t>מחלקות ה-</w:t>
      </w:r>
      <w:r w:rsidRPr="000B3C34">
        <w:rPr>
          <w:sz w:val="32"/>
          <w:szCs w:val="40"/>
        </w:rPr>
        <w:t>Data Access Layer</w:t>
      </w:r>
    </w:p>
    <w:p w14:paraId="790C2675" w14:textId="77777777" w:rsidR="00E476D2" w:rsidRPr="00E476D2" w:rsidRDefault="00E476D2" w:rsidP="002F4E07">
      <w:pPr>
        <w:rPr>
          <w:rtl/>
        </w:rPr>
      </w:pPr>
      <w:r w:rsidRPr="00E476D2">
        <w:rPr>
          <w:rFonts w:hint="cs"/>
          <w:rtl/>
        </w:rPr>
        <w:t xml:space="preserve">מחלקות </w:t>
      </w:r>
      <w:r w:rsidR="002F4E07">
        <w:rPr>
          <w:rFonts w:hint="cs"/>
          <w:rtl/>
        </w:rPr>
        <w:t xml:space="preserve">אלו </w:t>
      </w:r>
      <w:r w:rsidRPr="00E476D2">
        <w:rPr>
          <w:rFonts w:hint="cs"/>
          <w:rtl/>
        </w:rPr>
        <w:t>מייצגות את מבנה הנתונים כפי שהוא מוגדר במסד הנתונים.</w:t>
      </w:r>
      <w:r w:rsidRPr="00E476D2">
        <w:rPr>
          <w:rtl/>
        </w:rPr>
        <w:br/>
      </w:r>
      <w:r w:rsidRPr="00E476D2">
        <w:rPr>
          <w:rFonts w:hint="cs"/>
          <w:rtl/>
        </w:rPr>
        <w:t>הטבלאות מיוצגות באמצעות מחלקות</w:t>
      </w:r>
      <w:r w:rsidRPr="00E476D2">
        <w:t xml:space="preserve"> </w:t>
      </w:r>
      <w:r w:rsidRPr="00E476D2">
        <w:rPr>
          <w:rFonts w:hint="cs"/>
          <w:rtl/>
        </w:rPr>
        <w:t>(</w:t>
      </w:r>
      <w:r w:rsidRPr="00E476D2">
        <w:t>Entities</w:t>
      </w:r>
      <w:r w:rsidRPr="00E476D2">
        <w:rPr>
          <w:rFonts w:hint="cs"/>
          <w:rtl/>
        </w:rPr>
        <w:t>):</w:t>
      </w:r>
    </w:p>
    <w:p w14:paraId="622C574E" w14:textId="77777777" w:rsidR="00E476D2" w:rsidRDefault="00E476D2" w:rsidP="00E476D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C8D5C8E" wp14:editId="66249417">
            <wp:extent cx="3613709" cy="2151433"/>
            <wp:effectExtent l="0" t="0" r="635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462" cy="22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2E77" w14:textId="77777777" w:rsidR="00E476D2" w:rsidRPr="00E476D2" w:rsidRDefault="00E476D2" w:rsidP="006137AC">
      <w:pPr>
        <w:pStyle w:val="ListParagraph"/>
        <w:numPr>
          <w:ilvl w:val="0"/>
          <w:numId w:val="10"/>
        </w:numPr>
        <w:spacing w:after="0" w:line="276" w:lineRule="auto"/>
        <w:rPr>
          <w:rtl/>
        </w:rPr>
      </w:pPr>
      <w:r w:rsidRPr="00E476D2">
        <w:rPr>
          <w:rFonts w:hint="cs"/>
          <w:rtl/>
        </w:rPr>
        <w:t xml:space="preserve">המחלקה </w:t>
      </w:r>
      <w:r w:rsidRPr="00E476D2">
        <w:rPr>
          <w:b/>
          <w:bCs/>
        </w:rPr>
        <w:t>User</w:t>
      </w:r>
      <w:r w:rsidRPr="00E476D2">
        <w:rPr>
          <w:rFonts w:hint="cs"/>
          <w:rtl/>
        </w:rPr>
        <w:t xml:space="preserve"> -  מייצגת </w:t>
      </w:r>
      <w:r w:rsidR="006137AC">
        <w:rPr>
          <w:rFonts w:hint="cs"/>
          <w:rtl/>
        </w:rPr>
        <w:t>רשומה מ</w:t>
      </w:r>
      <w:r w:rsidRPr="00E476D2">
        <w:rPr>
          <w:rFonts w:hint="cs"/>
          <w:rtl/>
        </w:rPr>
        <w:t xml:space="preserve">הטבלה </w:t>
      </w:r>
      <w:r w:rsidRPr="00C67089">
        <w:rPr>
          <w:b/>
          <w:bCs/>
        </w:rPr>
        <w:t>USERS</w:t>
      </w:r>
      <w:r w:rsidRPr="00E476D2">
        <w:rPr>
          <w:rFonts w:hint="cs"/>
          <w:rtl/>
        </w:rPr>
        <w:t>.</w:t>
      </w:r>
    </w:p>
    <w:p w14:paraId="52E970FB" w14:textId="77777777" w:rsidR="00E476D2" w:rsidRPr="00E476D2" w:rsidRDefault="00E476D2" w:rsidP="006137AC">
      <w:pPr>
        <w:pStyle w:val="ListParagraph"/>
        <w:numPr>
          <w:ilvl w:val="0"/>
          <w:numId w:val="10"/>
        </w:numPr>
        <w:spacing w:after="0" w:line="276" w:lineRule="auto"/>
        <w:rPr>
          <w:rtl/>
        </w:rPr>
      </w:pPr>
      <w:r w:rsidRPr="00E476D2">
        <w:rPr>
          <w:rFonts w:hint="cs"/>
          <w:rtl/>
        </w:rPr>
        <w:t xml:space="preserve">המחלקה </w:t>
      </w:r>
      <w:r w:rsidRPr="00E476D2">
        <w:rPr>
          <w:b/>
          <w:bCs/>
        </w:rPr>
        <w:t>Album</w:t>
      </w:r>
      <w:r w:rsidRPr="00E476D2">
        <w:rPr>
          <w:rFonts w:hint="cs"/>
          <w:rtl/>
        </w:rPr>
        <w:t xml:space="preserve"> </w:t>
      </w:r>
      <w:r w:rsidRPr="00E476D2">
        <w:rPr>
          <w:rtl/>
        </w:rPr>
        <w:t>–</w:t>
      </w:r>
      <w:r w:rsidRPr="00E476D2">
        <w:rPr>
          <w:rFonts w:hint="cs"/>
          <w:rtl/>
        </w:rPr>
        <w:t xml:space="preserve"> מייצגת </w:t>
      </w:r>
      <w:r w:rsidR="006137AC">
        <w:rPr>
          <w:rFonts w:hint="cs"/>
          <w:rtl/>
        </w:rPr>
        <w:t>רשומה מ</w:t>
      </w:r>
      <w:r w:rsidRPr="00E476D2">
        <w:rPr>
          <w:rFonts w:hint="cs"/>
          <w:rtl/>
        </w:rPr>
        <w:t xml:space="preserve">הטבלה </w:t>
      </w:r>
      <w:r w:rsidRPr="00C67089">
        <w:rPr>
          <w:b/>
          <w:bCs/>
        </w:rPr>
        <w:t>ALBUMS</w:t>
      </w:r>
      <w:r w:rsidRPr="00E476D2">
        <w:rPr>
          <w:rFonts w:hint="cs"/>
          <w:rtl/>
        </w:rPr>
        <w:t>.</w:t>
      </w:r>
    </w:p>
    <w:p w14:paraId="60A040A5" w14:textId="77777777" w:rsidR="00E476D2" w:rsidRDefault="00E476D2" w:rsidP="006137AC">
      <w:pPr>
        <w:pStyle w:val="ListParagraph"/>
        <w:numPr>
          <w:ilvl w:val="0"/>
          <w:numId w:val="10"/>
        </w:numPr>
      </w:pPr>
      <w:r w:rsidRPr="00E476D2">
        <w:rPr>
          <w:rFonts w:hint="cs"/>
          <w:rtl/>
        </w:rPr>
        <w:t xml:space="preserve">המחלקה </w:t>
      </w:r>
      <w:r w:rsidRPr="00E476D2">
        <w:rPr>
          <w:b/>
          <w:bCs/>
        </w:rPr>
        <w:t>Picture</w:t>
      </w:r>
      <w:r w:rsidRPr="00E476D2">
        <w:rPr>
          <w:rFonts w:hint="cs"/>
          <w:rtl/>
        </w:rPr>
        <w:t xml:space="preserve"> </w:t>
      </w:r>
      <w:r w:rsidRPr="00E476D2">
        <w:rPr>
          <w:rtl/>
        </w:rPr>
        <w:t>–</w:t>
      </w:r>
      <w:r w:rsidRPr="00E476D2">
        <w:rPr>
          <w:rFonts w:hint="cs"/>
          <w:rtl/>
        </w:rPr>
        <w:t xml:space="preserve"> מייצגת </w:t>
      </w:r>
      <w:r w:rsidR="006137AC">
        <w:rPr>
          <w:rFonts w:hint="cs"/>
          <w:rtl/>
        </w:rPr>
        <w:t>רשומה</w:t>
      </w:r>
      <w:r w:rsidRPr="00E476D2">
        <w:rPr>
          <w:rFonts w:hint="cs"/>
          <w:rtl/>
        </w:rPr>
        <w:t xml:space="preserve"> </w:t>
      </w:r>
      <w:r w:rsidR="006137AC">
        <w:rPr>
          <w:rFonts w:hint="cs"/>
          <w:rtl/>
        </w:rPr>
        <w:t>מ</w:t>
      </w:r>
      <w:r w:rsidRPr="00E476D2">
        <w:rPr>
          <w:rFonts w:hint="cs"/>
          <w:rtl/>
        </w:rPr>
        <w:t xml:space="preserve">הטבלה </w:t>
      </w:r>
      <w:r w:rsidRPr="00C67089">
        <w:rPr>
          <w:b/>
          <w:bCs/>
        </w:rPr>
        <w:t>PICTURES</w:t>
      </w:r>
      <w:r w:rsidRPr="00E476D2">
        <w:rPr>
          <w:rFonts w:hint="cs"/>
          <w:rtl/>
        </w:rPr>
        <w:t>.</w:t>
      </w:r>
    </w:p>
    <w:p w14:paraId="7EDCF69E" w14:textId="77777777" w:rsidR="00E476D2" w:rsidRDefault="00E476D2" w:rsidP="00E476D2">
      <w:pPr>
        <w:rPr>
          <w:rtl/>
        </w:rPr>
      </w:pPr>
    </w:p>
    <w:p w14:paraId="7DEE1530" w14:textId="77777777" w:rsidR="00582A93" w:rsidRDefault="00582A93" w:rsidP="000B3C34">
      <w:pPr>
        <w:pStyle w:val="Heading2"/>
        <w:rPr>
          <w:rtl/>
        </w:rPr>
      </w:pPr>
      <w:r>
        <w:rPr>
          <w:rFonts w:hint="cs"/>
          <w:rtl/>
        </w:rPr>
        <w:t xml:space="preserve">המחלקה </w:t>
      </w:r>
      <w:r w:rsidRPr="000B3C34">
        <w:rPr>
          <w:rFonts w:hint="cs"/>
          <w:sz w:val="32"/>
          <w:szCs w:val="40"/>
        </w:rPr>
        <w:t>M</w:t>
      </w:r>
      <w:r w:rsidRPr="000B3C34">
        <w:rPr>
          <w:sz w:val="32"/>
          <w:szCs w:val="40"/>
        </w:rPr>
        <w:t>emoryAccess</w:t>
      </w:r>
    </w:p>
    <w:p w14:paraId="31AFD424" w14:textId="77777777" w:rsidR="00922030" w:rsidRDefault="005F0099" w:rsidP="00922030">
      <w:pPr>
        <w:rPr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5234C3" wp14:editId="00BEE0BB">
                <wp:simplePos x="0" y="0"/>
                <wp:positionH relativeFrom="column">
                  <wp:posOffset>4571365</wp:posOffset>
                </wp:positionH>
                <wp:positionV relativeFrom="paragraph">
                  <wp:posOffset>36830</wp:posOffset>
                </wp:positionV>
                <wp:extent cx="1285240" cy="1116330"/>
                <wp:effectExtent l="0" t="0" r="0" b="762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240" cy="1116330"/>
                          <a:chOff x="0" y="0"/>
                          <a:chExt cx="1285336" cy="1116683"/>
                        </a:xfrm>
                      </wpg:grpSpPr>
                      <wps:wsp>
                        <wps:cNvPr id="11" name="Rounded Rectangle 5"/>
                        <wps:cNvSpPr/>
                        <wps:spPr>
                          <a:xfrm>
                            <a:off x="155275" y="0"/>
                            <a:ext cx="1017905" cy="31877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A61DD0" w14:textId="77777777" w:rsidR="00922030" w:rsidRPr="00D4320F" w:rsidRDefault="00922030" w:rsidP="0092203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</w:pPr>
                              <w:r w:rsidRPr="00D4320F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IDataAccess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6"/>
                        <wps:cNvSpPr/>
                        <wps:spPr>
                          <a:xfrm>
                            <a:off x="0" y="788733"/>
                            <a:ext cx="1285336" cy="32795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2F332" w14:textId="77777777" w:rsidR="00922030" w:rsidRPr="00D4320F" w:rsidRDefault="00922030" w:rsidP="0092203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4320F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MemoryAccess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7"/>
                        <wps:cNvCnPr/>
                        <wps:spPr>
                          <a:xfrm flipV="1">
                            <a:off x="655607" y="345057"/>
                            <a:ext cx="0" cy="58664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359.95pt;margin-top:2.9pt;width:101.2pt;height:87.9pt;z-index:251660288;mso-height-relative:margin" coordsize="12853,1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">
                <v:roundrect id="Rounded Rectangle 5" o:spid="_x0000_s1027" style="position:absolute;left:1552;width:10179;height:31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30LcIA&#10;AADbAAAADwAAAGRycy9kb3ducmV2LnhtbERPS4vCMBC+L/gfwgheFk31UKQapRQrHtyDDxb2NjRj&#10;W2wmpYla//1GELzNx/ec5bo3jbhT52rLCqaTCARxYXXNpYLzKR/PQTiPrLGxTAqe5GC9GnwtMdH2&#10;wQe6H30pQgi7BBVU3reJlK6oyKCb2JY4cBfbGfQBdqXUHT5CuGnkLIpiabDm0FBhS1lFxfV4Mwr2&#10;2aGPf/zmdP5L4yz93uZR/ZsrNRr26QKEp95/xG/3Tof5U3j9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PfQtwgAAANsAAAAPAAAAAAAAAAAAAAAAAJgCAABkcnMvZG93&#10;bnJldi54bWxQSwUGAAAAAAQABAD1AAAAhwMAAAAA&#10;" fillcolor="#4472c4 [3204]" stroked="f" strokeweight=".5pt">
                  <v:stroke joinstyle="miter"/>
                  <v:textbox>
                    <w:txbxContent>
                      <w:p w:rsidR="00922030" w:rsidRPr="00D4320F" w:rsidRDefault="00922030" w:rsidP="0092203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</w:pPr>
                        <w:proofErr w:type="spellStart"/>
                        <w:r w:rsidRPr="00D4320F">
                          <w:rPr>
                            <w:b/>
                            <w:bCs/>
                            <w:color w:val="FFFFFF" w:themeColor="background1"/>
                          </w:rPr>
                          <w:t>IDataAccess</w:t>
                        </w:r>
                        <w:proofErr w:type="spellEnd"/>
                      </w:p>
                    </w:txbxContent>
                  </v:textbox>
                </v:roundrect>
                <v:roundrect id="Rounded Rectangle 6" o:spid="_x0000_s1028" style="position:absolute;top:7887;width:12853;height:32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9qWsIA&#10;AADbAAAADwAAAGRycy9kb3ducmV2LnhtbERPS4vCMBC+L/gfwgheFk31UKQapRQrHtyDDxb2NjRj&#10;W2wmpYla//1GELzNx/ec5bo3jbhT52rLCqaTCARxYXXNpYLzKR/PQTiPrLGxTAqe5GC9GnwtMdH2&#10;wQe6H30pQgi7BBVU3reJlK6oyKCb2JY4cBfbGfQBdqXUHT5CuGnkLIpiabDm0FBhS1lFxfV4Mwr2&#10;2aGPf/zmdP5L4yz93uZR/ZsrNRr26QKEp95/xG/3Tof5M3j9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72pawgAAANsAAAAPAAAAAAAAAAAAAAAAAJgCAABkcnMvZG93&#10;bnJldi54bWxQSwUGAAAAAAQABAD1AAAAhwMAAAAA&#10;" fillcolor="#4472c4 [3204]" stroked="f" strokeweight=".5pt">
                  <v:stroke joinstyle="miter"/>
                  <v:textbox>
                    <w:txbxContent>
                      <w:p w:rsidR="00922030" w:rsidRPr="00D4320F" w:rsidRDefault="00922030" w:rsidP="0092203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proofErr w:type="spellStart"/>
                        <w:r w:rsidRPr="00D4320F">
                          <w:rPr>
                            <w:b/>
                            <w:bCs/>
                            <w:color w:val="FFFFFF" w:themeColor="background1"/>
                          </w:rPr>
                          <w:t>MemoryAccess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6556;top:3450;width:0;height:58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HScUAAADbAAAADwAAAGRycy9kb3ducmV2LnhtbESPQWvCQBCF7wX/wzJCb7qxQtHoJohV&#10;CD20VoPnITsm0exszK6a/vtuodDbDO/N+94s09404k6dqy0rmIwjEMSF1TWXCvLDdjQD4TyyxsYy&#10;KfgmB2kyeFpirO2Dv+i+96UIIexiVFB538ZSuqIig25sW+KgnWxn0Ie1K6Xu8BHCTSNfouhVGqw5&#10;ECpsaV1RcdnfTOAe87fNZx7V5/m1333c3ndZdlkp9TzsVwsQnnr/b/67znSoP4XfX8IAMv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bHScUAAADbAAAADwAAAAAAAAAA&#10;AAAAAAChAgAAZHJzL2Rvd25yZXYueG1sUEsFBgAAAAAEAAQA+QAAAJMDAAAAAA==&#10;" strokecolor="#4472c4 [3204]" strokeweight="3pt">
                  <v:stroke endarrow="block" joinstyle="miter"/>
                </v:shape>
                <w10:wrap type="square"/>
              </v:group>
            </w:pict>
          </mc:Fallback>
        </mc:AlternateContent>
      </w:r>
      <w:r w:rsidR="006E009A">
        <w:rPr>
          <w:rFonts w:hint="cs"/>
          <w:rtl/>
        </w:rPr>
        <w:t>מחלקה זו</w:t>
      </w:r>
      <w:r w:rsidR="00582A93">
        <w:rPr>
          <w:rFonts w:hint="cs"/>
          <w:rtl/>
        </w:rPr>
        <w:t xml:space="preserve"> מטפלת </w:t>
      </w:r>
      <w:r w:rsidR="00582A93" w:rsidRPr="00582A93">
        <w:rPr>
          <w:rFonts w:hint="cs"/>
          <w:rtl/>
        </w:rPr>
        <w:t xml:space="preserve">בניהול המידע הנמצא בזיכרון המחשב בזמן ריצת האפליקציה. </w:t>
      </w:r>
    </w:p>
    <w:p w14:paraId="416A2CBD" w14:textId="77777777" w:rsidR="00922030" w:rsidRDefault="00582A93" w:rsidP="00922030">
      <w:pPr>
        <w:rPr>
          <w:b/>
          <w:bCs/>
          <w:rtl/>
        </w:rPr>
      </w:pPr>
      <w:r w:rsidRPr="00582A93">
        <w:rPr>
          <w:rFonts w:hint="cs"/>
          <w:b/>
          <w:bCs/>
          <w:rtl/>
        </w:rPr>
        <w:t>זו המחלקה הממומשת כרגע ואנו נחליף אותה.</w:t>
      </w:r>
    </w:p>
    <w:p w14:paraId="21432953" w14:textId="77777777" w:rsidR="004734C2" w:rsidRDefault="00582A93" w:rsidP="00922030">
      <w:pPr>
        <w:rPr>
          <w:rtl/>
        </w:rPr>
      </w:pPr>
      <w:r w:rsidRPr="00582A93">
        <w:rPr>
          <w:rFonts w:hint="cs"/>
          <w:rtl/>
        </w:rPr>
        <w:t xml:space="preserve">מחלקה זו יורשת מהממשק </w:t>
      </w:r>
      <w:r w:rsidRPr="000B3C34">
        <w:rPr>
          <w:b/>
          <w:bCs/>
        </w:rPr>
        <w:t>IDataAccess</w:t>
      </w:r>
      <w:r w:rsidRPr="00582A93">
        <w:rPr>
          <w:rFonts w:hint="cs"/>
          <w:rtl/>
        </w:rPr>
        <w:t xml:space="preserve"> אשר מגדיר את כל הפעולות האפשריות על המידע של האפליקציה באמצעות  מתודות וירטואליות.</w:t>
      </w:r>
    </w:p>
    <w:p w14:paraId="289526C0" w14:textId="77777777" w:rsidR="004734C2" w:rsidRDefault="004734C2" w:rsidP="004734C2">
      <w:pPr>
        <w:bidi w:val="0"/>
        <w:rPr>
          <w:rtl/>
        </w:rPr>
      </w:pPr>
      <w:r>
        <w:rPr>
          <w:rtl/>
        </w:rPr>
        <w:br w:type="page"/>
      </w:r>
    </w:p>
    <w:p w14:paraId="7CFC662B" w14:textId="77777777" w:rsidR="00992A4E" w:rsidRDefault="00992A4E" w:rsidP="000B3C34">
      <w:pPr>
        <w:pStyle w:val="Heading2"/>
        <w:rPr>
          <w:rtl/>
        </w:rPr>
      </w:pPr>
      <w:bookmarkStart w:id="2" w:name="_המתודות_של_מחלקת"/>
      <w:bookmarkEnd w:id="2"/>
      <w:r>
        <w:rPr>
          <w:rFonts w:hint="cs"/>
          <w:rtl/>
        </w:rPr>
        <w:lastRenderedPageBreak/>
        <w:t xml:space="preserve">המתודות </w:t>
      </w:r>
      <w:r w:rsidR="0078064A">
        <w:rPr>
          <w:rFonts w:hint="cs"/>
          <w:rtl/>
        </w:rPr>
        <w:t xml:space="preserve">של מחלקת הבסיס </w:t>
      </w:r>
      <w:r w:rsidR="0078064A" w:rsidRPr="000B3C34">
        <w:rPr>
          <w:b/>
          <w:bCs/>
          <w:sz w:val="32"/>
        </w:rPr>
        <w:t>IDataAccess</w:t>
      </w:r>
    </w:p>
    <w:p w14:paraId="79E87854" w14:textId="77777777" w:rsidR="0078064A" w:rsidRPr="0078064A" w:rsidRDefault="0078064A" w:rsidP="0078064A">
      <w:pPr>
        <w:rPr>
          <w:rtl/>
        </w:rPr>
      </w:pPr>
      <w:r w:rsidRPr="00D4320F">
        <w:rPr>
          <w:rFonts w:hint="cs"/>
          <w:b/>
          <w:bCs/>
          <w:color w:val="FF0000"/>
          <w:rtl/>
        </w:rPr>
        <w:t>חשוב!</w:t>
      </w:r>
      <w:r w:rsidRPr="00D4320F">
        <w:rPr>
          <w:rFonts w:hint="cs"/>
          <w:color w:val="FF0000"/>
          <w:rtl/>
        </w:rPr>
        <w:t xml:space="preserve"> </w:t>
      </w:r>
      <w:r w:rsidRPr="0078064A">
        <w:rPr>
          <w:rFonts w:hint="cs"/>
          <w:rtl/>
        </w:rPr>
        <w:t>שימו לב למספרים המופיעים לצד חלק מהתיאורים של המתודות. הם מפנים להערות חשובות המופיעות בהמשך.</w:t>
      </w:r>
    </w:p>
    <w:tbl>
      <w:tblPr>
        <w:tblStyle w:val="TableGrid"/>
        <w:tblW w:w="92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0"/>
        <w:gridCol w:w="2835"/>
        <w:gridCol w:w="754"/>
      </w:tblGrid>
      <w:tr w:rsidR="00A20E25" w:rsidRPr="0078064A" w14:paraId="39312827" w14:textId="77777777" w:rsidTr="003F25B5">
        <w:trPr>
          <w:trHeight w:val="774"/>
        </w:trPr>
        <w:tc>
          <w:tcPr>
            <w:tcW w:w="5670" w:type="dxa"/>
            <w:tcBorders>
              <w:top w:val="single" w:sz="18" w:space="0" w:color="1F3864" w:themeColor="accent1" w:themeShade="80"/>
              <w:left w:val="single" w:sz="18" w:space="0" w:color="1F3864" w:themeColor="accent1" w:themeShade="80"/>
              <w:bottom w:val="single" w:sz="18" w:space="0" w:color="1F3864" w:themeColor="accent1" w:themeShade="80"/>
            </w:tcBorders>
            <w:shd w:val="clear" w:color="auto" w:fill="2F5496" w:themeFill="accent1" w:themeFillShade="BF"/>
            <w:vAlign w:val="center"/>
          </w:tcPr>
          <w:p w14:paraId="665D2054" w14:textId="77777777" w:rsidR="0078064A" w:rsidRPr="00F848B2" w:rsidRDefault="0078064A" w:rsidP="00F848B2">
            <w:pPr>
              <w:spacing w:line="259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F848B2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</w:rPr>
              <w:t>חתימת הפונקציה</w:t>
            </w:r>
          </w:p>
        </w:tc>
        <w:tc>
          <w:tcPr>
            <w:tcW w:w="2835" w:type="dxa"/>
            <w:tcBorders>
              <w:top w:val="single" w:sz="18" w:space="0" w:color="1F3864" w:themeColor="accent1" w:themeShade="80"/>
              <w:bottom w:val="single" w:sz="18" w:space="0" w:color="1F3864" w:themeColor="accent1" w:themeShade="80"/>
            </w:tcBorders>
            <w:shd w:val="clear" w:color="auto" w:fill="2F5496" w:themeFill="accent1" w:themeFillShade="BF"/>
            <w:vAlign w:val="center"/>
          </w:tcPr>
          <w:p w14:paraId="1DAE336C" w14:textId="77777777" w:rsidR="0078064A" w:rsidRPr="00F848B2" w:rsidRDefault="0078064A" w:rsidP="00F848B2">
            <w:pPr>
              <w:spacing w:line="259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F848B2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</w:rPr>
              <w:t>תיאור הפונקציה</w:t>
            </w:r>
          </w:p>
        </w:tc>
        <w:tc>
          <w:tcPr>
            <w:tcW w:w="754" w:type="dxa"/>
            <w:tcBorders>
              <w:top w:val="single" w:sz="18" w:space="0" w:color="1F3864" w:themeColor="accent1" w:themeShade="80"/>
              <w:bottom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2F5496" w:themeFill="accent1" w:themeFillShade="BF"/>
            <w:vAlign w:val="center"/>
          </w:tcPr>
          <w:p w14:paraId="3EF78835" w14:textId="77777777" w:rsidR="0078064A" w:rsidRPr="00F848B2" w:rsidRDefault="0078064A" w:rsidP="00F848B2">
            <w:pPr>
              <w:spacing w:line="259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F848B2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שלב</w:t>
            </w:r>
          </w:p>
        </w:tc>
      </w:tr>
      <w:tr w:rsidR="00A20E25" w:rsidRPr="0078064A" w14:paraId="0452D96C" w14:textId="77777777" w:rsidTr="003F25B5">
        <w:trPr>
          <w:trHeight w:val="473"/>
        </w:trPr>
        <w:tc>
          <w:tcPr>
            <w:tcW w:w="5670" w:type="dxa"/>
            <w:tcBorders>
              <w:top w:val="single" w:sz="18" w:space="0" w:color="1F3864" w:themeColor="accent1" w:themeShade="80"/>
              <w:left w:val="single" w:sz="18" w:space="0" w:color="1F3864" w:themeColor="accent1" w:themeShade="80"/>
            </w:tcBorders>
            <w:vAlign w:val="center"/>
          </w:tcPr>
          <w:p w14:paraId="2DDE4446" w14:textId="77777777" w:rsidR="006D2D29" w:rsidRPr="006D2D29" w:rsidRDefault="006D2D29" w:rsidP="007D39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6D2D29">
              <w:rPr>
                <w:rFonts w:ascii="Consolas" w:hAnsi="Consolas" w:cs="Consolas"/>
                <w:color w:val="000000"/>
              </w:rPr>
              <w:t>open();</w:t>
            </w:r>
          </w:p>
        </w:tc>
        <w:tc>
          <w:tcPr>
            <w:tcW w:w="2835" w:type="dxa"/>
            <w:tcBorders>
              <w:top w:val="single" w:sz="18" w:space="0" w:color="1F3864" w:themeColor="accent1" w:themeShade="80"/>
            </w:tcBorders>
            <w:vAlign w:val="center"/>
          </w:tcPr>
          <w:p w14:paraId="42EDFEAE" w14:textId="77777777" w:rsidR="006D2D29" w:rsidRPr="0078064A" w:rsidRDefault="006D2D29" w:rsidP="007D39B8">
            <w:pPr>
              <w:spacing w:after="160"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>פתיחת מסד נתונים</w:t>
            </w:r>
          </w:p>
        </w:tc>
        <w:tc>
          <w:tcPr>
            <w:tcW w:w="754" w:type="dxa"/>
            <w:tcBorders>
              <w:top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ED7D31" w:themeFill="accent2"/>
            <w:vAlign w:val="center"/>
          </w:tcPr>
          <w:p w14:paraId="3F503D77" w14:textId="77777777" w:rsidR="006D2D29" w:rsidRPr="00E3083F" w:rsidRDefault="0043468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E3083F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1</w:t>
            </w:r>
          </w:p>
        </w:tc>
      </w:tr>
      <w:tr w:rsidR="00A20E25" w:rsidRPr="0078064A" w14:paraId="2F77F7E8" w14:textId="77777777" w:rsidTr="003F25B5">
        <w:trPr>
          <w:trHeight w:val="451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796BB9E1" w14:textId="77777777" w:rsidR="006D2D29" w:rsidRPr="006D2D29" w:rsidRDefault="006D2D29" w:rsidP="007D39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6D2D29">
              <w:rPr>
                <w:rFonts w:ascii="Consolas" w:hAnsi="Consolas" w:cs="Consolas"/>
                <w:color w:val="000000"/>
              </w:rPr>
              <w:t>close();</w:t>
            </w:r>
          </w:p>
        </w:tc>
        <w:tc>
          <w:tcPr>
            <w:tcW w:w="2835" w:type="dxa"/>
            <w:vAlign w:val="center"/>
          </w:tcPr>
          <w:p w14:paraId="34C6EF0A" w14:textId="77777777" w:rsidR="006D2D29" w:rsidRPr="0078064A" w:rsidRDefault="006D2D29" w:rsidP="007D39B8">
            <w:pPr>
              <w:spacing w:after="160"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>סגירת מסד נתונים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ED7D31" w:themeFill="accent2"/>
            <w:vAlign w:val="center"/>
          </w:tcPr>
          <w:p w14:paraId="4ECD27AD" w14:textId="77777777" w:rsidR="006D2D29" w:rsidRPr="00E3083F" w:rsidRDefault="0043468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E3083F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1</w:t>
            </w:r>
          </w:p>
        </w:tc>
      </w:tr>
      <w:tr w:rsidR="00A20E25" w:rsidRPr="0078064A" w14:paraId="57A44303" w14:textId="77777777" w:rsidTr="003F25B5">
        <w:trPr>
          <w:trHeight w:val="732"/>
        </w:trPr>
        <w:tc>
          <w:tcPr>
            <w:tcW w:w="5670" w:type="dxa"/>
            <w:tcBorders>
              <w:left w:val="single" w:sz="18" w:space="0" w:color="1F3864" w:themeColor="accent1" w:themeShade="80"/>
              <w:bottom w:val="single" w:sz="18" w:space="0" w:color="1F3864" w:themeColor="accent1" w:themeShade="80"/>
            </w:tcBorders>
            <w:vAlign w:val="center"/>
          </w:tcPr>
          <w:p w14:paraId="286E53E1" w14:textId="77777777" w:rsidR="006D2D29" w:rsidRPr="006D2D29" w:rsidRDefault="006D2D29" w:rsidP="007D39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6D2D29">
              <w:rPr>
                <w:rFonts w:ascii="Consolas" w:hAnsi="Consolas" w:cs="Consolas"/>
                <w:color w:val="000000"/>
              </w:rPr>
              <w:t>clear</w:t>
            </w:r>
            <w:r w:rsidRPr="001F122B">
              <w:rPr>
                <w:rFonts w:ascii="Consolas" w:hAnsi="Consolas" w:cs="Consolas"/>
                <w:color w:val="000000"/>
              </w:rPr>
              <w:t>();</w:t>
            </w:r>
          </w:p>
        </w:tc>
        <w:tc>
          <w:tcPr>
            <w:tcW w:w="2835" w:type="dxa"/>
            <w:tcBorders>
              <w:bottom w:val="single" w:sz="18" w:space="0" w:color="1F3864" w:themeColor="accent1" w:themeShade="80"/>
            </w:tcBorders>
            <w:vAlign w:val="center"/>
          </w:tcPr>
          <w:p w14:paraId="2B9494FD" w14:textId="77777777" w:rsidR="006D2D29" w:rsidRPr="0078064A" w:rsidRDefault="006D2D29" w:rsidP="00133577">
            <w:pPr>
              <w:spacing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>מנקה את כל המידע</w:t>
            </w:r>
            <w:r w:rsidR="00133577">
              <w:rPr>
                <w:rtl/>
              </w:rPr>
              <w:br/>
            </w:r>
            <w:r w:rsidRPr="0078064A">
              <w:rPr>
                <w:rFonts w:hint="cs"/>
                <w:rtl/>
              </w:rPr>
              <w:t>ששמור במחלקה</w:t>
            </w:r>
            <w:r w:rsidR="00E44E0F">
              <w:rPr>
                <w:rFonts w:hint="cs"/>
                <w:rtl/>
              </w:rPr>
              <w:t xml:space="preserve"> </w:t>
            </w:r>
            <w:r w:rsidRPr="00E44E0F">
              <w:rPr>
                <w:rFonts w:hint="cs"/>
                <w:b/>
                <w:bCs/>
                <w:color w:val="FF0000"/>
                <w:rtl/>
              </w:rPr>
              <w:t xml:space="preserve">[2] </w:t>
            </w:r>
          </w:p>
        </w:tc>
        <w:tc>
          <w:tcPr>
            <w:tcW w:w="754" w:type="dxa"/>
            <w:tcBorders>
              <w:bottom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ED7D31" w:themeFill="accent2"/>
            <w:vAlign w:val="center"/>
          </w:tcPr>
          <w:p w14:paraId="7E2474DD" w14:textId="77777777" w:rsidR="006D2D29" w:rsidRPr="00E3083F" w:rsidRDefault="0043468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E3083F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1</w:t>
            </w:r>
          </w:p>
        </w:tc>
      </w:tr>
      <w:tr w:rsidR="0078064A" w:rsidRPr="0078064A" w14:paraId="7B18AEFE" w14:textId="77777777" w:rsidTr="003F25B5">
        <w:trPr>
          <w:trHeight w:val="451"/>
        </w:trPr>
        <w:tc>
          <w:tcPr>
            <w:tcW w:w="9259" w:type="dxa"/>
            <w:gridSpan w:val="3"/>
            <w:tcBorders>
              <w:top w:val="single" w:sz="18" w:space="0" w:color="1F3864" w:themeColor="accent1" w:themeShade="80"/>
              <w:left w:val="single" w:sz="18" w:space="0" w:color="1F3864" w:themeColor="accent1" w:themeShade="80"/>
              <w:bottom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2F5496" w:themeFill="accent1" w:themeFillShade="BF"/>
            <w:vAlign w:val="center"/>
          </w:tcPr>
          <w:p w14:paraId="53ABA653" w14:textId="77777777" w:rsidR="0078064A" w:rsidRPr="00B11475" w:rsidRDefault="00582744" w:rsidP="00753671">
            <w:pPr>
              <w:tabs>
                <w:tab w:val="center" w:pos="4521"/>
                <w:tab w:val="left" w:pos="7905"/>
              </w:tabs>
              <w:bidi w:val="0"/>
              <w:spacing w:line="259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B11475">
              <w:rPr>
                <w:b/>
                <w:bCs/>
                <w:color w:val="FFFFFF" w:themeColor="background1"/>
                <w:sz w:val="36"/>
                <w:szCs w:val="36"/>
              </w:rPr>
              <w:tab/>
            </w:r>
            <w:r w:rsidR="0078064A" w:rsidRPr="00B11475">
              <w:rPr>
                <w:rFonts w:hint="cs"/>
                <w:b/>
                <w:bCs/>
                <w:color w:val="FFFFFF" w:themeColor="background1"/>
                <w:sz w:val="36"/>
                <w:szCs w:val="36"/>
              </w:rPr>
              <w:t>A</w:t>
            </w:r>
            <w:r w:rsidR="0078064A" w:rsidRPr="00B11475">
              <w:rPr>
                <w:b/>
                <w:bCs/>
                <w:color w:val="FFFFFF" w:themeColor="background1"/>
                <w:sz w:val="36"/>
                <w:szCs w:val="36"/>
              </w:rPr>
              <w:t>lbum</w:t>
            </w:r>
          </w:p>
        </w:tc>
      </w:tr>
      <w:tr w:rsidR="00A20E25" w:rsidRPr="0078064A" w14:paraId="347B271C" w14:textId="77777777" w:rsidTr="003F25B5">
        <w:trPr>
          <w:trHeight w:val="473"/>
        </w:trPr>
        <w:tc>
          <w:tcPr>
            <w:tcW w:w="5670" w:type="dxa"/>
            <w:tcBorders>
              <w:top w:val="single" w:sz="18" w:space="0" w:color="1F3864" w:themeColor="accent1" w:themeShade="80"/>
              <w:left w:val="single" w:sz="18" w:space="0" w:color="1F3864" w:themeColor="accent1" w:themeShade="80"/>
            </w:tcBorders>
            <w:vAlign w:val="center"/>
          </w:tcPr>
          <w:p w14:paraId="7CFE353D" w14:textId="77777777" w:rsidR="006D2D29" w:rsidRPr="006D2D29" w:rsidRDefault="006D2D29" w:rsidP="007D39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6D2D29">
              <w:rPr>
                <w:rFonts w:ascii="Consolas" w:hAnsi="Consolas" w:cs="Consolas"/>
                <w:color w:val="000000"/>
              </w:rPr>
              <w:t>getAlbums();</w:t>
            </w:r>
          </w:p>
        </w:tc>
        <w:tc>
          <w:tcPr>
            <w:tcW w:w="2835" w:type="dxa"/>
            <w:tcBorders>
              <w:top w:val="single" w:sz="18" w:space="0" w:color="1F3864" w:themeColor="accent1" w:themeShade="80"/>
            </w:tcBorders>
            <w:vAlign w:val="center"/>
          </w:tcPr>
          <w:p w14:paraId="3F4D65D0" w14:textId="77777777" w:rsidR="006D2D29" w:rsidRPr="0078064A" w:rsidRDefault="006D2D29" w:rsidP="001648EC">
            <w:pPr>
              <w:spacing w:line="259" w:lineRule="auto"/>
            </w:pPr>
            <w:r w:rsidRPr="0078064A">
              <w:rPr>
                <w:rFonts w:hint="cs"/>
                <w:rtl/>
              </w:rPr>
              <w:t>שליפת כל האלבומים</w:t>
            </w:r>
            <w:r w:rsidRPr="00153B77">
              <w:rPr>
                <w:rFonts w:hint="cs"/>
                <w:b/>
                <w:bCs/>
                <w:color w:val="FF0000"/>
                <w:rtl/>
              </w:rPr>
              <w:t xml:space="preserve"> [1]</w:t>
            </w:r>
          </w:p>
        </w:tc>
        <w:tc>
          <w:tcPr>
            <w:tcW w:w="754" w:type="dxa"/>
            <w:tcBorders>
              <w:top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1747B1C2" w14:textId="77777777" w:rsidR="006D2D29" w:rsidRPr="00E3083F" w:rsidRDefault="00434684" w:rsidP="001648EC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E3083F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2CF701E7" w14:textId="77777777" w:rsidTr="003F25B5">
        <w:trPr>
          <w:trHeight w:val="774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73982985" w14:textId="77777777" w:rsidR="006D2D29" w:rsidRPr="006D2D29" w:rsidRDefault="006D2D29" w:rsidP="007D39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6D2D29">
              <w:rPr>
                <w:rFonts w:ascii="Consolas" w:hAnsi="Consolas" w:cs="Consolas"/>
                <w:color w:val="000000"/>
              </w:rPr>
              <w:t>getAlbumsOfUser</w:t>
            </w:r>
            <w:r w:rsidR="00A20E25">
              <w:rPr>
                <w:rFonts w:ascii="Consolas" w:hAnsi="Consolas" w:cs="Consolas"/>
                <w:color w:val="000000"/>
              </w:rPr>
              <w:t xml:space="preserve"> </w:t>
            </w:r>
            <w:r w:rsidRPr="006D2D29">
              <w:rPr>
                <w:rFonts w:ascii="Consolas" w:hAnsi="Consolas" w:cs="Consolas"/>
                <w:color w:val="000000"/>
              </w:rPr>
              <w:t>(</w:t>
            </w:r>
            <w:r w:rsidR="00E44E0F">
              <w:rPr>
                <w:rFonts w:ascii="Consolas" w:hAnsi="Consolas" w:cs="Consolas"/>
                <w:color w:val="000000"/>
              </w:rPr>
              <w:t xml:space="preserve"> </w:t>
            </w:r>
            <w:r w:rsidRPr="006D2D29">
              <w:rPr>
                <w:rFonts w:ascii="Consolas" w:hAnsi="Consolas" w:cs="Consolas"/>
                <w:color w:val="0000FF"/>
              </w:rPr>
              <w:t>const</w:t>
            </w:r>
            <w:r w:rsidRPr="006D2D29">
              <w:rPr>
                <w:rFonts w:ascii="Consolas" w:hAnsi="Consolas" w:cs="Consolas"/>
                <w:color w:val="000000"/>
              </w:rPr>
              <w:t xml:space="preserve"> </w:t>
            </w:r>
            <w:r w:rsidRPr="006D2D29">
              <w:rPr>
                <w:rFonts w:ascii="Consolas" w:hAnsi="Consolas" w:cs="Consolas"/>
                <w:color w:val="008B8B"/>
              </w:rPr>
              <w:t>User</w:t>
            </w:r>
            <w:r w:rsidRPr="006D2D29">
              <w:rPr>
                <w:rFonts w:ascii="Consolas" w:hAnsi="Consolas" w:cs="Consolas"/>
                <w:color w:val="000000"/>
              </w:rPr>
              <w:t xml:space="preserve">&amp; </w:t>
            </w:r>
            <w:r w:rsidRPr="006D2D29">
              <w:rPr>
                <w:rFonts w:ascii="Consolas" w:hAnsi="Consolas" w:cs="Consolas"/>
                <w:color w:val="808080"/>
              </w:rPr>
              <w:t>user</w:t>
            </w:r>
            <w:r w:rsidR="00E44E0F">
              <w:rPr>
                <w:rFonts w:ascii="Consolas" w:hAnsi="Consolas" w:cs="Consolas"/>
                <w:color w:val="000000"/>
              </w:rPr>
              <w:t xml:space="preserve"> </w:t>
            </w:r>
            <w:r w:rsidRPr="006D2D29">
              <w:rPr>
                <w:rFonts w:ascii="Consolas" w:hAnsi="Consolas" w:cs="Consolas"/>
                <w:color w:val="000000"/>
              </w:rPr>
              <w:t>);</w:t>
            </w:r>
          </w:p>
        </w:tc>
        <w:tc>
          <w:tcPr>
            <w:tcW w:w="2835" w:type="dxa"/>
            <w:vAlign w:val="center"/>
          </w:tcPr>
          <w:p w14:paraId="2F7DD70B" w14:textId="77777777" w:rsidR="006D2D29" w:rsidRPr="0078064A" w:rsidRDefault="006D2D29" w:rsidP="001648EC">
            <w:pPr>
              <w:spacing w:line="259" w:lineRule="auto"/>
            </w:pPr>
            <w:r w:rsidRPr="0078064A">
              <w:rPr>
                <w:rFonts w:hint="cs"/>
                <w:rtl/>
              </w:rPr>
              <w:t xml:space="preserve">החזרת כל האלבומים </w:t>
            </w:r>
            <w:r w:rsidR="00133577">
              <w:rPr>
                <w:rtl/>
              </w:rPr>
              <w:br/>
            </w:r>
            <w:r w:rsidRPr="0078064A">
              <w:rPr>
                <w:rFonts w:hint="cs"/>
                <w:rtl/>
              </w:rPr>
              <w:t xml:space="preserve">של משתמש מסוים </w:t>
            </w:r>
            <w:r w:rsidRPr="00153B77">
              <w:rPr>
                <w:rFonts w:hint="cs"/>
                <w:b/>
                <w:bCs/>
                <w:color w:val="FF0000"/>
                <w:rtl/>
              </w:rPr>
              <w:t>[1]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09AF8110" w14:textId="77777777" w:rsidR="006D2D29" w:rsidRPr="00E3083F" w:rsidRDefault="00434684" w:rsidP="001648EC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E3083F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14AD8D62" w14:textId="77777777" w:rsidTr="003F25B5">
        <w:trPr>
          <w:trHeight w:val="473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1B10D283" w14:textId="77777777" w:rsidR="006D2D29" w:rsidRPr="006D2D29" w:rsidRDefault="006D2D29" w:rsidP="007D39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6D2D29">
              <w:rPr>
                <w:rFonts w:ascii="Consolas" w:hAnsi="Consolas" w:cs="Consolas"/>
                <w:color w:val="000000"/>
              </w:rPr>
              <w:t>createAlbum</w:t>
            </w:r>
            <w:r w:rsidR="00A20E25">
              <w:rPr>
                <w:rFonts w:ascii="Consolas" w:hAnsi="Consolas" w:cs="Consolas"/>
                <w:color w:val="000000"/>
              </w:rPr>
              <w:t xml:space="preserve"> </w:t>
            </w:r>
            <w:r w:rsidRPr="006D2D29">
              <w:rPr>
                <w:rFonts w:ascii="Consolas" w:hAnsi="Consolas" w:cs="Consolas"/>
                <w:color w:val="000000"/>
              </w:rPr>
              <w:t>(</w:t>
            </w:r>
            <w:r w:rsidR="00E44E0F">
              <w:rPr>
                <w:rFonts w:ascii="Consolas" w:hAnsi="Consolas" w:cs="Consolas"/>
                <w:color w:val="008B8B"/>
              </w:rPr>
              <w:t xml:space="preserve"> </w:t>
            </w:r>
            <w:r w:rsidRPr="006D2D29">
              <w:rPr>
                <w:rFonts w:ascii="Consolas" w:hAnsi="Consolas" w:cs="Consolas"/>
                <w:color w:val="008B8B"/>
              </w:rPr>
              <w:t>Album</w:t>
            </w:r>
            <w:r w:rsidRPr="006D2D29">
              <w:rPr>
                <w:rFonts w:ascii="Consolas" w:hAnsi="Consolas" w:cs="Consolas"/>
                <w:color w:val="000000"/>
              </w:rPr>
              <w:t xml:space="preserve">&amp; </w:t>
            </w:r>
            <w:r w:rsidRPr="006D2D29">
              <w:rPr>
                <w:rFonts w:ascii="Consolas" w:hAnsi="Consolas" w:cs="Consolas"/>
                <w:color w:val="808080"/>
              </w:rPr>
              <w:t>album</w:t>
            </w:r>
            <w:r w:rsidR="00E44E0F">
              <w:rPr>
                <w:rFonts w:ascii="Consolas" w:hAnsi="Consolas" w:cs="Consolas"/>
                <w:color w:val="000000"/>
              </w:rPr>
              <w:t xml:space="preserve"> </w:t>
            </w:r>
            <w:r w:rsidRPr="006D2D29">
              <w:rPr>
                <w:rFonts w:ascii="Consolas" w:hAnsi="Consolas" w:cs="Consolas"/>
                <w:color w:val="000000"/>
              </w:rPr>
              <w:t>);</w:t>
            </w:r>
          </w:p>
        </w:tc>
        <w:tc>
          <w:tcPr>
            <w:tcW w:w="2835" w:type="dxa"/>
            <w:vAlign w:val="center"/>
          </w:tcPr>
          <w:p w14:paraId="6F68AC07" w14:textId="77777777" w:rsidR="006D2D29" w:rsidRPr="0078064A" w:rsidRDefault="006D2D29" w:rsidP="001648EC">
            <w:pPr>
              <w:spacing w:line="259" w:lineRule="auto"/>
            </w:pPr>
            <w:r w:rsidRPr="0078064A">
              <w:rPr>
                <w:rFonts w:hint="cs"/>
                <w:rtl/>
              </w:rPr>
              <w:t>יצירת אלבום חדש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1D9C6A7A" w14:textId="77777777" w:rsidR="006D2D29" w:rsidRPr="00E3083F" w:rsidRDefault="00434684" w:rsidP="001648EC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E3083F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12D23173" w14:textId="77777777" w:rsidTr="00074B27">
        <w:trPr>
          <w:trHeight w:val="774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6115B1E1" w14:textId="77777777" w:rsidR="001F122B" w:rsidRDefault="006D2D29" w:rsidP="007D39B8">
            <w:pPr>
              <w:autoSpaceDE w:val="0"/>
              <w:autoSpaceDN w:val="0"/>
              <w:bidi w:val="0"/>
              <w:adjustRightInd w:val="0"/>
              <w:spacing w:before="240"/>
              <w:rPr>
                <w:rFonts w:ascii="Consolas" w:hAnsi="Consolas" w:cs="Consolas"/>
                <w:color w:val="0000FF"/>
              </w:rPr>
            </w:pPr>
            <w:r w:rsidRPr="006D2D29">
              <w:rPr>
                <w:rFonts w:ascii="Consolas" w:hAnsi="Consolas" w:cs="Consolas"/>
                <w:color w:val="000000"/>
              </w:rPr>
              <w:t>deleteAlbum</w:t>
            </w:r>
            <w:r w:rsidR="00A20E25">
              <w:rPr>
                <w:rFonts w:ascii="Consolas" w:hAnsi="Consolas" w:cs="Consolas"/>
                <w:color w:val="000000"/>
              </w:rPr>
              <w:t xml:space="preserve"> </w:t>
            </w:r>
            <w:r w:rsidRPr="006D2D29">
              <w:rPr>
                <w:rFonts w:ascii="Consolas" w:hAnsi="Consolas" w:cs="Consolas"/>
                <w:color w:val="000000"/>
              </w:rPr>
              <w:t>(</w:t>
            </w:r>
          </w:p>
          <w:p w14:paraId="1855F74E" w14:textId="77777777" w:rsidR="00A20E25" w:rsidRDefault="007D39B8" w:rsidP="007D39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6D2D29" w:rsidRPr="006D2D29">
              <w:rPr>
                <w:rFonts w:ascii="Consolas" w:hAnsi="Consolas" w:cs="Consolas"/>
                <w:color w:val="0000FF"/>
              </w:rPr>
              <w:t>const</w:t>
            </w:r>
            <w:r w:rsidR="006D2D29" w:rsidRPr="006D2D29">
              <w:rPr>
                <w:rFonts w:ascii="Consolas" w:hAnsi="Consolas" w:cs="Consolas"/>
                <w:color w:val="000000"/>
              </w:rPr>
              <w:t xml:space="preserve"> std::</w:t>
            </w:r>
            <w:r w:rsidR="006D2D29" w:rsidRPr="006D2D29">
              <w:rPr>
                <w:rFonts w:ascii="Consolas" w:hAnsi="Consolas" w:cs="Consolas"/>
                <w:color w:val="008B8B"/>
              </w:rPr>
              <w:t>string</w:t>
            </w:r>
            <w:r w:rsidR="006D2D29" w:rsidRPr="006D2D29">
              <w:rPr>
                <w:rFonts w:ascii="Consolas" w:hAnsi="Consolas" w:cs="Consolas"/>
                <w:color w:val="000000"/>
              </w:rPr>
              <w:t xml:space="preserve">&amp; </w:t>
            </w:r>
            <w:r w:rsidR="006D2D29" w:rsidRPr="006D2D29">
              <w:rPr>
                <w:rFonts w:ascii="Consolas" w:hAnsi="Consolas" w:cs="Consolas"/>
                <w:color w:val="808080"/>
              </w:rPr>
              <w:t>albumName</w:t>
            </w:r>
            <w:r w:rsidR="006D2D29" w:rsidRPr="006D2D29">
              <w:rPr>
                <w:rFonts w:ascii="Consolas" w:hAnsi="Consolas" w:cs="Consolas"/>
                <w:color w:val="000000"/>
              </w:rPr>
              <w:t>,</w:t>
            </w:r>
          </w:p>
          <w:p w14:paraId="34FD3AC3" w14:textId="77777777" w:rsidR="007D39B8" w:rsidRPr="006D2D29" w:rsidRDefault="007D39B8" w:rsidP="007D39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6D2D29" w:rsidRPr="006D2D29">
              <w:rPr>
                <w:rFonts w:ascii="Consolas" w:hAnsi="Consolas" w:cs="Consolas"/>
                <w:color w:val="0000FF"/>
              </w:rPr>
              <w:t>int</w:t>
            </w:r>
            <w:r w:rsidR="006D2D29" w:rsidRPr="006D2D29">
              <w:rPr>
                <w:rFonts w:ascii="Consolas" w:hAnsi="Consolas" w:cs="Consolas"/>
                <w:color w:val="000000"/>
              </w:rPr>
              <w:t xml:space="preserve"> userId</w:t>
            </w:r>
            <w:r w:rsidR="00E44E0F">
              <w:rPr>
                <w:rFonts w:ascii="Consolas" w:hAnsi="Consolas" w:cs="Consolas"/>
                <w:color w:val="000000"/>
              </w:rPr>
              <w:t xml:space="preserve"> </w:t>
            </w:r>
            <w:r w:rsidR="006D2D29" w:rsidRPr="006D2D29">
              <w:rPr>
                <w:rFonts w:ascii="Consolas" w:hAnsi="Consolas" w:cs="Consolas"/>
                <w:color w:val="000000"/>
              </w:rPr>
              <w:t>);</w:t>
            </w:r>
            <w:r>
              <w:rPr>
                <w:rFonts w:ascii="Consolas" w:hAnsi="Consolas" w:cs="Consolas"/>
                <w:color w:val="000000"/>
              </w:rPr>
              <w:br/>
            </w:r>
          </w:p>
        </w:tc>
        <w:tc>
          <w:tcPr>
            <w:tcW w:w="2835" w:type="dxa"/>
            <w:vAlign w:val="center"/>
          </w:tcPr>
          <w:p w14:paraId="71C412FE" w14:textId="77777777" w:rsidR="006D2D29" w:rsidRPr="0078064A" w:rsidRDefault="006D2D29" w:rsidP="001648EC">
            <w:pPr>
              <w:spacing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>מחיקת אלבום קיים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30A0"/>
            <w:vAlign w:val="center"/>
          </w:tcPr>
          <w:p w14:paraId="0A199768" w14:textId="77777777" w:rsidR="006D2D29" w:rsidRPr="00E3083F" w:rsidRDefault="006D2D29" w:rsidP="001648EC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E3083F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2</w:t>
            </w:r>
          </w:p>
        </w:tc>
      </w:tr>
      <w:tr w:rsidR="00A20E25" w:rsidRPr="0078064A" w14:paraId="4C5C4E06" w14:textId="77777777" w:rsidTr="003F25B5">
        <w:trPr>
          <w:trHeight w:val="774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24BFB2E4" w14:textId="77777777" w:rsidR="008148D2" w:rsidRDefault="00EE4736" w:rsidP="007D39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br/>
            </w:r>
            <w:r w:rsidR="006D2D29" w:rsidRPr="006D2D29">
              <w:rPr>
                <w:rFonts w:ascii="Consolas" w:hAnsi="Consolas" w:cs="Consolas"/>
                <w:color w:val="000000"/>
              </w:rPr>
              <w:t>doesAlbumExists</w:t>
            </w:r>
            <w:r w:rsidR="00A20E25">
              <w:rPr>
                <w:rFonts w:ascii="Consolas" w:hAnsi="Consolas" w:cs="Consolas"/>
                <w:color w:val="000000"/>
              </w:rPr>
              <w:t xml:space="preserve"> (</w:t>
            </w:r>
          </w:p>
          <w:p w14:paraId="693E8B73" w14:textId="77777777" w:rsidR="00A20E25" w:rsidRDefault="00EE4736" w:rsidP="007D39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6D2D29" w:rsidRPr="006D2D29">
              <w:rPr>
                <w:rFonts w:ascii="Consolas" w:hAnsi="Consolas" w:cs="Consolas"/>
                <w:color w:val="0000FF"/>
              </w:rPr>
              <w:t>const</w:t>
            </w:r>
            <w:r w:rsidR="006D2D29" w:rsidRPr="006D2D29">
              <w:rPr>
                <w:rFonts w:ascii="Consolas" w:hAnsi="Consolas" w:cs="Consolas"/>
                <w:color w:val="000000"/>
              </w:rPr>
              <w:t xml:space="preserve"> std::</w:t>
            </w:r>
            <w:r w:rsidR="006D2D29" w:rsidRPr="006D2D29">
              <w:rPr>
                <w:rFonts w:ascii="Consolas" w:hAnsi="Consolas" w:cs="Consolas"/>
                <w:color w:val="008B8B"/>
              </w:rPr>
              <w:t>string</w:t>
            </w:r>
            <w:r w:rsidR="006D2D29" w:rsidRPr="006D2D29">
              <w:rPr>
                <w:rFonts w:ascii="Consolas" w:hAnsi="Consolas" w:cs="Consolas"/>
                <w:color w:val="000000"/>
              </w:rPr>
              <w:t>&amp;</w:t>
            </w:r>
            <w:r w:rsidR="00A20E25">
              <w:rPr>
                <w:rFonts w:ascii="Consolas" w:hAnsi="Consolas" w:cs="Consolas"/>
                <w:color w:val="000000"/>
              </w:rPr>
              <w:t xml:space="preserve"> </w:t>
            </w:r>
            <w:r w:rsidR="00A20E25">
              <w:rPr>
                <w:rFonts w:ascii="Consolas" w:hAnsi="Consolas" w:cs="Consolas"/>
                <w:color w:val="808080"/>
              </w:rPr>
              <w:t>a</w:t>
            </w:r>
            <w:r w:rsidR="006D2D29" w:rsidRPr="006D2D29">
              <w:rPr>
                <w:rFonts w:ascii="Consolas" w:hAnsi="Consolas" w:cs="Consolas"/>
                <w:color w:val="808080"/>
              </w:rPr>
              <w:t>lbumName</w:t>
            </w:r>
            <w:r w:rsidR="006D2D29" w:rsidRPr="006D2D29">
              <w:rPr>
                <w:rFonts w:ascii="Consolas" w:hAnsi="Consolas" w:cs="Consolas"/>
                <w:color w:val="000000"/>
              </w:rPr>
              <w:t>,</w:t>
            </w:r>
          </w:p>
          <w:p w14:paraId="1F78A494" w14:textId="77777777" w:rsidR="006D2D29" w:rsidRPr="006D2D29" w:rsidRDefault="00EE4736" w:rsidP="007D39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6D2D29" w:rsidRPr="006D2D29">
              <w:rPr>
                <w:rFonts w:ascii="Consolas" w:hAnsi="Consolas" w:cs="Consolas"/>
                <w:color w:val="0000FF"/>
              </w:rPr>
              <w:t>int</w:t>
            </w:r>
            <w:r w:rsidR="006D2D29" w:rsidRPr="006D2D29">
              <w:rPr>
                <w:rFonts w:ascii="Consolas" w:hAnsi="Consolas" w:cs="Consolas"/>
                <w:color w:val="000000"/>
              </w:rPr>
              <w:t xml:space="preserve"> userId</w:t>
            </w:r>
            <w:r w:rsidR="008148D2">
              <w:rPr>
                <w:rFonts w:ascii="Consolas" w:hAnsi="Consolas" w:cs="Consolas"/>
                <w:color w:val="000000"/>
              </w:rPr>
              <w:t xml:space="preserve"> </w:t>
            </w:r>
            <w:r w:rsidR="006D2D29" w:rsidRPr="006D2D29">
              <w:rPr>
                <w:rFonts w:ascii="Consolas" w:hAnsi="Consolas" w:cs="Consolas"/>
                <w:color w:val="000000"/>
              </w:rPr>
              <w:t>);</w:t>
            </w:r>
            <w:r w:rsidR="00C30EA8">
              <w:rPr>
                <w:rFonts w:ascii="Consolas" w:hAnsi="Consolas" w:cs="Consolas"/>
                <w:color w:val="000000"/>
              </w:rPr>
              <w:br/>
            </w:r>
          </w:p>
        </w:tc>
        <w:tc>
          <w:tcPr>
            <w:tcW w:w="2835" w:type="dxa"/>
            <w:vAlign w:val="center"/>
          </w:tcPr>
          <w:p w14:paraId="724E8785" w14:textId="77777777" w:rsidR="006D2D29" w:rsidRPr="0078064A" w:rsidRDefault="006D2D29" w:rsidP="00133577">
            <w:pPr>
              <w:spacing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>בדיקה האם קיים</w:t>
            </w:r>
            <w:r w:rsidR="00133577">
              <w:rPr>
                <w:rtl/>
              </w:rPr>
              <w:br/>
            </w:r>
            <w:r w:rsidRPr="0078064A">
              <w:rPr>
                <w:rFonts w:hint="cs"/>
                <w:rtl/>
              </w:rPr>
              <w:t>אלבום בעל השם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49B1FDA4" w14:textId="77777777" w:rsidR="006D2D29" w:rsidRPr="00E3083F" w:rsidRDefault="00434684" w:rsidP="001648EC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E3083F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42FDAFBA" w14:textId="77777777" w:rsidTr="003F25B5">
        <w:trPr>
          <w:trHeight w:val="473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0C2A2708" w14:textId="77777777" w:rsidR="006D2D29" w:rsidRPr="006D2D29" w:rsidRDefault="006D2D29" w:rsidP="007D39B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6D2D29">
              <w:rPr>
                <w:rFonts w:ascii="Consolas" w:hAnsi="Consolas" w:cs="Consolas"/>
                <w:color w:val="000000"/>
              </w:rPr>
              <w:t>openAlbum</w:t>
            </w:r>
            <w:r w:rsidR="00A20E25">
              <w:rPr>
                <w:rFonts w:ascii="Consolas" w:hAnsi="Consolas" w:cs="Consolas"/>
                <w:color w:val="000000"/>
              </w:rPr>
              <w:t xml:space="preserve"> </w:t>
            </w:r>
            <w:r w:rsidRPr="006D2D29">
              <w:rPr>
                <w:rFonts w:ascii="Consolas" w:hAnsi="Consolas" w:cs="Consolas"/>
                <w:color w:val="000000"/>
              </w:rPr>
              <w:t>(</w:t>
            </w:r>
            <w:r w:rsidR="00A20E25">
              <w:rPr>
                <w:rFonts w:ascii="Consolas" w:hAnsi="Consolas" w:cs="Consolas"/>
                <w:color w:val="000000"/>
              </w:rPr>
              <w:t xml:space="preserve"> </w:t>
            </w:r>
            <w:r w:rsidRPr="006D2D29">
              <w:rPr>
                <w:rFonts w:ascii="Consolas" w:hAnsi="Consolas" w:cs="Consolas"/>
                <w:color w:val="0000FF"/>
              </w:rPr>
              <w:t>const</w:t>
            </w:r>
            <w:r w:rsidRPr="006D2D29">
              <w:rPr>
                <w:rFonts w:ascii="Consolas" w:hAnsi="Consolas" w:cs="Consolas"/>
                <w:color w:val="000000"/>
              </w:rPr>
              <w:t xml:space="preserve"> std::</w:t>
            </w:r>
            <w:r w:rsidRPr="006D2D29">
              <w:rPr>
                <w:rFonts w:ascii="Consolas" w:hAnsi="Consolas" w:cs="Consolas"/>
                <w:color w:val="008B8B"/>
              </w:rPr>
              <w:t>string</w:t>
            </w:r>
            <w:r w:rsidRPr="006D2D29">
              <w:rPr>
                <w:rFonts w:ascii="Consolas" w:hAnsi="Consolas" w:cs="Consolas"/>
                <w:color w:val="000000"/>
              </w:rPr>
              <w:t xml:space="preserve">&amp; </w:t>
            </w:r>
            <w:r w:rsidRPr="006D2D29">
              <w:rPr>
                <w:rFonts w:ascii="Consolas" w:hAnsi="Consolas" w:cs="Consolas"/>
                <w:color w:val="808080"/>
              </w:rPr>
              <w:t>albumName</w:t>
            </w:r>
            <w:r w:rsidR="00A20E25">
              <w:rPr>
                <w:rFonts w:ascii="Consolas" w:hAnsi="Consolas" w:cs="Consolas"/>
                <w:color w:val="000000"/>
              </w:rPr>
              <w:t xml:space="preserve"> </w:t>
            </w:r>
            <w:r w:rsidRPr="006D2D29">
              <w:rPr>
                <w:rFonts w:ascii="Consolas" w:hAnsi="Consolas" w:cs="Consolas"/>
                <w:color w:val="000000"/>
              </w:rPr>
              <w:t>);</w:t>
            </w:r>
          </w:p>
        </w:tc>
        <w:tc>
          <w:tcPr>
            <w:tcW w:w="2835" w:type="dxa"/>
            <w:vAlign w:val="center"/>
          </w:tcPr>
          <w:p w14:paraId="48281222" w14:textId="77777777" w:rsidR="006D2D29" w:rsidRPr="0078064A" w:rsidRDefault="006D2D29" w:rsidP="001648EC">
            <w:pPr>
              <w:spacing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 xml:space="preserve">פתיחת אלבום </w:t>
            </w:r>
            <w:r w:rsidRPr="00153B77">
              <w:rPr>
                <w:rFonts w:hint="cs"/>
                <w:b/>
                <w:bCs/>
                <w:color w:val="FF0000"/>
                <w:rtl/>
              </w:rPr>
              <w:t>[1]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444C6CFB" w14:textId="77777777" w:rsidR="006D2D29" w:rsidRPr="00E3083F" w:rsidRDefault="00434684" w:rsidP="001648EC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E3083F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3495DC5D" w14:textId="77777777" w:rsidTr="003F25B5">
        <w:trPr>
          <w:trHeight w:val="473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194B448B" w14:textId="77777777" w:rsidR="006D2D29" w:rsidRPr="006D2D29" w:rsidRDefault="006D2D29" w:rsidP="007D39B8">
            <w:pPr>
              <w:autoSpaceDE w:val="0"/>
              <w:autoSpaceDN w:val="0"/>
              <w:bidi w:val="0"/>
              <w:adjustRightInd w:val="0"/>
              <w:rPr>
                <w:rFonts w:ascii="Consolas" w:hAnsi="Consolas" w:cstheme="minorBidi"/>
                <w:color w:val="000000"/>
                <w:rtl/>
              </w:rPr>
            </w:pPr>
            <w:r w:rsidRPr="006D2D29">
              <w:rPr>
                <w:rFonts w:ascii="Consolas" w:hAnsi="Consolas" w:cs="Consolas"/>
                <w:color w:val="000000"/>
              </w:rPr>
              <w:t>closeAlbum</w:t>
            </w:r>
            <w:r w:rsidR="00814673">
              <w:rPr>
                <w:rFonts w:ascii="Consolas" w:hAnsi="Consolas" w:cs="Consolas"/>
                <w:color w:val="000000"/>
              </w:rPr>
              <w:t xml:space="preserve"> </w:t>
            </w:r>
            <w:r w:rsidRPr="006D2D29">
              <w:rPr>
                <w:rFonts w:ascii="Consolas" w:hAnsi="Consolas" w:cs="Consolas"/>
                <w:color w:val="000000"/>
              </w:rPr>
              <w:t>(</w:t>
            </w:r>
            <w:r w:rsidR="00814673">
              <w:rPr>
                <w:rFonts w:ascii="Consolas" w:hAnsi="Consolas" w:cs="Consolas"/>
                <w:color w:val="008B8B"/>
              </w:rPr>
              <w:t xml:space="preserve"> </w:t>
            </w:r>
            <w:r w:rsidRPr="006D2D29">
              <w:rPr>
                <w:rFonts w:ascii="Consolas" w:hAnsi="Consolas" w:cs="Consolas"/>
                <w:color w:val="008B8B"/>
              </w:rPr>
              <w:t>Album</w:t>
            </w:r>
            <w:r w:rsidRPr="006D2D29">
              <w:rPr>
                <w:rFonts w:ascii="Consolas" w:hAnsi="Consolas" w:cs="Consolas"/>
                <w:color w:val="000000"/>
              </w:rPr>
              <w:t xml:space="preserve">&amp; </w:t>
            </w:r>
            <w:r w:rsidRPr="006D2D29">
              <w:rPr>
                <w:rFonts w:ascii="Consolas" w:hAnsi="Consolas" w:cs="Consolas"/>
                <w:color w:val="808080"/>
              </w:rPr>
              <w:t>album</w:t>
            </w:r>
            <w:r w:rsidR="00814673">
              <w:rPr>
                <w:rFonts w:ascii="Consolas" w:hAnsi="Consolas" w:cs="Consolas"/>
                <w:color w:val="808080"/>
              </w:rPr>
              <w:t xml:space="preserve"> </w:t>
            </w:r>
            <w:r w:rsidRPr="006D2D29">
              <w:rPr>
                <w:rFonts w:ascii="Consolas" w:hAnsi="Consolas" w:cs="Consolas"/>
                <w:color w:val="000000"/>
              </w:rPr>
              <w:t>);</w:t>
            </w:r>
          </w:p>
        </w:tc>
        <w:tc>
          <w:tcPr>
            <w:tcW w:w="2835" w:type="dxa"/>
            <w:vAlign w:val="center"/>
          </w:tcPr>
          <w:p w14:paraId="77915764" w14:textId="77777777" w:rsidR="006D2D29" w:rsidRPr="0078064A" w:rsidRDefault="006D2D29" w:rsidP="001648EC">
            <w:pPr>
              <w:spacing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>סגירת אלבום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ED7D31" w:themeFill="accent2"/>
            <w:vAlign w:val="center"/>
          </w:tcPr>
          <w:p w14:paraId="1DD2A1CC" w14:textId="77777777" w:rsidR="006D2D29" w:rsidRPr="00E3083F" w:rsidRDefault="006D2D29" w:rsidP="00F848B2">
            <w:pPr>
              <w:spacing w:line="259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3083F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</w:rPr>
              <w:t>1</w:t>
            </w:r>
          </w:p>
        </w:tc>
      </w:tr>
      <w:tr w:rsidR="00A20E25" w:rsidRPr="0078064A" w14:paraId="65C6CC09" w14:textId="77777777" w:rsidTr="003F25B5">
        <w:trPr>
          <w:trHeight w:val="451"/>
        </w:trPr>
        <w:tc>
          <w:tcPr>
            <w:tcW w:w="5670" w:type="dxa"/>
            <w:tcBorders>
              <w:left w:val="single" w:sz="18" w:space="0" w:color="1F3864" w:themeColor="accent1" w:themeShade="80"/>
              <w:bottom w:val="single" w:sz="18" w:space="0" w:color="1F3864" w:themeColor="accent1" w:themeShade="80"/>
            </w:tcBorders>
            <w:vAlign w:val="center"/>
          </w:tcPr>
          <w:p w14:paraId="743399AC" w14:textId="77777777" w:rsidR="006D2D29" w:rsidRPr="006D2D29" w:rsidRDefault="006D2D29" w:rsidP="00EE4736">
            <w:pPr>
              <w:autoSpaceDE w:val="0"/>
              <w:autoSpaceDN w:val="0"/>
              <w:bidi w:val="0"/>
              <w:adjustRightInd w:val="0"/>
              <w:spacing w:before="240"/>
              <w:rPr>
                <w:rFonts w:ascii="Consolas" w:hAnsi="Consolas" w:cs="Consolas"/>
                <w:color w:val="000000"/>
              </w:rPr>
            </w:pPr>
            <w:r w:rsidRPr="006D2D29">
              <w:rPr>
                <w:rFonts w:ascii="Consolas" w:hAnsi="Consolas" w:cs="Consolas"/>
                <w:color w:val="000000"/>
              </w:rPr>
              <w:t>printAlbums();</w:t>
            </w:r>
            <w:r w:rsidR="00C30EA8">
              <w:rPr>
                <w:rFonts w:ascii="Consolas" w:hAnsi="Consolas" w:cs="Consolas"/>
                <w:color w:val="000000"/>
              </w:rPr>
              <w:br/>
            </w:r>
          </w:p>
        </w:tc>
        <w:tc>
          <w:tcPr>
            <w:tcW w:w="2835" w:type="dxa"/>
            <w:tcBorders>
              <w:bottom w:val="single" w:sz="18" w:space="0" w:color="1F3864" w:themeColor="accent1" w:themeShade="80"/>
            </w:tcBorders>
            <w:vAlign w:val="center"/>
          </w:tcPr>
          <w:p w14:paraId="7A9B5D08" w14:textId="77777777" w:rsidR="006D2D29" w:rsidRPr="0078064A" w:rsidRDefault="006D2D29" w:rsidP="001648EC">
            <w:pPr>
              <w:spacing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>הדפסת כל האלבומים</w:t>
            </w:r>
          </w:p>
        </w:tc>
        <w:tc>
          <w:tcPr>
            <w:tcW w:w="754" w:type="dxa"/>
            <w:tcBorders>
              <w:bottom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354CFE5B" w14:textId="77777777" w:rsidR="006D2D29" w:rsidRPr="00E3083F" w:rsidRDefault="00434684" w:rsidP="001648EC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E3083F">
              <w:rPr>
                <w:rFonts w:asciiTheme="majorBidi" w:hAnsiTheme="majorBidi" w:cstheme="majorBidi" w:hint="cs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78064A" w:rsidRPr="0078064A" w14:paraId="71EFD81E" w14:textId="77777777" w:rsidTr="003F25B5">
        <w:trPr>
          <w:trHeight w:val="473"/>
        </w:trPr>
        <w:tc>
          <w:tcPr>
            <w:tcW w:w="9259" w:type="dxa"/>
            <w:gridSpan w:val="3"/>
            <w:tcBorders>
              <w:top w:val="single" w:sz="18" w:space="0" w:color="1F3864" w:themeColor="accent1" w:themeShade="80"/>
              <w:left w:val="single" w:sz="18" w:space="0" w:color="1F3864" w:themeColor="accent1" w:themeShade="80"/>
              <w:bottom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2F5496" w:themeFill="accent1" w:themeFillShade="BF"/>
            <w:vAlign w:val="center"/>
          </w:tcPr>
          <w:p w14:paraId="168E7374" w14:textId="77777777" w:rsidR="0078064A" w:rsidRPr="00B11475" w:rsidRDefault="0078064A" w:rsidP="00DA15E6">
            <w:pPr>
              <w:tabs>
                <w:tab w:val="center" w:pos="4521"/>
                <w:tab w:val="left" w:pos="7905"/>
              </w:tabs>
              <w:bidi w:val="0"/>
              <w:spacing w:line="259" w:lineRule="auto"/>
              <w:jc w:val="center"/>
              <w:rPr>
                <w:b/>
                <w:bCs/>
                <w:color w:val="FFFFFF" w:themeColor="background1"/>
                <w:sz w:val="36"/>
                <w:szCs w:val="36"/>
                <w:rtl/>
              </w:rPr>
            </w:pPr>
            <w:r w:rsidRPr="00B11475">
              <w:rPr>
                <w:b/>
                <w:bCs/>
                <w:color w:val="FFFFFF" w:themeColor="background1"/>
                <w:sz w:val="36"/>
                <w:szCs w:val="36"/>
              </w:rPr>
              <w:t>Picture</w:t>
            </w:r>
          </w:p>
        </w:tc>
      </w:tr>
      <w:tr w:rsidR="00A20E25" w:rsidRPr="0078064A" w14:paraId="69FD7904" w14:textId="77777777" w:rsidTr="00C1035F">
        <w:trPr>
          <w:trHeight w:val="774"/>
        </w:trPr>
        <w:tc>
          <w:tcPr>
            <w:tcW w:w="5670" w:type="dxa"/>
            <w:tcBorders>
              <w:top w:val="single" w:sz="18" w:space="0" w:color="1F3864" w:themeColor="accent1" w:themeShade="80"/>
              <w:left w:val="single" w:sz="18" w:space="0" w:color="1F3864" w:themeColor="accent1" w:themeShade="80"/>
            </w:tcBorders>
          </w:tcPr>
          <w:p w14:paraId="1942F2D5" w14:textId="77777777" w:rsidR="003E5D81" w:rsidRDefault="00EE4736" w:rsidP="007041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br/>
            </w:r>
            <w:r w:rsidR="007041EE" w:rsidRPr="007041EE">
              <w:rPr>
                <w:rFonts w:ascii="Consolas" w:hAnsi="Consolas" w:cs="Consolas"/>
              </w:rPr>
              <w:t>addPictureToAlbumByName</w:t>
            </w:r>
            <w:r w:rsidR="003E5D81">
              <w:rPr>
                <w:rFonts w:ascii="Consolas" w:hAnsi="Consolas" w:cs="Consolas"/>
              </w:rPr>
              <w:t xml:space="preserve"> </w:t>
            </w:r>
            <w:r w:rsidR="007041EE" w:rsidRPr="007041EE">
              <w:rPr>
                <w:rFonts w:ascii="Consolas" w:hAnsi="Consolas" w:cs="Consolas"/>
              </w:rPr>
              <w:t>(</w:t>
            </w:r>
          </w:p>
          <w:p w14:paraId="386A99A4" w14:textId="77777777" w:rsidR="003E5D81" w:rsidRDefault="003E5D81" w:rsidP="003E5D8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7041EE" w:rsidRPr="007041EE">
              <w:rPr>
                <w:rFonts w:ascii="Consolas" w:hAnsi="Consolas" w:cs="Consolas"/>
                <w:color w:val="0000FF"/>
              </w:rPr>
              <w:t>const</w:t>
            </w:r>
            <w:r w:rsidR="007041EE" w:rsidRPr="007041EE">
              <w:rPr>
                <w:rFonts w:ascii="Consolas" w:hAnsi="Consolas" w:cs="Consolas"/>
              </w:rPr>
              <w:t xml:space="preserve"> std::</w:t>
            </w:r>
            <w:r w:rsidR="007041EE" w:rsidRPr="007041EE">
              <w:rPr>
                <w:rFonts w:ascii="Consolas" w:hAnsi="Consolas" w:cs="Consolas"/>
                <w:color w:val="2B91AF"/>
              </w:rPr>
              <w:t>string</w:t>
            </w:r>
            <w:r w:rsidR="007041EE" w:rsidRPr="007041EE">
              <w:rPr>
                <w:rFonts w:ascii="Consolas" w:hAnsi="Consolas" w:cs="Consolas"/>
              </w:rPr>
              <w:t xml:space="preserve">&amp; </w:t>
            </w:r>
            <w:r w:rsidR="007041EE" w:rsidRPr="007041EE">
              <w:rPr>
                <w:rFonts w:ascii="Consolas" w:hAnsi="Consolas" w:cs="Consolas"/>
                <w:color w:val="808080"/>
              </w:rPr>
              <w:t>albumName</w:t>
            </w:r>
            <w:r w:rsidR="007041EE" w:rsidRPr="007041EE">
              <w:rPr>
                <w:rFonts w:ascii="Consolas" w:hAnsi="Consolas" w:cs="Consolas"/>
              </w:rPr>
              <w:t>,</w:t>
            </w:r>
          </w:p>
          <w:p w14:paraId="6C94EE42" w14:textId="77777777" w:rsidR="007041EE" w:rsidRPr="007041EE" w:rsidRDefault="003E5D81" w:rsidP="003E5D8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7041EE" w:rsidRPr="007041EE">
              <w:rPr>
                <w:rFonts w:ascii="Consolas" w:hAnsi="Consolas" w:cs="Consolas"/>
                <w:color w:val="0000FF"/>
              </w:rPr>
              <w:t>const</w:t>
            </w:r>
            <w:r w:rsidR="007041EE" w:rsidRPr="007041EE">
              <w:rPr>
                <w:rFonts w:ascii="Consolas" w:hAnsi="Consolas" w:cs="Consolas"/>
              </w:rPr>
              <w:t xml:space="preserve"> </w:t>
            </w:r>
            <w:r w:rsidR="007041EE" w:rsidRPr="007041EE">
              <w:rPr>
                <w:rFonts w:ascii="Consolas" w:hAnsi="Consolas" w:cs="Consolas"/>
                <w:color w:val="2B91AF"/>
              </w:rPr>
              <w:t>Picture</w:t>
            </w:r>
            <w:r w:rsidR="007041EE" w:rsidRPr="007041EE">
              <w:rPr>
                <w:rFonts w:ascii="Consolas" w:hAnsi="Consolas" w:cs="Consolas"/>
              </w:rPr>
              <w:t xml:space="preserve">&amp; </w:t>
            </w:r>
            <w:r w:rsidR="007041EE" w:rsidRPr="007041EE">
              <w:rPr>
                <w:rFonts w:ascii="Consolas" w:hAnsi="Consolas" w:cs="Consolas"/>
                <w:color w:val="808080"/>
              </w:rPr>
              <w:t>picture</w:t>
            </w:r>
            <w:r>
              <w:rPr>
                <w:rFonts w:ascii="Consolas" w:hAnsi="Consolas" w:cs="Consolas"/>
              </w:rPr>
              <w:t xml:space="preserve"> </w:t>
            </w:r>
            <w:r w:rsidR="007041EE" w:rsidRPr="007041EE">
              <w:rPr>
                <w:rFonts w:ascii="Consolas" w:hAnsi="Consolas" w:cs="Consolas"/>
              </w:rPr>
              <w:t>)</w:t>
            </w:r>
            <w:r w:rsidR="0017486E">
              <w:rPr>
                <w:rFonts w:ascii="Consolas" w:hAnsi="Consolas" w:cs="Consolas"/>
              </w:rPr>
              <w:t>;</w:t>
            </w:r>
            <w:r w:rsidR="007E07A5">
              <w:rPr>
                <w:rFonts w:ascii="Consolas" w:hAnsi="Consolas" w:cs="Consolas"/>
              </w:rPr>
              <w:br/>
            </w:r>
          </w:p>
        </w:tc>
        <w:tc>
          <w:tcPr>
            <w:tcW w:w="2835" w:type="dxa"/>
            <w:tcBorders>
              <w:top w:val="single" w:sz="18" w:space="0" w:color="1F3864" w:themeColor="accent1" w:themeShade="80"/>
            </w:tcBorders>
            <w:vAlign w:val="center"/>
          </w:tcPr>
          <w:p w14:paraId="28855755" w14:textId="77777777" w:rsidR="007041EE" w:rsidRPr="0078064A" w:rsidRDefault="007041EE" w:rsidP="001648EC">
            <w:pPr>
              <w:spacing w:after="160" w:line="259" w:lineRule="auto"/>
            </w:pPr>
            <w:r w:rsidRPr="0078064A">
              <w:rPr>
                <w:rFonts w:hint="cs"/>
                <w:rtl/>
              </w:rPr>
              <w:t>הוספת תמונה לאלבום</w:t>
            </w:r>
          </w:p>
        </w:tc>
        <w:tc>
          <w:tcPr>
            <w:tcW w:w="754" w:type="dxa"/>
            <w:tcBorders>
              <w:top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1E742D60" w14:textId="07017DC3" w:rsidR="007041EE" w:rsidRPr="009661AB" w:rsidRDefault="00C1035F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rtl/>
              </w:rPr>
            </w:pPr>
            <w:r w:rsidRPr="00E3083F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0742DC0A" w14:textId="77777777" w:rsidTr="00C1035F">
        <w:trPr>
          <w:trHeight w:val="861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</w:tcPr>
          <w:p w14:paraId="3C1870AF" w14:textId="77777777" w:rsidR="002E65D1" w:rsidRDefault="00EE4736" w:rsidP="007041E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br/>
            </w:r>
            <w:r w:rsidR="007041EE" w:rsidRPr="007041EE">
              <w:rPr>
                <w:rFonts w:ascii="Consolas" w:hAnsi="Consolas" w:cs="Consolas"/>
              </w:rPr>
              <w:t>removePictureFromAlbumByName</w:t>
            </w:r>
            <w:r w:rsidR="002E65D1">
              <w:rPr>
                <w:rFonts w:ascii="Consolas" w:hAnsi="Consolas" w:cs="Consolas"/>
              </w:rPr>
              <w:t xml:space="preserve"> </w:t>
            </w:r>
            <w:r w:rsidR="007041EE" w:rsidRPr="007041EE">
              <w:rPr>
                <w:rFonts w:ascii="Consolas" w:hAnsi="Consolas" w:cs="Consolas"/>
              </w:rPr>
              <w:t>(</w:t>
            </w:r>
          </w:p>
          <w:p w14:paraId="10A7C870" w14:textId="77777777" w:rsidR="002E65D1" w:rsidRDefault="002E65D1" w:rsidP="002E65D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7041EE" w:rsidRPr="007041EE">
              <w:rPr>
                <w:rFonts w:ascii="Consolas" w:hAnsi="Consolas" w:cs="Consolas"/>
                <w:color w:val="0000FF"/>
              </w:rPr>
              <w:t>const</w:t>
            </w:r>
            <w:r w:rsidR="007041EE" w:rsidRPr="007041EE">
              <w:rPr>
                <w:rFonts w:ascii="Consolas" w:hAnsi="Consolas" w:cs="Consolas"/>
              </w:rPr>
              <w:t xml:space="preserve"> std::</w:t>
            </w:r>
            <w:r w:rsidR="007041EE" w:rsidRPr="007041EE">
              <w:rPr>
                <w:rFonts w:ascii="Consolas" w:hAnsi="Consolas" w:cs="Consolas"/>
                <w:color w:val="2B91AF"/>
              </w:rPr>
              <w:t>string</w:t>
            </w:r>
            <w:r w:rsidR="007041EE" w:rsidRPr="007041EE">
              <w:rPr>
                <w:rFonts w:ascii="Consolas" w:hAnsi="Consolas" w:cs="Consolas"/>
              </w:rPr>
              <w:t xml:space="preserve">&amp; </w:t>
            </w:r>
            <w:r w:rsidR="007041EE" w:rsidRPr="007041EE">
              <w:rPr>
                <w:rFonts w:ascii="Consolas" w:hAnsi="Consolas" w:cs="Consolas"/>
                <w:color w:val="808080"/>
              </w:rPr>
              <w:t>albumName</w:t>
            </w:r>
            <w:r w:rsidR="007041EE" w:rsidRPr="007041EE">
              <w:rPr>
                <w:rFonts w:ascii="Consolas" w:hAnsi="Consolas" w:cs="Consolas"/>
              </w:rPr>
              <w:t>,</w:t>
            </w:r>
          </w:p>
          <w:p w14:paraId="0FC12285" w14:textId="77777777" w:rsidR="007041EE" w:rsidRPr="007041EE" w:rsidRDefault="002E65D1" w:rsidP="002E65D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7041EE" w:rsidRPr="007041EE">
              <w:rPr>
                <w:rFonts w:ascii="Consolas" w:hAnsi="Consolas" w:cs="Consolas"/>
                <w:color w:val="0000FF"/>
              </w:rPr>
              <w:t>const</w:t>
            </w:r>
            <w:r w:rsidR="007041EE" w:rsidRPr="007041EE">
              <w:rPr>
                <w:rFonts w:ascii="Consolas" w:hAnsi="Consolas" w:cs="Consolas"/>
              </w:rPr>
              <w:t xml:space="preserve"> std::</w:t>
            </w:r>
            <w:r w:rsidR="007041EE" w:rsidRPr="007041EE">
              <w:rPr>
                <w:rFonts w:ascii="Consolas" w:hAnsi="Consolas" w:cs="Consolas"/>
                <w:color w:val="2B91AF"/>
              </w:rPr>
              <w:t>string</w:t>
            </w:r>
            <w:r w:rsidR="007041EE" w:rsidRPr="007041EE">
              <w:rPr>
                <w:rFonts w:ascii="Consolas" w:hAnsi="Consolas" w:cs="Consolas"/>
              </w:rPr>
              <w:t xml:space="preserve">&amp; </w:t>
            </w:r>
            <w:r w:rsidR="007041EE" w:rsidRPr="007041EE">
              <w:rPr>
                <w:rFonts w:ascii="Consolas" w:hAnsi="Consolas" w:cs="Consolas"/>
                <w:color w:val="808080"/>
              </w:rPr>
              <w:t>pictureName</w:t>
            </w:r>
            <w:r>
              <w:rPr>
                <w:rFonts w:ascii="Consolas" w:hAnsi="Consolas" w:cs="Consolas"/>
                <w:color w:val="808080"/>
              </w:rPr>
              <w:t xml:space="preserve"> </w:t>
            </w:r>
            <w:r w:rsidR="007041EE" w:rsidRPr="007041EE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;</w:t>
            </w:r>
            <w:r w:rsidR="007E07A5">
              <w:rPr>
                <w:rFonts w:ascii="Consolas" w:hAnsi="Consolas" w:cs="Consolas"/>
              </w:rPr>
              <w:br/>
            </w:r>
          </w:p>
        </w:tc>
        <w:tc>
          <w:tcPr>
            <w:tcW w:w="2835" w:type="dxa"/>
            <w:vAlign w:val="center"/>
          </w:tcPr>
          <w:p w14:paraId="7F55F3C5" w14:textId="77777777" w:rsidR="007041EE" w:rsidRPr="0078064A" w:rsidRDefault="007041EE" w:rsidP="001648EC">
            <w:pPr>
              <w:spacing w:after="160" w:line="259" w:lineRule="auto"/>
            </w:pPr>
            <w:r w:rsidRPr="0078064A">
              <w:rPr>
                <w:rFonts w:hint="cs"/>
                <w:rtl/>
              </w:rPr>
              <w:t>הסרת תמונה מאלבום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1F75DA42" w14:textId="0E59FB67" w:rsidR="007041EE" w:rsidRPr="009661AB" w:rsidRDefault="00C1035F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rtl/>
              </w:rPr>
            </w:pPr>
            <w:r w:rsidRPr="00E3083F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13C504DB" w14:textId="77777777" w:rsidTr="00C20161">
        <w:trPr>
          <w:trHeight w:val="774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2B0018BE" w14:textId="77777777" w:rsidR="007E07A5" w:rsidRDefault="007041EE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</w:rPr>
            </w:pPr>
            <w:r w:rsidRPr="007041EE">
              <w:rPr>
                <w:rFonts w:ascii="Consolas" w:hAnsi="Consolas" w:cs="Consolas"/>
              </w:rPr>
              <w:lastRenderedPageBreak/>
              <w:t>tagUserInPicture</w:t>
            </w:r>
            <w:r w:rsidR="007E07A5">
              <w:rPr>
                <w:rFonts w:ascii="Consolas" w:hAnsi="Consolas" w:cs="Consolas"/>
              </w:rPr>
              <w:t xml:space="preserve"> </w:t>
            </w:r>
            <w:r w:rsidRPr="007041EE">
              <w:rPr>
                <w:rFonts w:ascii="Consolas" w:hAnsi="Consolas" w:cs="Consolas"/>
              </w:rPr>
              <w:t>(</w:t>
            </w:r>
            <w:r w:rsidR="007E07A5">
              <w:rPr>
                <w:rFonts w:ascii="Consolas" w:hAnsi="Consolas" w:cs="Consolas"/>
              </w:rPr>
              <w:t xml:space="preserve"> </w:t>
            </w:r>
          </w:p>
          <w:p w14:paraId="3DC1F1D6" w14:textId="77777777" w:rsidR="007E07A5" w:rsidRDefault="007E07A5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7041EE" w:rsidRPr="007041EE">
              <w:rPr>
                <w:rFonts w:ascii="Consolas" w:hAnsi="Consolas" w:cs="Consolas"/>
                <w:color w:val="0000FF"/>
              </w:rPr>
              <w:t>const</w:t>
            </w:r>
            <w:r w:rsidR="007041EE" w:rsidRPr="007041EE">
              <w:rPr>
                <w:rFonts w:ascii="Consolas" w:hAnsi="Consolas" w:cs="Consolas"/>
              </w:rPr>
              <w:t xml:space="preserve"> std::</w:t>
            </w:r>
            <w:r w:rsidR="007041EE" w:rsidRPr="007041EE">
              <w:rPr>
                <w:rFonts w:ascii="Consolas" w:hAnsi="Consolas" w:cs="Consolas"/>
                <w:color w:val="2B91AF"/>
              </w:rPr>
              <w:t>string</w:t>
            </w:r>
            <w:r w:rsidR="007041EE" w:rsidRPr="007041EE">
              <w:rPr>
                <w:rFonts w:ascii="Consolas" w:hAnsi="Consolas" w:cs="Consolas"/>
              </w:rPr>
              <w:t xml:space="preserve">&amp; </w:t>
            </w:r>
            <w:r w:rsidR="007041EE" w:rsidRPr="007041EE">
              <w:rPr>
                <w:rFonts w:ascii="Consolas" w:hAnsi="Consolas" w:cs="Consolas"/>
                <w:color w:val="808080"/>
              </w:rPr>
              <w:t>albumName</w:t>
            </w:r>
            <w:r w:rsidR="007041EE" w:rsidRPr="007041EE">
              <w:rPr>
                <w:rFonts w:ascii="Consolas" w:hAnsi="Consolas" w:cs="Consolas"/>
              </w:rPr>
              <w:t>,</w:t>
            </w:r>
          </w:p>
          <w:p w14:paraId="54677D27" w14:textId="77777777" w:rsidR="007E07A5" w:rsidRDefault="007E07A5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7041EE" w:rsidRPr="007041EE">
              <w:rPr>
                <w:rFonts w:ascii="Consolas" w:hAnsi="Consolas" w:cs="Consolas"/>
                <w:color w:val="0000FF"/>
              </w:rPr>
              <w:t>const</w:t>
            </w:r>
            <w:r w:rsidR="007041EE" w:rsidRPr="007041EE">
              <w:rPr>
                <w:rFonts w:ascii="Consolas" w:hAnsi="Consolas" w:cs="Consolas"/>
              </w:rPr>
              <w:t xml:space="preserve"> std::</w:t>
            </w:r>
            <w:r w:rsidR="007041EE" w:rsidRPr="007041EE">
              <w:rPr>
                <w:rFonts w:ascii="Consolas" w:hAnsi="Consolas" w:cs="Consolas"/>
                <w:color w:val="2B91AF"/>
              </w:rPr>
              <w:t>string</w:t>
            </w:r>
            <w:r w:rsidR="007041EE" w:rsidRPr="007041EE">
              <w:rPr>
                <w:rFonts w:ascii="Consolas" w:hAnsi="Consolas" w:cs="Consolas"/>
              </w:rPr>
              <w:t xml:space="preserve">&amp; </w:t>
            </w:r>
            <w:r w:rsidR="007041EE" w:rsidRPr="007041EE">
              <w:rPr>
                <w:rFonts w:ascii="Consolas" w:hAnsi="Consolas" w:cs="Consolas"/>
                <w:color w:val="808080"/>
              </w:rPr>
              <w:t>pictureName</w:t>
            </w:r>
            <w:r w:rsidR="007041EE" w:rsidRPr="007041EE">
              <w:rPr>
                <w:rFonts w:ascii="Consolas" w:hAnsi="Consolas" w:cs="Consolas"/>
              </w:rPr>
              <w:t>,</w:t>
            </w:r>
          </w:p>
          <w:p w14:paraId="213915EA" w14:textId="77777777" w:rsidR="007E07A5" w:rsidRPr="007041EE" w:rsidRDefault="007E07A5" w:rsidP="004734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7041EE" w:rsidRPr="007041EE">
              <w:rPr>
                <w:rFonts w:ascii="Consolas" w:hAnsi="Consolas" w:cs="Consolas"/>
                <w:color w:val="0000FF"/>
              </w:rPr>
              <w:t>int</w:t>
            </w:r>
            <w:r w:rsidR="007041EE" w:rsidRPr="007041EE">
              <w:rPr>
                <w:rFonts w:ascii="Consolas" w:hAnsi="Consolas" w:cs="Consolas"/>
              </w:rPr>
              <w:t xml:space="preserve"> </w:t>
            </w:r>
            <w:r w:rsidR="007041EE" w:rsidRPr="007041EE">
              <w:rPr>
                <w:rFonts w:ascii="Consolas" w:hAnsi="Consolas" w:cs="Consolas"/>
                <w:color w:val="808080"/>
              </w:rPr>
              <w:t>userId</w:t>
            </w:r>
            <w:r>
              <w:rPr>
                <w:rFonts w:ascii="Consolas" w:hAnsi="Consolas" w:cs="Consolas"/>
              </w:rPr>
              <w:t xml:space="preserve"> </w:t>
            </w:r>
            <w:r w:rsidR="007041EE" w:rsidRPr="007041EE">
              <w:rPr>
                <w:rFonts w:ascii="Consolas" w:hAnsi="Consolas" w:cs="Consolas"/>
              </w:rPr>
              <w:t>)</w:t>
            </w:r>
            <w:r w:rsidR="009C3CBF">
              <w:rPr>
                <w:rFonts w:ascii="Consolas" w:hAnsi="Consolas" w:cs="Consolas"/>
              </w:rPr>
              <w:t>;</w:t>
            </w:r>
          </w:p>
        </w:tc>
        <w:tc>
          <w:tcPr>
            <w:tcW w:w="2835" w:type="dxa"/>
            <w:vAlign w:val="center"/>
          </w:tcPr>
          <w:p w14:paraId="260A7632" w14:textId="77777777" w:rsidR="007041EE" w:rsidRPr="0078064A" w:rsidRDefault="007041EE" w:rsidP="00133577">
            <w:pPr>
              <w:spacing w:line="259" w:lineRule="auto"/>
            </w:pPr>
            <w:r w:rsidRPr="0078064A">
              <w:rPr>
                <w:rFonts w:hint="cs"/>
                <w:rtl/>
              </w:rPr>
              <w:t>הוספת תיוג לתמונה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30A0"/>
            <w:vAlign w:val="center"/>
          </w:tcPr>
          <w:p w14:paraId="7A651AE0" w14:textId="77777777" w:rsidR="007041EE" w:rsidRPr="009661AB" w:rsidRDefault="007041EE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rtl/>
              </w:rPr>
            </w:pPr>
            <w:r w:rsidRPr="009661AB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rtl/>
              </w:rPr>
              <w:t>2</w:t>
            </w:r>
          </w:p>
        </w:tc>
      </w:tr>
      <w:tr w:rsidR="00A20E25" w:rsidRPr="0078064A" w14:paraId="253D6454" w14:textId="77777777" w:rsidTr="00C20161">
        <w:trPr>
          <w:trHeight w:val="1097"/>
        </w:trPr>
        <w:tc>
          <w:tcPr>
            <w:tcW w:w="5670" w:type="dxa"/>
            <w:tcBorders>
              <w:left w:val="single" w:sz="18" w:space="0" w:color="1F3864" w:themeColor="accent1" w:themeShade="80"/>
              <w:bottom w:val="single" w:sz="18" w:space="0" w:color="1F3864" w:themeColor="accent1" w:themeShade="80"/>
            </w:tcBorders>
            <w:vAlign w:val="center"/>
          </w:tcPr>
          <w:p w14:paraId="0857F43E" w14:textId="77777777" w:rsidR="00224987" w:rsidRDefault="007041EE" w:rsidP="003B1123">
            <w:pPr>
              <w:autoSpaceDE w:val="0"/>
              <w:autoSpaceDN w:val="0"/>
              <w:bidi w:val="0"/>
              <w:adjustRightInd w:val="0"/>
              <w:spacing w:before="240"/>
              <w:rPr>
                <w:rFonts w:ascii="Consolas" w:hAnsi="Consolas" w:cs="Consolas"/>
              </w:rPr>
            </w:pPr>
            <w:r w:rsidRPr="007041EE">
              <w:rPr>
                <w:rFonts w:ascii="Consolas" w:hAnsi="Consolas" w:cs="Consolas"/>
              </w:rPr>
              <w:t>untagUserInPicture</w:t>
            </w:r>
            <w:r w:rsidR="00224987">
              <w:rPr>
                <w:rFonts w:ascii="Consolas" w:hAnsi="Consolas" w:cs="Consolas"/>
              </w:rPr>
              <w:t xml:space="preserve"> </w:t>
            </w:r>
            <w:r w:rsidRPr="007041EE">
              <w:rPr>
                <w:rFonts w:ascii="Consolas" w:hAnsi="Consolas" w:cs="Consolas"/>
              </w:rPr>
              <w:t>(</w:t>
            </w:r>
          </w:p>
          <w:p w14:paraId="3141A838" w14:textId="77777777" w:rsidR="00224987" w:rsidRDefault="00224987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="007041EE" w:rsidRPr="007041EE">
              <w:rPr>
                <w:rFonts w:ascii="Consolas" w:hAnsi="Consolas" w:cs="Consolas"/>
                <w:color w:val="0000FF"/>
              </w:rPr>
              <w:t>const</w:t>
            </w:r>
            <w:r w:rsidR="007041EE" w:rsidRPr="007041EE">
              <w:rPr>
                <w:rFonts w:ascii="Consolas" w:hAnsi="Consolas" w:cs="Consolas"/>
              </w:rPr>
              <w:t xml:space="preserve"> std::</w:t>
            </w:r>
            <w:r w:rsidR="007041EE" w:rsidRPr="007041EE">
              <w:rPr>
                <w:rFonts w:ascii="Consolas" w:hAnsi="Consolas" w:cs="Consolas"/>
                <w:color w:val="2B91AF"/>
              </w:rPr>
              <w:t>string</w:t>
            </w:r>
            <w:r w:rsidR="007041EE" w:rsidRPr="007041EE">
              <w:rPr>
                <w:rFonts w:ascii="Consolas" w:hAnsi="Consolas" w:cs="Consolas"/>
              </w:rPr>
              <w:t xml:space="preserve">&amp; </w:t>
            </w:r>
            <w:r w:rsidR="007041EE" w:rsidRPr="007041EE">
              <w:rPr>
                <w:rFonts w:ascii="Consolas" w:hAnsi="Consolas" w:cs="Consolas"/>
                <w:color w:val="808080"/>
              </w:rPr>
              <w:t>albumName</w:t>
            </w:r>
            <w:r w:rsidR="007041EE" w:rsidRPr="007041EE"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7041EE" w:rsidRPr="007041EE">
              <w:rPr>
                <w:rFonts w:ascii="Consolas" w:hAnsi="Consolas" w:cs="Consolas"/>
                <w:color w:val="0000FF"/>
              </w:rPr>
              <w:t>const</w:t>
            </w:r>
            <w:r w:rsidR="007041EE" w:rsidRPr="007041EE">
              <w:rPr>
                <w:rFonts w:ascii="Consolas" w:hAnsi="Consolas" w:cs="Consolas"/>
              </w:rPr>
              <w:t xml:space="preserve"> std::</w:t>
            </w:r>
            <w:r w:rsidR="007041EE" w:rsidRPr="007041EE">
              <w:rPr>
                <w:rFonts w:ascii="Consolas" w:hAnsi="Consolas" w:cs="Consolas"/>
                <w:color w:val="2B91AF"/>
              </w:rPr>
              <w:t>string</w:t>
            </w:r>
            <w:r w:rsidR="007041EE" w:rsidRPr="007041EE">
              <w:rPr>
                <w:rFonts w:ascii="Consolas" w:hAnsi="Consolas" w:cs="Consolas"/>
              </w:rPr>
              <w:t xml:space="preserve">&amp; </w:t>
            </w:r>
            <w:r w:rsidR="007041EE" w:rsidRPr="007041EE">
              <w:rPr>
                <w:rFonts w:ascii="Consolas" w:hAnsi="Consolas" w:cs="Consolas"/>
                <w:color w:val="808080"/>
              </w:rPr>
              <w:t>pictureName</w:t>
            </w:r>
            <w:r w:rsidR="007041EE" w:rsidRPr="007041EE">
              <w:rPr>
                <w:rFonts w:ascii="Consolas" w:hAnsi="Consolas" w:cs="Consolas"/>
              </w:rPr>
              <w:t>,</w:t>
            </w:r>
          </w:p>
          <w:p w14:paraId="3EDF40F0" w14:textId="77777777" w:rsidR="007041EE" w:rsidRPr="007041EE" w:rsidRDefault="00224987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7041EE" w:rsidRPr="007041EE">
              <w:rPr>
                <w:rFonts w:ascii="Consolas" w:hAnsi="Consolas" w:cs="Consolas"/>
                <w:color w:val="0000FF"/>
              </w:rPr>
              <w:t>int</w:t>
            </w:r>
            <w:r w:rsidR="007041EE" w:rsidRPr="007041EE">
              <w:rPr>
                <w:rFonts w:ascii="Consolas" w:hAnsi="Consolas" w:cs="Consolas"/>
              </w:rPr>
              <w:t xml:space="preserve"> </w:t>
            </w:r>
            <w:r w:rsidR="007041EE" w:rsidRPr="007041EE">
              <w:rPr>
                <w:rFonts w:ascii="Consolas" w:hAnsi="Consolas" w:cs="Consolas"/>
                <w:color w:val="808080"/>
              </w:rPr>
              <w:t>userId</w:t>
            </w:r>
            <w:r>
              <w:rPr>
                <w:rFonts w:ascii="Consolas" w:hAnsi="Consolas" w:cs="Consolas"/>
              </w:rPr>
              <w:t xml:space="preserve"> </w:t>
            </w:r>
            <w:r w:rsidR="007041EE" w:rsidRPr="007041EE">
              <w:rPr>
                <w:rFonts w:ascii="Consolas" w:hAnsi="Consolas" w:cs="Consolas"/>
              </w:rPr>
              <w:t>)</w:t>
            </w:r>
            <w:r w:rsidR="009C3CBF">
              <w:rPr>
                <w:rFonts w:ascii="Consolas" w:hAnsi="Consolas" w:cs="Consolas"/>
              </w:rPr>
              <w:t>;</w:t>
            </w:r>
            <w:r w:rsidR="009C3CBF">
              <w:rPr>
                <w:rFonts w:ascii="Consolas" w:hAnsi="Consolas" w:cs="Consolas"/>
              </w:rPr>
              <w:br/>
            </w:r>
          </w:p>
        </w:tc>
        <w:tc>
          <w:tcPr>
            <w:tcW w:w="2835" w:type="dxa"/>
            <w:tcBorders>
              <w:bottom w:val="single" w:sz="18" w:space="0" w:color="1F3864" w:themeColor="accent1" w:themeShade="80"/>
            </w:tcBorders>
            <w:vAlign w:val="center"/>
          </w:tcPr>
          <w:p w14:paraId="15CB13CD" w14:textId="77777777" w:rsidR="007041EE" w:rsidRPr="0078064A" w:rsidRDefault="007041EE" w:rsidP="00133577">
            <w:pPr>
              <w:spacing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>הסרת תיוג מתמונה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30A0"/>
            <w:vAlign w:val="center"/>
          </w:tcPr>
          <w:p w14:paraId="2AC3666E" w14:textId="77777777" w:rsidR="007041EE" w:rsidRPr="009661AB" w:rsidRDefault="007041EE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rtl/>
              </w:rPr>
            </w:pPr>
            <w:r w:rsidRPr="009661AB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  <w:rtl/>
              </w:rPr>
              <w:t>2</w:t>
            </w:r>
          </w:p>
        </w:tc>
      </w:tr>
      <w:tr w:rsidR="0078064A" w:rsidRPr="0078064A" w14:paraId="60962710" w14:textId="77777777" w:rsidTr="003F25B5">
        <w:trPr>
          <w:trHeight w:val="473"/>
        </w:trPr>
        <w:tc>
          <w:tcPr>
            <w:tcW w:w="9259" w:type="dxa"/>
            <w:gridSpan w:val="3"/>
            <w:tcBorders>
              <w:top w:val="single" w:sz="18" w:space="0" w:color="1F3864" w:themeColor="accent1" w:themeShade="80"/>
              <w:left w:val="single" w:sz="18" w:space="0" w:color="1F3864" w:themeColor="accent1" w:themeShade="80"/>
              <w:bottom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2F5496" w:themeFill="accent1" w:themeFillShade="BF"/>
          </w:tcPr>
          <w:p w14:paraId="3F3EA03D" w14:textId="77777777" w:rsidR="0078064A" w:rsidRPr="00B11475" w:rsidRDefault="0078064A" w:rsidP="00DA15E6">
            <w:pPr>
              <w:tabs>
                <w:tab w:val="center" w:pos="4521"/>
                <w:tab w:val="left" w:pos="7905"/>
              </w:tabs>
              <w:bidi w:val="0"/>
              <w:spacing w:line="259" w:lineRule="auto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B11475">
              <w:rPr>
                <w:rFonts w:hint="cs"/>
                <w:b/>
                <w:bCs/>
                <w:color w:val="FFFFFF" w:themeColor="background1"/>
                <w:sz w:val="36"/>
                <w:szCs w:val="36"/>
              </w:rPr>
              <w:t>U</w:t>
            </w:r>
            <w:r w:rsidRPr="00B11475">
              <w:rPr>
                <w:b/>
                <w:bCs/>
                <w:color w:val="FFFFFF" w:themeColor="background1"/>
                <w:sz w:val="36"/>
                <w:szCs w:val="36"/>
              </w:rPr>
              <w:t>ser</w:t>
            </w:r>
          </w:p>
        </w:tc>
      </w:tr>
      <w:tr w:rsidR="00A20E25" w:rsidRPr="0078064A" w14:paraId="43005817" w14:textId="77777777" w:rsidTr="003F25B5">
        <w:trPr>
          <w:trHeight w:val="473"/>
        </w:trPr>
        <w:tc>
          <w:tcPr>
            <w:tcW w:w="5670" w:type="dxa"/>
            <w:tcBorders>
              <w:top w:val="single" w:sz="18" w:space="0" w:color="1F3864" w:themeColor="accent1" w:themeShade="80"/>
              <w:left w:val="single" w:sz="18" w:space="0" w:color="1F3864" w:themeColor="accent1" w:themeShade="80"/>
            </w:tcBorders>
            <w:vAlign w:val="center"/>
          </w:tcPr>
          <w:p w14:paraId="7B658805" w14:textId="77777777" w:rsidR="00F91404" w:rsidRPr="00F91404" w:rsidRDefault="00F91404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F91404">
              <w:rPr>
                <w:rFonts w:ascii="Consolas" w:hAnsi="Consolas" w:cs="Consolas"/>
                <w:color w:val="000000"/>
              </w:rPr>
              <w:t>printUsers();</w:t>
            </w:r>
          </w:p>
        </w:tc>
        <w:tc>
          <w:tcPr>
            <w:tcW w:w="2835" w:type="dxa"/>
            <w:tcBorders>
              <w:top w:val="single" w:sz="18" w:space="0" w:color="1F3864" w:themeColor="accent1" w:themeShade="80"/>
            </w:tcBorders>
            <w:vAlign w:val="center"/>
          </w:tcPr>
          <w:p w14:paraId="012027A6" w14:textId="77777777" w:rsidR="00F91404" w:rsidRPr="0078064A" w:rsidRDefault="00F91404" w:rsidP="001648EC">
            <w:pPr>
              <w:spacing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>הדפסת כל המשתמשים שקיימים</w:t>
            </w:r>
          </w:p>
        </w:tc>
        <w:tc>
          <w:tcPr>
            <w:tcW w:w="754" w:type="dxa"/>
            <w:tcBorders>
              <w:top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499DBA49" w14:textId="77777777" w:rsidR="00F91404" w:rsidRPr="009661AB" w:rsidRDefault="0043468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9661AB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511794AB" w14:textId="77777777" w:rsidTr="003F25B5">
        <w:trPr>
          <w:trHeight w:val="473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7F4039ED" w14:textId="77777777" w:rsidR="00F91404" w:rsidRPr="00F91404" w:rsidRDefault="00F91404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F91404">
              <w:rPr>
                <w:rFonts w:ascii="Consolas" w:hAnsi="Consolas" w:cs="Consolas"/>
                <w:color w:val="000000"/>
              </w:rPr>
              <w:t>getUser</w:t>
            </w:r>
            <w:r w:rsidR="00D472FC">
              <w:rPr>
                <w:rFonts w:ascii="Consolas" w:hAnsi="Consolas" w:cs="Consolas"/>
                <w:color w:val="000000"/>
              </w:rPr>
              <w:t xml:space="preserve"> </w:t>
            </w:r>
            <w:r w:rsidRPr="00F91404">
              <w:rPr>
                <w:rFonts w:ascii="Consolas" w:hAnsi="Consolas" w:cs="Consolas"/>
                <w:color w:val="000000"/>
              </w:rPr>
              <w:t>(</w:t>
            </w:r>
            <w:r w:rsidR="00D472FC">
              <w:rPr>
                <w:rFonts w:ascii="Consolas" w:hAnsi="Consolas" w:cs="Consolas"/>
                <w:color w:val="000000"/>
              </w:rPr>
              <w:t xml:space="preserve"> </w:t>
            </w:r>
            <w:r w:rsidRPr="00F91404">
              <w:rPr>
                <w:rFonts w:ascii="Consolas" w:hAnsi="Consolas" w:cs="Consolas"/>
                <w:color w:val="0000FF"/>
              </w:rPr>
              <w:t>int</w:t>
            </w:r>
            <w:r w:rsidRPr="00F91404">
              <w:rPr>
                <w:rFonts w:ascii="Consolas" w:hAnsi="Consolas" w:cs="Consolas"/>
                <w:color w:val="000000"/>
              </w:rPr>
              <w:t xml:space="preserve"> </w:t>
            </w:r>
            <w:r w:rsidRPr="00F91404">
              <w:rPr>
                <w:rFonts w:ascii="Consolas" w:hAnsi="Consolas" w:cs="Consolas"/>
                <w:color w:val="808080"/>
              </w:rPr>
              <w:t>userId</w:t>
            </w:r>
            <w:r w:rsidR="00D472FC">
              <w:rPr>
                <w:rFonts w:ascii="Consolas" w:hAnsi="Consolas" w:cs="Consolas"/>
                <w:color w:val="808080"/>
              </w:rPr>
              <w:t xml:space="preserve"> </w:t>
            </w:r>
            <w:r w:rsidRPr="00F91404">
              <w:rPr>
                <w:rFonts w:ascii="Consolas" w:hAnsi="Consolas" w:cs="Consolas"/>
                <w:color w:val="000000"/>
              </w:rPr>
              <w:t>);</w:t>
            </w:r>
            <w:r w:rsidRPr="00F91404">
              <w:rPr>
                <w:rFonts w:ascii="Consolas" w:hAnsi="Consolas" w:cs="Consolas"/>
                <w:color w:val="000000"/>
              </w:rPr>
              <w:tab/>
            </w:r>
          </w:p>
        </w:tc>
        <w:tc>
          <w:tcPr>
            <w:tcW w:w="2835" w:type="dxa"/>
            <w:vAlign w:val="center"/>
          </w:tcPr>
          <w:p w14:paraId="5DFB358D" w14:textId="77777777" w:rsidR="00F91404" w:rsidRPr="0078064A" w:rsidRDefault="00F91404" w:rsidP="00133577">
            <w:pPr>
              <w:spacing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 xml:space="preserve">מחזירה משתמש </w:t>
            </w:r>
            <w:r w:rsidR="00095564">
              <w:rPr>
                <w:rtl/>
              </w:rPr>
              <w:br/>
            </w:r>
            <w:r w:rsidRPr="0078064A">
              <w:rPr>
                <w:rFonts w:hint="cs"/>
                <w:rtl/>
              </w:rPr>
              <w:t xml:space="preserve">על פי </w:t>
            </w:r>
            <w:r w:rsidRPr="0078064A">
              <w:t xml:space="preserve"> </w:t>
            </w:r>
            <w:r w:rsidRPr="0078064A">
              <w:rPr>
                <w:rFonts w:hint="cs"/>
              </w:rPr>
              <w:t>ID</w:t>
            </w:r>
            <w:r w:rsidR="00195D01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Pr="00467E22">
              <w:rPr>
                <w:rFonts w:hint="cs"/>
                <w:b/>
                <w:bCs/>
                <w:color w:val="FF0000"/>
                <w:rtl/>
              </w:rPr>
              <w:t>[1]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09425730" w14:textId="77777777" w:rsidR="00F91404" w:rsidRPr="009661AB" w:rsidRDefault="0043468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9661AB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5743EBF3" w14:textId="77777777" w:rsidTr="00C20161">
        <w:trPr>
          <w:trHeight w:val="473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10AF41DC" w14:textId="77777777" w:rsidR="00F91404" w:rsidRPr="00F91404" w:rsidRDefault="00F91404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F91404">
              <w:rPr>
                <w:rFonts w:ascii="Consolas" w:hAnsi="Consolas" w:cs="Consolas"/>
                <w:color w:val="000000"/>
              </w:rPr>
              <w:t>createUser</w:t>
            </w:r>
            <w:r w:rsidR="00D472FC">
              <w:rPr>
                <w:rFonts w:ascii="Consolas" w:hAnsi="Consolas" w:cs="Consolas"/>
                <w:color w:val="000000"/>
              </w:rPr>
              <w:t xml:space="preserve"> </w:t>
            </w:r>
            <w:r w:rsidRPr="00F91404">
              <w:rPr>
                <w:rFonts w:ascii="Consolas" w:hAnsi="Consolas" w:cs="Consolas"/>
                <w:color w:val="000000"/>
              </w:rPr>
              <w:t>(</w:t>
            </w:r>
            <w:r w:rsidR="00D472FC">
              <w:rPr>
                <w:rFonts w:ascii="Consolas" w:hAnsi="Consolas" w:cs="Consolas"/>
                <w:color w:val="000000"/>
              </w:rPr>
              <w:t xml:space="preserve"> </w:t>
            </w:r>
            <w:r w:rsidRPr="00F91404">
              <w:rPr>
                <w:rFonts w:ascii="Consolas" w:hAnsi="Consolas" w:cs="Consolas"/>
                <w:color w:val="008B8B"/>
              </w:rPr>
              <w:t>User</w:t>
            </w:r>
            <w:r w:rsidRPr="00F91404">
              <w:rPr>
                <w:rFonts w:ascii="Consolas" w:hAnsi="Consolas" w:cs="Consolas"/>
                <w:color w:val="000000"/>
              </w:rPr>
              <w:t xml:space="preserve">&amp; </w:t>
            </w:r>
            <w:r w:rsidRPr="00F91404">
              <w:rPr>
                <w:rFonts w:ascii="Consolas" w:hAnsi="Consolas" w:cs="Consolas"/>
                <w:color w:val="808080"/>
              </w:rPr>
              <w:t>user</w:t>
            </w:r>
            <w:r w:rsidRPr="00F91404">
              <w:rPr>
                <w:rFonts w:ascii="Consolas" w:hAnsi="Consolas" w:cs="Consolas"/>
                <w:color w:val="000000"/>
              </w:rPr>
              <w:t xml:space="preserve"> );</w:t>
            </w:r>
            <w:r w:rsidRPr="00F91404">
              <w:rPr>
                <w:rFonts w:ascii="Consolas" w:hAnsi="Consolas" w:cs="Consolas"/>
                <w:color w:val="000000"/>
              </w:rPr>
              <w:tab/>
            </w:r>
          </w:p>
        </w:tc>
        <w:tc>
          <w:tcPr>
            <w:tcW w:w="2835" w:type="dxa"/>
            <w:vAlign w:val="center"/>
          </w:tcPr>
          <w:p w14:paraId="2E7E5151" w14:textId="77777777" w:rsidR="00F91404" w:rsidRPr="0078064A" w:rsidRDefault="00F91404" w:rsidP="00133577">
            <w:pPr>
              <w:spacing w:line="259" w:lineRule="auto"/>
            </w:pPr>
            <w:r w:rsidRPr="0078064A">
              <w:rPr>
                <w:rFonts w:hint="cs"/>
                <w:rtl/>
              </w:rPr>
              <w:t>יצירת משתמש למערכת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30A0"/>
            <w:vAlign w:val="center"/>
          </w:tcPr>
          <w:p w14:paraId="3F025356" w14:textId="77777777" w:rsidR="00F91404" w:rsidRPr="009661AB" w:rsidRDefault="00F9140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9661AB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2</w:t>
            </w:r>
          </w:p>
        </w:tc>
      </w:tr>
      <w:tr w:rsidR="00A20E25" w:rsidRPr="0078064A" w14:paraId="6C9E4C96" w14:textId="77777777" w:rsidTr="00C20161">
        <w:trPr>
          <w:trHeight w:val="451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63BF9DB8" w14:textId="77777777" w:rsidR="00F91404" w:rsidRPr="00F91404" w:rsidRDefault="00F91404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F91404">
              <w:rPr>
                <w:rFonts w:ascii="Consolas" w:hAnsi="Consolas" w:cs="Consolas"/>
                <w:color w:val="000000"/>
              </w:rPr>
              <w:t>deleteUser</w:t>
            </w:r>
            <w:r w:rsidR="00D472FC">
              <w:rPr>
                <w:rFonts w:ascii="Consolas" w:hAnsi="Consolas" w:cs="Consolas"/>
                <w:color w:val="000000"/>
              </w:rPr>
              <w:t xml:space="preserve"> </w:t>
            </w:r>
            <w:r w:rsidRPr="00F91404">
              <w:rPr>
                <w:rFonts w:ascii="Consolas" w:hAnsi="Consolas" w:cs="Consolas"/>
                <w:color w:val="000000"/>
              </w:rPr>
              <w:t>(</w:t>
            </w:r>
            <w:r w:rsidR="00D472FC">
              <w:rPr>
                <w:rFonts w:ascii="Consolas" w:hAnsi="Consolas" w:cs="Consolas"/>
                <w:color w:val="000000"/>
              </w:rPr>
              <w:t xml:space="preserve"> </w:t>
            </w:r>
            <w:r w:rsidRPr="00F91404">
              <w:rPr>
                <w:rFonts w:ascii="Consolas" w:hAnsi="Consolas" w:cs="Consolas"/>
                <w:color w:val="0000FF"/>
              </w:rPr>
              <w:t>const</w:t>
            </w:r>
            <w:r w:rsidRPr="00F91404">
              <w:rPr>
                <w:rFonts w:ascii="Consolas" w:hAnsi="Consolas" w:cs="Consolas"/>
                <w:color w:val="000000"/>
              </w:rPr>
              <w:t xml:space="preserve"> </w:t>
            </w:r>
            <w:r w:rsidRPr="00F91404">
              <w:rPr>
                <w:rFonts w:ascii="Consolas" w:hAnsi="Consolas" w:cs="Consolas"/>
                <w:color w:val="008B8B"/>
              </w:rPr>
              <w:t>User</w:t>
            </w:r>
            <w:r w:rsidRPr="00F91404">
              <w:rPr>
                <w:rFonts w:ascii="Consolas" w:hAnsi="Consolas" w:cs="Consolas"/>
                <w:color w:val="000000"/>
              </w:rPr>
              <w:t xml:space="preserve">&amp; </w:t>
            </w:r>
            <w:r w:rsidRPr="00F91404">
              <w:rPr>
                <w:rFonts w:ascii="Consolas" w:hAnsi="Consolas" w:cs="Consolas"/>
                <w:color w:val="808080"/>
              </w:rPr>
              <w:t>user</w:t>
            </w:r>
            <w:r w:rsidR="00D472FC">
              <w:rPr>
                <w:rFonts w:ascii="Consolas" w:hAnsi="Consolas" w:cs="Consolas"/>
                <w:color w:val="808080"/>
              </w:rPr>
              <w:t xml:space="preserve"> </w:t>
            </w:r>
            <w:r w:rsidRPr="00F91404">
              <w:rPr>
                <w:rFonts w:ascii="Consolas" w:hAnsi="Consolas" w:cs="Consolas"/>
                <w:color w:val="000000"/>
              </w:rPr>
              <w:t>);</w:t>
            </w:r>
          </w:p>
        </w:tc>
        <w:tc>
          <w:tcPr>
            <w:tcW w:w="2835" w:type="dxa"/>
            <w:vAlign w:val="center"/>
          </w:tcPr>
          <w:p w14:paraId="491290E2" w14:textId="77777777" w:rsidR="00F91404" w:rsidRPr="0078064A" w:rsidRDefault="00F91404" w:rsidP="00133577">
            <w:pPr>
              <w:spacing w:line="259" w:lineRule="auto"/>
            </w:pPr>
            <w:r w:rsidRPr="0078064A">
              <w:rPr>
                <w:rFonts w:hint="cs"/>
                <w:rtl/>
              </w:rPr>
              <w:t>מחיקת משתמש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30A0"/>
            <w:vAlign w:val="center"/>
          </w:tcPr>
          <w:p w14:paraId="684CFD4C" w14:textId="77777777" w:rsidR="00F91404" w:rsidRPr="009661AB" w:rsidRDefault="00F9140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9661AB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2</w:t>
            </w:r>
          </w:p>
        </w:tc>
      </w:tr>
      <w:tr w:rsidR="00A20E25" w:rsidRPr="0078064A" w14:paraId="5ADC984B" w14:textId="77777777" w:rsidTr="003F25B5">
        <w:trPr>
          <w:trHeight w:val="774"/>
        </w:trPr>
        <w:tc>
          <w:tcPr>
            <w:tcW w:w="5670" w:type="dxa"/>
            <w:tcBorders>
              <w:left w:val="single" w:sz="18" w:space="0" w:color="1F3864" w:themeColor="accent1" w:themeShade="80"/>
              <w:bottom w:val="single" w:sz="18" w:space="0" w:color="1F3864" w:themeColor="accent1" w:themeShade="80"/>
            </w:tcBorders>
            <w:vAlign w:val="center"/>
          </w:tcPr>
          <w:p w14:paraId="0FECF9A0" w14:textId="77777777" w:rsidR="00F91404" w:rsidRPr="00F91404" w:rsidRDefault="00F91404" w:rsidP="001648EC">
            <w:pPr>
              <w:tabs>
                <w:tab w:val="right" w:pos="4549"/>
              </w:tabs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F91404">
              <w:rPr>
                <w:rFonts w:ascii="Consolas" w:hAnsi="Consolas" w:cs="Consolas"/>
                <w:color w:val="000000"/>
              </w:rPr>
              <w:t>doesUserExists</w:t>
            </w:r>
            <w:r w:rsidR="00D472FC">
              <w:rPr>
                <w:rFonts w:ascii="Consolas" w:hAnsi="Consolas" w:cs="Consolas"/>
                <w:color w:val="000000"/>
              </w:rPr>
              <w:t xml:space="preserve"> </w:t>
            </w:r>
            <w:r w:rsidRPr="00F91404">
              <w:rPr>
                <w:rFonts w:ascii="Consolas" w:hAnsi="Consolas" w:cs="Consolas"/>
                <w:color w:val="000000"/>
              </w:rPr>
              <w:t>(</w:t>
            </w:r>
            <w:r w:rsidR="00D472FC">
              <w:rPr>
                <w:rFonts w:ascii="Consolas" w:hAnsi="Consolas" w:cs="Consolas"/>
                <w:color w:val="000000"/>
              </w:rPr>
              <w:t xml:space="preserve"> </w:t>
            </w:r>
            <w:r w:rsidRPr="00F91404">
              <w:rPr>
                <w:rFonts w:ascii="Consolas" w:hAnsi="Consolas" w:cs="Consolas"/>
                <w:color w:val="0000FF"/>
              </w:rPr>
              <w:t>int</w:t>
            </w:r>
            <w:r w:rsidRPr="00F91404">
              <w:rPr>
                <w:rFonts w:ascii="Consolas" w:hAnsi="Consolas" w:cs="Consolas"/>
                <w:color w:val="000000"/>
              </w:rPr>
              <w:t xml:space="preserve"> </w:t>
            </w:r>
            <w:r w:rsidRPr="00F91404">
              <w:rPr>
                <w:rFonts w:ascii="Consolas" w:hAnsi="Consolas" w:cs="Consolas"/>
                <w:color w:val="808080"/>
              </w:rPr>
              <w:t>userId</w:t>
            </w:r>
            <w:r w:rsidR="00D472FC">
              <w:rPr>
                <w:rFonts w:ascii="Consolas" w:hAnsi="Consolas" w:cs="Consolas"/>
                <w:color w:val="808080"/>
              </w:rPr>
              <w:t xml:space="preserve"> </w:t>
            </w:r>
            <w:r w:rsidRPr="00F91404">
              <w:rPr>
                <w:rFonts w:ascii="Consolas" w:hAnsi="Consolas" w:cs="Consolas"/>
                <w:color w:val="000000"/>
              </w:rPr>
              <w:t>);</w:t>
            </w:r>
          </w:p>
        </w:tc>
        <w:tc>
          <w:tcPr>
            <w:tcW w:w="2835" w:type="dxa"/>
            <w:tcBorders>
              <w:bottom w:val="single" w:sz="18" w:space="0" w:color="1F3864" w:themeColor="accent1" w:themeShade="80"/>
            </w:tcBorders>
            <w:vAlign w:val="center"/>
          </w:tcPr>
          <w:p w14:paraId="11312E98" w14:textId="77777777" w:rsidR="00F91404" w:rsidRPr="0078064A" w:rsidRDefault="00F91404" w:rsidP="00133577">
            <w:pPr>
              <w:spacing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>בדיקה האם משתמש</w:t>
            </w:r>
            <w:r w:rsidR="00133577">
              <w:rPr>
                <w:rtl/>
              </w:rPr>
              <w:br/>
            </w:r>
            <w:r w:rsidRPr="0078064A">
              <w:rPr>
                <w:rFonts w:hint="cs"/>
                <w:rtl/>
              </w:rPr>
              <w:t xml:space="preserve">קיים לפי </w:t>
            </w:r>
            <w:r w:rsidRPr="00467E22">
              <w:rPr>
                <w:b/>
                <w:bCs/>
              </w:rPr>
              <w:t>userid</w:t>
            </w:r>
            <w:r w:rsidRPr="0078064A">
              <w:rPr>
                <w:rFonts w:hint="cs"/>
                <w:rtl/>
              </w:rPr>
              <w:t xml:space="preserve"> 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26D52AED" w14:textId="77777777" w:rsidR="00F91404" w:rsidRPr="009661AB" w:rsidRDefault="0043468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9661AB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78064A" w:rsidRPr="0078064A" w14:paraId="23241F77" w14:textId="77777777" w:rsidTr="003F25B5">
        <w:trPr>
          <w:trHeight w:val="473"/>
        </w:trPr>
        <w:tc>
          <w:tcPr>
            <w:tcW w:w="9259" w:type="dxa"/>
            <w:gridSpan w:val="3"/>
            <w:tcBorders>
              <w:top w:val="single" w:sz="18" w:space="0" w:color="1F3864" w:themeColor="accent1" w:themeShade="80"/>
              <w:left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2F5496" w:themeFill="accent1" w:themeFillShade="BF"/>
          </w:tcPr>
          <w:p w14:paraId="5BCB590D" w14:textId="77777777" w:rsidR="0078064A" w:rsidRPr="00B11475" w:rsidRDefault="0078064A" w:rsidP="00DA15E6">
            <w:pPr>
              <w:tabs>
                <w:tab w:val="center" w:pos="4521"/>
                <w:tab w:val="left" w:pos="7905"/>
              </w:tabs>
              <w:bidi w:val="0"/>
              <w:spacing w:line="259" w:lineRule="auto"/>
              <w:jc w:val="center"/>
              <w:rPr>
                <w:b/>
                <w:bCs/>
                <w:color w:val="FFFFFF" w:themeColor="background1"/>
                <w:sz w:val="36"/>
                <w:szCs w:val="36"/>
                <w:rtl/>
              </w:rPr>
            </w:pPr>
            <w:r w:rsidRPr="00B11475">
              <w:rPr>
                <w:b/>
                <w:bCs/>
                <w:color w:val="FFFFFF" w:themeColor="background1"/>
                <w:sz w:val="36"/>
                <w:szCs w:val="36"/>
              </w:rPr>
              <w:t>Statistics</w:t>
            </w:r>
          </w:p>
        </w:tc>
      </w:tr>
      <w:tr w:rsidR="00A20E25" w:rsidRPr="0078064A" w14:paraId="1ABD16EE" w14:textId="77777777" w:rsidTr="003F25B5">
        <w:trPr>
          <w:trHeight w:val="774"/>
        </w:trPr>
        <w:tc>
          <w:tcPr>
            <w:tcW w:w="5670" w:type="dxa"/>
            <w:tcBorders>
              <w:top w:val="single" w:sz="18" w:space="0" w:color="1F3864" w:themeColor="accent1" w:themeShade="80"/>
              <w:left w:val="single" w:sz="18" w:space="0" w:color="1F3864" w:themeColor="accent1" w:themeShade="80"/>
            </w:tcBorders>
            <w:vAlign w:val="center"/>
          </w:tcPr>
          <w:p w14:paraId="3BD7E69B" w14:textId="77777777" w:rsidR="00A72DCF" w:rsidRPr="00A72DCF" w:rsidRDefault="00A72DCF" w:rsidP="001648EC">
            <w:pPr>
              <w:tabs>
                <w:tab w:val="center" w:pos="2139"/>
              </w:tabs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A72DCF">
              <w:rPr>
                <w:rFonts w:ascii="Consolas" w:hAnsi="Consolas" w:cs="Consolas"/>
                <w:color w:val="000000"/>
              </w:rPr>
              <w:t>countAlbumsOwnedOfUser</w:t>
            </w:r>
            <w:r w:rsidR="000763B4">
              <w:rPr>
                <w:rFonts w:ascii="Consolas" w:hAnsi="Consolas" w:cs="Consolas"/>
                <w:color w:val="000000"/>
              </w:rPr>
              <w:t xml:space="preserve"> </w:t>
            </w:r>
            <w:r w:rsidRPr="00A72DCF">
              <w:rPr>
                <w:rFonts w:ascii="Consolas" w:hAnsi="Consolas" w:cs="Consolas"/>
                <w:color w:val="000000"/>
              </w:rPr>
              <w:t>(</w:t>
            </w:r>
            <w:r w:rsidR="000763B4">
              <w:rPr>
                <w:rFonts w:ascii="Consolas" w:hAnsi="Consolas" w:cs="Consolas"/>
                <w:color w:val="000000"/>
              </w:rPr>
              <w:t xml:space="preserve"> </w:t>
            </w:r>
            <w:r w:rsidRPr="00A72DCF">
              <w:rPr>
                <w:rFonts w:ascii="Consolas" w:hAnsi="Consolas" w:cs="Consolas"/>
                <w:color w:val="0000FF"/>
              </w:rPr>
              <w:t>const</w:t>
            </w:r>
            <w:r w:rsidRPr="00A72DCF">
              <w:rPr>
                <w:rFonts w:ascii="Consolas" w:hAnsi="Consolas" w:cs="Consolas"/>
                <w:color w:val="000000"/>
              </w:rPr>
              <w:t xml:space="preserve"> </w:t>
            </w:r>
            <w:r w:rsidRPr="00A72DCF">
              <w:rPr>
                <w:rFonts w:ascii="Consolas" w:hAnsi="Consolas" w:cs="Consolas"/>
                <w:color w:val="008B8B"/>
              </w:rPr>
              <w:t>User</w:t>
            </w:r>
            <w:r w:rsidRPr="00A72DCF">
              <w:rPr>
                <w:rFonts w:ascii="Consolas" w:hAnsi="Consolas" w:cs="Consolas"/>
                <w:color w:val="000000"/>
              </w:rPr>
              <w:t>&amp;</w:t>
            </w:r>
            <w:r w:rsidRPr="00A72DCF">
              <w:rPr>
                <w:rFonts w:ascii="Consolas" w:hAnsi="Consolas" w:cs="Consolas"/>
                <w:color w:val="808080"/>
              </w:rPr>
              <w:t xml:space="preserve"> user</w:t>
            </w:r>
            <w:r w:rsidR="000763B4">
              <w:rPr>
                <w:rFonts w:ascii="Consolas" w:hAnsi="Consolas" w:cs="Consolas"/>
                <w:color w:val="000000"/>
              </w:rPr>
              <w:t xml:space="preserve"> </w:t>
            </w:r>
            <w:r w:rsidRPr="00A72DCF">
              <w:rPr>
                <w:rFonts w:ascii="Consolas" w:hAnsi="Consolas" w:cs="Consolas"/>
                <w:color w:val="000000"/>
              </w:rPr>
              <w:t>);</w:t>
            </w:r>
          </w:p>
        </w:tc>
        <w:tc>
          <w:tcPr>
            <w:tcW w:w="2835" w:type="dxa"/>
            <w:tcBorders>
              <w:top w:val="single" w:sz="18" w:space="0" w:color="1F3864" w:themeColor="accent1" w:themeShade="80"/>
            </w:tcBorders>
            <w:vAlign w:val="center"/>
          </w:tcPr>
          <w:p w14:paraId="64B6A1FF" w14:textId="77777777" w:rsidR="00A72DCF" w:rsidRPr="0078064A" w:rsidRDefault="00A72DCF" w:rsidP="001648EC">
            <w:pPr>
              <w:spacing w:line="259" w:lineRule="auto"/>
            </w:pPr>
            <w:r w:rsidRPr="0078064A">
              <w:rPr>
                <w:rFonts w:hint="cs"/>
                <w:rtl/>
              </w:rPr>
              <w:t xml:space="preserve">סופרת כמה אלבומים </w:t>
            </w:r>
            <w:r w:rsidR="00C075A5">
              <w:rPr>
                <w:rtl/>
              </w:rPr>
              <w:br/>
            </w:r>
            <w:r w:rsidRPr="0078064A">
              <w:rPr>
                <w:rFonts w:hint="cs"/>
                <w:rtl/>
              </w:rPr>
              <w:t>יש למשתמש</w:t>
            </w:r>
          </w:p>
        </w:tc>
        <w:tc>
          <w:tcPr>
            <w:tcW w:w="754" w:type="dxa"/>
            <w:tcBorders>
              <w:top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4D719DBC" w14:textId="77777777" w:rsidR="00A72DCF" w:rsidRPr="009661AB" w:rsidRDefault="0043468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9661AB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74FC3DA5" w14:textId="77777777" w:rsidTr="003F25B5">
        <w:trPr>
          <w:trHeight w:val="795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632575EF" w14:textId="77777777" w:rsidR="00A72DCF" w:rsidRPr="00A72DCF" w:rsidRDefault="00A72DCF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A72DCF">
              <w:rPr>
                <w:rFonts w:ascii="Consolas" w:hAnsi="Consolas" w:cs="Consolas"/>
                <w:color w:val="000000"/>
              </w:rPr>
              <w:t>countAlbumsTaggedOfUser</w:t>
            </w:r>
            <w:r w:rsidR="000763B4">
              <w:rPr>
                <w:rFonts w:ascii="Consolas" w:hAnsi="Consolas" w:cs="Consolas"/>
                <w:color w:val="000000"/>
              </w:rPr>
              <w:t xml:space="preserve"> </w:t>
            </w:r>
            <w:r w:rsidRPr="00A72DCF">
              <w:rPr>
                <w:rFonts w:ascii="Consolas" w:hAnsi="Consolas" w:cs="Consolas"/>
                <w:color w:val="000000"/>
              </w:rPr>
              <w:t>(</w:t>
            </w:r>
            <w:r w:rsidR="000763B4">
              <w:rPr>
                <w:rFonts w:ascii="Consolas" w:hAnsi="Consolas" w:cs="Consolas"/>
                <w:color w:val="000000"/>
              </w:rPr>
              <w:t xml:space="preserve"> </w:t>
            </w:r>
            <w:r w:rsidRPr="00A72DCF">
              <w:rPr>
                <w:rFonts w:ascii="Consolas" w:hAnsi="Consolas" w:cs="Consolas"/>
                <w:color w:val="0000FF"/>
              </w:rPr>
              <w:t>const</w:t>
            </w:r>
            <w:r w:rsidRPr="00A72DCF">
              <w:rPr>
                <w:rFonts w:ascii="Consolas" w:hAnsi="Consolas" w:cs="Consolas"/>
                <w:color w:val="000000"/>
              </w:rPr>
              <w:t xml:space="preserve"> </w:t>
            </w:r>
            <w:r w:rsidRPr="00A72DCF">
              <w:rPr>
                <w:rFonts w:ascii="Consolas" w:hAnsi="Consolas" w:cs="Consolas"/>
                <w:color w:val="008B8B"/>
              </w:rPr>
              <w:t>User</w:t>
            </w:r>
            <w:r w:rsidRPr="00A72DCF">
              <w:rPr>
                <w:rFonts w:ascii="Consolas" w:hAnsi="Consolas" w:cs="Consolas"/>
                <w:color w:val="000000"/>
              </w:rPr>
              <w:t xml:space="preserve">&amp; </w:t>
            </w:r>
            <w:r w:rsidRPr="00A72DCF">
              <w:rPr>
                <w:rFonts w:ascii="Consolas" w:hAnsi="Consolas" w:cs="Consolas"/>
                <w:color w:val="808080"/>
              </w:rPr>
              <w:t>user</w:t>
            </w:r>
            <w:r w:rsidR="000763B4">
              <w:rPr>
                <w:rFonts w:ascii="Consolas" w:hAnsi="Consolas" w:cs="Consolas"/>
                <w:color w:val="808080"/>
              </w:rPr>
              <w:t xml:space="preserve"> </w:t>
            </w:r>
            <w:r w:rsidRPr="00A72DCF">
              <w:rPr>
                <w:rFonts w:ascii="Consolas" w:hAnsi="Consolas" w:cs="Consolas"/>
                <w:color w:val="000000"/>
              </w:rPr>
              <w:t>);</w:t>
            </w:r>
          </w:p>
        </w:tc>
        <w:tc>
          <w:tcPr>
            <w:tcW w:w="2835" w:type="dxa"/>
            <w:vAlign w:val="center"/>
          </w:tcPr>
          <w:p w14:paraId="2F2A4AFC" w14:textId="77777777" w:rsidR="00A72DCF" w:rsidRPr="0078064A" w:rsidRDefault="00A72DCF" w:rsidP="001648EC">
            <w:pPr>
              <w:spacing w:line="259" w:lineRule="auto"/>
            </w:pPr>
            <w:r w:rsidRPr="0078064A">
              <w:rPr>
                <w:rFonts w:hint="cs"/>
                <w:rtl/>
              </w:rPr>
              <w:t xml:space="preserve">סופרת כמה תיוגים </w:t>
            </w:r>
            <w:r w:rsidR="00C075A5">
              <w:rPr>
                <w:rtl/>
              </w:rPr>
              <w:br/>
            </w:r>
            <w:r w:rsidRPr="0078064A">
              <w:rPr>
                <w:rFonts w:hint="cs"/>
                <w:rtl/>
              </w:rPr>
              <w:t xml:space="preserve">יש למשתמש בכל </w:t>
            </w:r>
            <w:r w:rsidR="00C075A5">
              <w:rPr>
                <w:rtl/>
              </w:rPr>
              <w:br/>
            </w:r>
            <w:r w:rsidRPr="0078064A">
              <w:rPr>
                <w:rFonts w:hint="cs"/>
                <w:rtl/>
              </w:rPr>
              <w:t>תמונות האלבום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048B7460" w14:textId="77777777" w:rsidR="00A72DCF" w:rsidRPr="009661AB" w:rsidRDefault="0043468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9661AB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062C0032" w14:textId="77777777" w:rsidTr="003F25B5">
        <w:trPr>
          <w:trHeight w:val="774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0BD5DAAE" w14:textId="77777777" w:rsidR="00A72DCF" w:rsidRPr="00A72DCF" w:rsidRDefault="00A72DCF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A72DCF">
              <w:rPr>
                <w:rFonts w:ascii="Consolas" w:hAnsi="Consolas" w:cs="Consolas"/>
                <w:color w:val="000000"/>
              </w:rPr>
              <w:t>countTagsOfUser</w:t>
            </w:r>
            <w:r w:rsidR="000763B4">
              <w:rPr>
                <w:rFonts w:ascii="Consolas" w:hAnsi="Consolas" w:cs="Consolas"/>
                <w:color w:val="000000"/>
              </w:rPr>
              <w:t xml:space="preserve"> </w:t>
            </w:r>
            <w:r w:rsidRPr="00A72DCF">
              <w:rPr>
                <w:rFonts w:ascii="Consolas" w:hAnsi="Consolas" w:cs="Consolas"/>
                <w:color w:val="000000"/>
              </w:rPr>
              <w:t>(</w:t>
            </w:r>
            <w:r w:rsidR="000763B4">
              <w:rPr>
                <w:rFonts w:ascii="Consolas" w:hAnsi="Consolas" w:cs="Consolas"/>
                <w:color w:val="000000"/>
              </w:rPr>
              <w:t xml:space="preserve"> </w:t>
            </w:r>
            <w:r w:rsidRPr="00A72DCF">
              <w:rPr>
                <w:rFonts w:ascii="Consolas" w:hAnsi="Consolas" w:cs="Consolas"/>
                <w:color w:val="0000FF"/>
              </w:rPr>
              <w:t>const</w:t>
            </w:r>
            <w:r w:rsidRPr="00A72DCF">
              <w:rPr>
                <w:rFonts w:ascii="Consolas" w:hAnsi="Consolas" w:cs="Consolas"/>
                <w:color w:val="000000"/>
              </w:rPr>
              <w:t xml:space="preserve"> </w:t>
            </w:r>
            <w:r w:rsidRPr="00A72DCF">
              <w:rPr>
                <w:rFonts w:ascii="Consolas" w:hAnsi="Consolas" w:cs="Consolas"/>
                <w:color w:val="008B8B"/>
              </w:rPr>
              <w:t>User</w:t>
            </w:r>
            <w:r w:rsidRPr="00A72DCF">
              <w:rPr>
                <w:rFonts w:ascii="Consolas" w:hAnsi="Consolas" w:cs="Consolas"/>
                <w:color w:val="000000"/>
              </w:rPr>
              <w:t xml:space="preserve">&amp; </w:t>
            </w:r>
            <w:r w:rsidRPr="00A72DCF">
              <w:rPr>
                <w:rFonts w:ascii="Consolas" w:hAnsi="Consolas" w:cs="Consolas"/>
                <w:color w:val="808080"/>
              </w:rPr>
              <w:t>user</w:t>
            </w:r>
            <w:r w:rsidR="000763B4">
              <w:rPr>
                <w:rFonts w:ascii="Consolas" w:hAnsi="Consolas" w:cs="Consolas"/>
                <w:color w:val="808080"/>
              </w:rPr>
              <w:t xml:space="preserve"> </w:t>
            </w:r>
            <w:r w:rsidRPr="00A72DCF">
              <w:rPr>
                <w:rFonts w:ascii="Consolas" w:hAnsi="Consolas" w:cs="Consolas"/>
                <w:color w:val="000000"/>
              </w:rPr>
              <w:t>);</w:t>
            </w:r>
          </w:p>
        </w:tc>
        <w:tc>
          <w:tcPr>
            <w:tcW w:w="2835" w:type="dxa"/>
            <w:vAlign w:val="center"/>
          </w:tcPr>
          <w:p w14:paraId="263302E1" w14:textId="77777777" w:rsidR="00A72DCF" w:rsidRPr="0078064A" w:rsidRDefault="00A72DCF" w:rsidP="001648EC">
            <w:pPr>
              <w:spacing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 xml:space="preserve">סופרת כמה תיוגים </w:t>
            </w:r>
            <w:r w:rsidR="00C075A5">
              <w:rPr>
                <w:rtl/>
              </w:rPr>
              <w:br/>
            </w:r>
            <w:r w:rsidRPr="0078064A">
              <w:rPr>
                <w:rFonts w:hint="cs"/>
                <w:rtl/>
              </w:rPr>
              <w:t>יש למשתמש</w:t>
            </w:r>
            <w:r w:rsidR="00665B99">
              <w:rPr>
                <w:rFonts w:hint="cs"/>
                <w:rtl/>
              </w:rPr>
              <w:t xml:space="preserve"> בתמונה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0E023806" w14:textId="77777777" w:rsidR="00A72DCF" w:rsidRPr="009661AB" w:rsidRDefault="0043468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9661AB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1F30C163" w14:textId="77777777" w:rsidTr="00C1035F">
        <w:trPr>
          <w:trHeight w:val="473"/>
        </w:trPr>
        <w:tc>
          <w:tcPr>
            <w:tcW w:w="5670" w:type="dxa"/>
            <w:tcBorders>
              <w:left w:val="single" w:sz="18" w:space="0" w:color="1F3864" w:themeColor="accent1" w:themeShade="80"/>
              <w:bottom w:val="single" w:sz="18" w:space="0" w:color="1F3864" w:themeColor="accent1" w:themeShade="80"/>
            </w:tcBorders>
            <w:vAlign w:val="center"/>
          </w:tcPr>
          <w:p w14:paraId="6110329D" w14:textId="77777777" w:rsidR="00F51C6A" w:rsidRDefault="001648EC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00"/>
              </w:rPr>
              <w:br/>
            </w:r>
            <w:r w:rsidR="00A72DCF" w:rsidRPr="00A72DCF">
              <w:rPr>
                <w:rFonts w:ascii="Consolas" w:hAnsi="Consolas" w:cs="Consolas"/>
                <w:color w:val="000000"/>
              </w:rPr>
              <w:t>averageTagsPerAlbumOfUser</w:t>
            </w:r>
            <w:r w:rsidR="000763B4">
              <w:rPr>
                <w:rFonts w:ascii="Consolas" w:hAnsi="Consolas" w:cs="Consolas"/>
                <w:color w:val="000000"/>
              </w:rPr>
              <w:t xml:space="preserve"> </w:t>
            </w:r>
            <w:r w:rsidR="00A72DCF" w:rsidRPr="00A72DCF">
              <w:rPr>
                <w:rFonts w:ascii="Consolas" w:hAnsi="Consolas" w:cs="Consolas"/>
                <w:color w:val="000000"/>
              </w:rPr>
              <w:t>(</w:t>
            </w:r>
            <w:r w:rsidR="000763B4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45729092" w14:textId="77777777" w:rsidR="00A72DCF" w:rsidRPr="00A72DCF" w:rsidRDefault="00F51C6A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A72DCF" w:rsidRPr="00A72DCF">
              <w:rPr>
                <w:rFonts w:ascii="Consolas" w:hAnsi="Consolas" w:cs="Consolas"/>
                <w:color w:val="0000FF"/>
              </w:rPr>
              <w:t>const</w:t>
            </w:r>
            <w:r w:rsidR="00A72DCF" w:rsidRPr="00A72DCF">
              <w:rPr>
                <w:rFonts w:ascii="Consolas" w:hAnsi="Consolas" w:cs="Consolas"/>
                <w:color w:val="000000"/>
              </w:rPr>
              <w:t xml:space="preserve"> </w:t>
            </w:r>
            <w:r w:rsidR="00A72DCF" w:rsidRPr="00A72DCF">
              <w:rPr>
                <w:rFonts w:ascii="Consolas" w:hAnsi="Consolas" w:cs="Consolas"/>
                <w:color w:val="008B8B"/>
              </w:rPr>
              <w:t>User</w:t>
            </w:r>
            <w:r w:rsidR="00A72DCF" w:rsidRPr="00A72DCF">
              <w:rPr>
                <w:rFonts w:ascii="Consolas" w:hAnsi="Consolas" w:cs="Consolas"/>
                <w:color w:val="000000"/>
              </w:rPr>
              <w:t xml:space="preserve">&amp; </w:t>
            </w:r>
            <w:r w:rsidR="00A72DCF" w:rsidRPr="00A72DCF">
              <w:rPr>
                <w:rFonts w:ascii="Consolas" w:hAnsi="Consolas" w:cs="Consolas"/>
                <w:color w:val="808080"/>
              </w:rPr>
              <w:t>user</w:t>
            </w:r>
            <w:r w:rsidR="000763B4">
              <w:rPr>
                <w:rFonts w:ascii="Consolas" w:hAnsi="Consolas" w:cs="Consolas"/>
                <w:color w:val="808080"/>
              </w:rPr>
              <w:t xml:space="preserve"> </w:t>
            </w:r>
            <w:r w:rsidR="00A72DCF" w:rsidRPr="00A72DCF">
              <w:rPr>
                <w:rFonts w:ascii="Consolas" w:hAnsi="Consolas" w:cs="Consolas"/>
                <w:color w:val="000000"/>
              </w:rPr>
              <w:t>);</w:t>
            </w:r>
            <w:r>
              <w:rPr>
                <w:rFonts w:ascii="Consolas" w:hAnsi="Consolas" w:cs="Consolas"/>
                <w:color w:val="000000"/>
              </w:rPr>
              <w:br/>
            </w:r>
          </w:p>
        </w:tc>
        <w:tc>
          <w:tcPr>
            <w:tcW w:w="2835" w:type="dxa"/>
            <w:tcBorders>
              <w:bottom w:val="single" w:sz="18" w:space="0" w:color="1F3864" w:themeColor="accent1" w:themeShade="80"/>
            </w:tcBorders>
            <w:vAlign w:val="center"/>
          </w:tcPr>
          <w:p w14:paraId="5720FB38" w14:textId="77777777" w:rsidR="00A72DCF" w:rsidRPr="0078064A" w:rsidRDefault="00A72DCF" w:rsidP="001648EC">
            <w:pPr>
              <w:spacing w:line="259" w:lineRule="auto"/>
            </w:pPr>
            <w:r w:rsidRPr="0078064A">
              <w:rPr>
                <w:rFonts w:hint="cs"/>
                <w:rtl/>
              </w:rPr>
              <w:t xml:space="preserve">ממוצע תיוגים </w:t>
            </w:r>
            <w:r w:rsidR="00C075A5">
              <w:rPr>
                <w:rtl/>
              </w:rPr>
              <w:br/>
            </w:r>
            <w:r w:rsidRPr="0078064A">
              <w:rPr>
                <w:rFonts w:hint="cs"/>
                <w:rtl/>
              </w:rPr>
              <w:t>למשתמש באלבום</w:t>
            </w:r>
          </w:p>
        </w:tc>
        <w:tc>
          <w:tcPr>
            <w:tcW w:w="754" w:type="dxa"/>
            <w:tcBorders>
              <w:bottom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27526671" w14:textId="3EB55A13" w:rsidR="00A72DCF" w:rsidRPr="009661AB" w:rsidRDefault="00C1035F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78064A" w:rsidRPr="0078064A" w14:paraId="08FEE346" w14:textId="77777777" w:rsidTr="003F25B5">
        <w:trPr>
          <w:trHeight w:val="451"/>
        </w:trPr>
        <w:tc>
          <w:tcPr>
            <w:tcW w:w="9259" w:type="dxa"/>
            <w:gridSpan w:val="3"/>
            <w:tcBorders>
              <w:top w:val="single" w:sz="18" w:space="0" w:color="1F3864" w:themeColor="accent1" w:themeShade="80"/>
              <w:left w:val="single" w:sz="18" w:space="0" w:color="1F3864" w:themeColor="accent1" w:themeShade="80"/>
              <w:bottom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2F5496" w:themeFill="accent1" w:themeFillShade="BF"/>
          </w:tcPr>
          <w:p w14:paraId="2C77BF9E" w14:textId="77777777" w:rsidR="0078064A" w:rsidRPr="00DA15E6" w:rsidRDefault="0078064A" w:rsidP="00DA15E6">
            <w:pPr>
              <w:tabs>
                <w:tab w:val="center" w:pos="4521"/>
                <w:tab w:val="left" w:pos="7905"/>
              </w:tabs>
              <w:bidi w:val="0"/>
              <w:spacing w:line="259" w:lineRule="auto"/>
              <w:jc w:val="center"/>
              <w:rPr>
                <w:b/>
                <w:bCs/>
                <w:sz w:val="36"/>
                <w:szCs w:val="36"/>
              </w:rPr>
            </w:pPr>
            <w:r w:rsidRPr="00B11475">
              <w:rPr>
                <w:b/>
                <w:bCs/>
                <w:color w:val="FFFFFF" w:themeColor="background1"/>
                <w:sz w:val="36"/>
                <w:szCs w:val="36"/>
              </w:rPr>
              <w:t>Queries</w:t>
            </w:r>
          </w:p>
        </w:tc>
      </w:tr>
      <w:tr w:rsidR="00A20E25" w:rsidRPr="0078064A" w14:paraId="3E61D842" w14:textId="77777777" w:rsidTr="003F25B5">
        <w:trPr>
          <w:trHeight w:val="774"/>
        </w:trPr>
        <w:tc>
          <w:tcPr>
            <w:tcW w:w="5670" w:type="dxa"/>
            <w:tcBorders>
              <w:top w:val="single" w:sz="18" w:space="0" w:color="1F3864" w:themeColor="accent1" w:themeShade="80"/>
              <w:left w:val="single" w:sz="18" w:space="0" w:color="1F3864" w:themeColor="accent1" w:themeShade="80"/>
            </w:tcBorders>
            <w:vAlign w:val="center"/>
          </w:tcPr>
          <w:p w14:paraId="3561A3DC" w14:textId="77777777" w:rsidR="00A72DCF" w:rsidRPr="00A72DCF" w:rsidRDefault="00A72DCF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A72DCF">
              <w:rPr>
                <w:rFonts w:ascii="Consolas" w:hAnsi="Consolas" w:cs="Consolas"/>
                <w:color w:val="000000"/>
              </w:rPr>
              <w:t>getTopTaggedUser();</w:t>
            </w:r>
          </w:p>
        </w:tc>
        <w:tc>
          <w:tcPr>
            <w:tcW w:w="2835" w:type="dxa"/>
            <w:tcBorders>
              <w:top w:val="single" w:sz="18" w:space="0" w:color="1F3864" w:themeColor="accent1" w:themeShade="80"/>
            </w:tcBorders>
            <w:vAlign w:val="center"/>
          </w:tcPr>
          <w:p w14:paraId="7DD807EF" w14:textId="77777777" w:rsidR="00A72DCF" w:rsidRPr="0078064A" w:rsidRDefault="00A72DCF" w:rsidP="001648EC">
            <w:pPr>
              <w:spacing w:line="259" w:lineRule="auto"/>
            </w:pPr>
            <w:r w:rsidRPr="0078064A">
              <w:rPr>
                <w:rFonts w:hint="cs"/>
                <w:rtl/>
              </w:rPr>
              <w:t xml:space="preserve">קבלת המשתמשים </w:t>
            </w:r>
            <w:r w:rsidR="001F122B" w:rsidRPr="0078064A">
              <w:rPr>
                <w:rFonts w:hint="cs"/>
                <w:rtl/>
              </w:rPr>
              <w:t>המתויגים</w:t>
            </w:r>
            <w:r w:rsidRPr="0078064A">
              <w:rPr>
                <w:rFonts w:hint="cs"/>
                <w:rtl/>
              </w:rPr>
              <w:t xml:space="preserve"> ביותר </w:t>
            </w:r>
          </w:p>
        </w:tc>
        <w:tc>
          <w:tcPr>
            <w:tcW w:w="754" w:type="dxa"/>
            <w:tcBorders>
              <w:top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63B553EF" w14:textId="77777777" w:rsidR="00A72DCF" w:rsidRPr="009661AB" w:rsidRDefault="0043468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9661AB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2B15E8F6" w14:textId="77777777" w:rsidTr="003F25B5">
        <w:trPr>
          <w:trHeight w:val="473"/>
        </w:trPr>
        <w:tc>
          <w:tcPr>
            <w:tcW w:w="5670" w:type="dxa"/>
            <w:tcBorders>
              <w:left w:val="single" w:sz="18" w:space="0" w:color="1F3864" w:themeColor="accent1" w:themeShade="80"/>
            </w:tcBorders>
            <w:vAlign w:val="center"/>
          </w:tcPr>
          <w:p w14:paraId="4AB22D0C" w14:textId="77777777" w:rsidR="00A72DCF" w:rsidRPr="00A72DCF" w:rsidRDefault="00A72DCF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A72DCF">
              <w:rPr>
                <w:rFonts w:ascii="Consolas" w:hAnsi="Consolas" w:cs="Consolas"/>
                <w:color w:val="000000"/>
              </w:rPr>
              <w:t>getTopTaggedPicture();</w:t>
            </w:r>
          </w:p>
        </w:tc>
        <w:tc>
          <w:tcPr>
            <w:tcW w:w="2835" w:type="dxa"/>
            <w:vAlign w:val="center"/>
          </w:tcPr>
          <w:p w14:paraId="307713BB" w14:textId="77777777" w:rsidR="00A72DCF" w:rsidRPr="0078064A" w:rsidRDefault="00A72DCF" w:rsidP="00C075A5">
            <w:pPr>
              <w:spacing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>קבלת התמונות</w:t>
            </w:r>
            <w:r w:rsidR="00C075A5">
              <w:rPr>
                <w:rtl/>
              </w:rPr>
              <w:br/>
            </w:r>
            <w:r w:rsidR="001F122B" w:rsidRPr="0078064A">
              <w:rPr>
                <w:rFonts w:hint="cs"/>
                <w:rtl/>
              </w:rPr>
              <w:t>המתויגות</w:t>
            </w:r>
            <w:r w:rsidRPr="0078064A">
              <w:rPr>
                <w:rFonts w:hint="cs"/>
                <w:rtl/>
              </w:rPr>
              <w:t xml:space="preserve"> ביותר</w:t>
            </w:r>
          </w:p>
        </w:tc>
        <w:tc>
          <w:tcPr>
            <w:tcW w:w="754" w:type="dxa"/>
            <w:tcBorders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633CB5C3" w14:textId="77777777" w:rsidR="00A72DCF" w:rsidRPr="009661AB" w:rsidRDefault="0043468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9661AB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  <w:tr w:rsidR="00A20E25" w:rsidRPr="0078064A" w14:paraId="0C8025A1" w14:textId="77777777" w:rsidTr="003F25B5">
        <w:trPr>
          <w:trHeight w:val="774"/>
        </w:trPr>
        <w:tc>
          <w:tcPr>
            <w:tcW w:w="5670" w:type="dxa"/>
            <w:tcBorders>
              <w:left w:val="single" w:sz="18" w:space="0" w:color="1F3864" w:themeColor="accent1" w:themeShade="80"/>
              <w:bottom w:val="single" w:sz="18" w:space="0" w:color="1F3864" w:themeColor="accent1" w:themeShade="80"/>
            </w:tcBorders>
            <w:vAlign w:val="center"/>
          </w:tcPr>
          <w:p w14:paraId="0296E729" w14:textId="77777777" w:rsidR="00A72DCF" w:rsidRPr="00A72DCF" w:rsidRDefault="00A72DCF" w:rsidP="001648E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A72DCF">
              <w:rPr>
                <w:rFonts w:ascii="Consolas" w:hAnsi="Consolas" w:cs="Consolas"/>
                <w:color w:val="000000"/>
              </w:rPr>
              <w:t>getTaggedPicturesOfUser</w:t>
            </w:r>
            <w:r w:rsidR="000763B4">
              <w:rPr>
                <w:rFonts w:ascii="Consolas" w:hAnsi="Consolas" w:cs="Consolas"/>
                <w:color w:val="000000"/>
              </w:rPr>
              <w:t xml:space="preserve"> </w:t>
            </w:r>
            <w:r w:rsidRPr="00A72DCF">
              <w:rPr>
                <w:rFonts w:ascii="Consolas" w:hAnsi="Consolas" w:cs="Consolas"/>
                <w:color w:val="000000"/>
              </w:rPr>
              <w:t>(</w:t>
            </w:r>
            <w:r w:rsidR="000763B4">
              <w:rPr>
                <w:rFonts w:ascii="Consolas" w:hAnsi="Consolas" w:cs="Consolas"/>
                <w:color w:val="0000FF"/>
              </w:rPr>
              <w:t xml:space="preserve"> </w:t>
            </w:r>
            <w:r w:rsidRPr="00A72DCF">
              <w:rPr>
                <w:rFonts w:ascii="Consolas" w:hAnsi="Consolas" w:cs="Consolas"/>
                <w:color w:val="0000FF"/>
              </w:rPr>
              <w:t>const</w:t>
            </w:r>
            <w:r w:rsidRPr="00A72DCF">
              <w:rPr>
                <w:rFonts w:ascii="Consolas" w:hAnsi="Consolas" w:cs="Consolas"/>
                <w:color w:val="000000"/>
              </w:rPr>
              <w:t xml:space="preserve"> </w:t>
            </w:r>
            <w:r w:rsidRPr="00A72DCF">
              <w:rPr>
                <w:rFonts w:ascii="Consolas" w:hAnsi="Consolas" w:cs="Consolas"/>
                <w:color w:val="008B8B"/>
              </w:rPr>
              <w:t>User</w:t>
            </w:r>
            <w:r w:rsidRPr="00A72DCF">
              <w:rPr>
                <w:rFonts w:ascii="Consolas" w:hAnsi="Consolas" w:cs="Consolas"/>
                <w:color w:val="000000"/>
              </w:rPr>
              <w:t xml:space="preserve">&amp; </w:t>
            </w:r>
            <w:r w:rsidRPr="00A72DCF">
              <w:rPr>
                <w:rFonts w:ascii="Consolas" w:hAnsi="Consolas" w:cs="Consolas"/>
                <w:color w:val="808080"/>
              </w:rPr>
              <w:t>user</w:t>
            </w:r>
            <w:r w:rsidR="000763B4">
              <w:rPr>
                <w:rFonts w:ascii="Consolas" w:hAnsi="Consolas" w:cs="Consolas"/>
                <w:color w:val="808080"/>
              </w:rPr>
              <w:t xml:space="preserve"> </w:t>
            </w:r>
            <w:r w:rsidRPr="00A72DCF">
              <w:rPr>
                <w:rFonts w:ascii="Consolas" w:hAnsi="Consolas" w:cs="Consolas"/>
                <w:color w:val="000000"/>
              </w:rPr>
              <w:t>);</w:t>
            </w:r>
          </w:p>
        </w:tc>
        <w:tc>
          <w:tcPr>
            <w:tcW w:w="2835" w:type="dxa"/>
            <w:tcBorders>
              <w:bottom w:val="single" w:sz="18" w:space="0" w:color="1F3864" w:themeColor="accent1" w:themeShade="80"/>
            </w:tcBorders>
            <w:vAlign w:val="center"/>
          </w:tcPr>
          <w:p w14:paraId="722EAF70" w14:textId="77777777" w:rsidR="00A72DCF" w:rsidRPr="0078064A" w:rsidRDefault="00A72DCF" w:rsidP="001648EC">
            <w:pPr>
              <w:spacing w:line="259" w:lineRule="auto"/>
              <w:rPr>
                <w:rtl/>
              </w:rPr>
            </w:pPr>
            <w:r w:rsidRPr="0078064A">
              <w:rPr>
                <w:rFonts w:hint="cs"/>
                <w:rtl/>
              </w:rPr>
              <w:t xml:space="preserve">קבלת התמונות </w:t>
            </w:r>
            <w:r w:rsidR="001F122B" w:rsidRPr="0078064A">
              <w:rPr>
                <w:rFonts w:hint="cs"/>
                <w:rtl/>
              </w:rPr>
              <w:t>המתויגות</w:t>
            </w:r>
            <w:r w:rsidRPr="0078064A">
              <w:rPr>
                <w:rFonts w:hint="cs"/>
                <w:rtl/>
              </w:rPr>
              <w:t xml:space="preserve"> במשתמש </w:t>
            </w:r>
            <w:r w:rsidR="001F122B" w:rsidRPr="0078064A">
              <w:rPr>
                <w:rFonts w:hint="cs"/>
                <w:rtl/>
              </w:rPr>
              <w:t>מסוים</w:t>
            </w:r>
            <w:r w:rsidRPr="00467E22">
              <w:rPr>
                <w:rFonts w:hint="cs"/>
                <w:b/>
                <w:bCs/>
                <w:color w:val="FF0000"/>
                <w:rtl/>
              </w:rPr>
              <w:t xml:space="preserve"> [1]</w:t>
            </w:r>
          </w:p>
        </w:tc>
        <w:tc>
          <w:tcPr>
            <w:tcW w:w="754" w:type="dxa"/>
            <w:tcBorders>
              <w:bottom w:val="single" w:sz="18" w:space="0" w:color="1F3864" w:themeColor="accent1" w:themeShade="80"/>
              <w:right w:val="single" w:sz="18" w:space="0" w:color="1F3864" w:themeColor="accent1" w:themeShade="80"/>
            </w:tcBorders>
            <w:shd w:val="clear" w:color="auto" w:fill="70AD47" w:themeFill="accent6"/>
            <w:vAlign w:val="center"/>
          </w:tcPr>
          <w:p w14:paraId="040D4797" w14:textId="77777777" w:rsidR="00A72DCF" w:rsidRPr="009661AB" w:rsidRDefault="00434684" w:rsidP="00F848B2">
            <w:pPr>
              <w:spacing w:line="259" w:lineRule="auto"/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</w:pPr>
            <w:r w:rsidRPr="009661AB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  <w:rtl/>
              </w:rPr>
              <w:t>3</w:t>
            </w:r>
          </w:p>
        </w:tc>
      </w:tr>
    </w:tbl>
    <w:p w14:paraId="2B3046B0" w14:textId="77777777" w:rsidR="007206A2" w:rsidRDefault="00AA3C8E" w:rsidP="007206A2">
      <w:pPr>
        <w:jc w:val="center"/>
        <w:rPr>
          <w:rtl/>
        </w:rPr>
      </w:pPr>
      <w:r>
        <w:rPr>
          <w:rStyle w:val="Hyperlink"/>
          <w:rtl/>
        </w:rPr>
        <w:br/>
      </w:r>
      <w:hyperlink w:anchor="_שלבי_עבודה" w:history="1">
        <w:r w:rsidR="007206A2" w:rsidRPr="00B5659B">
          <w:rPr>
            <w:rStyle w:val="Hyperlink"/>
            <w:rFonts w:hint="cs"/>
          </w:rPr>
          <w:sym w:font="Wingdings" w:char="F0E9"/>
        </w:r>
        <w:r w:rsidR="007206A2" w:rsidRPr="00B5659B">
          <w:rPr>
            <w:rStyle w:val="Hyperlink"/>
            <w:rFonts w:hint="cs"/>
            <w:rtl/>
          </w:rPr>
          <w:t xml:space="preserve"> חזרו למעלה </w:t>
        </w:r>
        <w:r w:rsidR="007206A2" w:rsidRPr="00B5659B">
          <w:rPr>
            <w:rStyle w:val="Hyperlink"/>
            <w:rFonts w:hint="cs"/>
            <w:rtl/>
          </w:rPr>
          <w:sym w:font="Wingdings" w:char="F0E9"/>
        </w:r>
      </w:hyperlink>
    </w:p>
    <w:p w14:paraId="7614A66D" w14:textId="77777777" w:rsidR="005C18ED" w:rsidRPr="00B5659B" w:rsidRDefault="005C18ED" w:rsidP="005C18ED">
      <w:pPr>
        <w:jc w:val="both"/>
        <w:rPr>
          <w:rtl/>
        </w:rPr>
      </w:pPr>
      <w:r w:rsidRPr="005C18ED">
        <w:rPr>
          <w:rFonts w:hint="cs"/>
          <w:b/>
          <w:bCs/>
          <w:color w:val="FF0000"/>
          <w:rtl/>
        </w:rPr>
        <w:t>שימו לב:</w:t>
      </w:r>
      <w:r w:rsidRPr="005C18ED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ההערות נמצאות בדף הבא.</w:t>
      </w:r>
    </w:p>
    <w:p w14:paraId="1141914C" w14:textId="77777777" w:rsidR="00A669BA" w:rsidRDefault="00467E22" w:rsidP="00153B77">
      <w:pPr>
        <w:pStyle w:val="Heading3"/>
        <w:rPr>
          <w:rtl/>
        </w:rPr>
      </w:pPr>
      <w:r>
        <w:rPr>
          <w:rtl/>
        </w:rPr>
        <w:lastRenderedPageBreak/>
        <w:t>הערות</w:t>
      </w:r>
      <w:r w:rsidR="00A669BA">
        <w:rPr>
          <w:rtl/>
        </w:rPr>
        <w:t>:</w:t>
      </w:r>
    </w:p>
    <w:p w14:paraId="1B6FC117" w14:textId="77777777" w:rsidR="00A669BA" w:rsidRDefault="00467E22" w:rsidP="004B3AF4">
      <w:pPr>
        <w:jc w:val="both"/>
        <w:rPr>
          <w:rtl/>
        </w:rPr>
      </w:pPr>
      <w:r w:rsidRPr="00467E22">
        <w:rPr>
          <w:b/>
          <w:bCs/>
          <w:color w:val="FF0000"/>
          <w:rtl/>
        </w:rPr>
        <w:t>[1]</w:t>
      </w:r>
      <w:r>
        <w:rPr>
          <w:rFonts w:hint="cs"/>
          <w:rtl/>
        </w:rPr>
        <w:t xml:space="preserve"> - </w:t>
      </w:r>
      <w:r w:rsidR="00A669BA">
        <w:rPr>
          <w:rtl/>
        </w:rPr>
        <w:t xml:space="preserve">אלו מתודות שמחזירות פוינטר/רפרנס לאובייקט מסויים (תמונה, משתמש, אלבום או מערך שלהם). האחריות על האובייקט שאליו מפנה הפוינטר/רפרנס המוחזר הוא על המחלקה שאחראית על הנתונים, במקרה שלנו </w:t>
      </w:r>
      <w:r w:rsidR="00A669BA" w:rsidRPr="004B3AF4">
        <w:rPr>
          <w:b/>
          <w:bCs/>
        </w:rPr>
        <w:t>DatabaseAccess</w:t>
      </w:r>
      <w:r w:rsidR="00A669BA">
        <w:rPr>
          <w:rtl/>
        </w:rPr>
        <w:t>, המחלקה שאותם אתם כותבים.</w:t>
      </w:r>
    </w:p>
    <w:p w14:paraId="294F56D7" w14:textId="77777777" w:rsidR="00A669BA" w:rsidRDefault="00A669BA" w:rsidP="00856B36">
      <w:pPr>
        <w:jc w:val="both"/>
        <w:rPr>
          <w:rtl/>
        </w:rPr>
      </w:pPr>
      <w:r>
        <w:rPr>
          <w:rtl/>
        </w:rPr>
        <w:t xml:space="preserve">כלומר, אתם צריכים במחלקה </w:t>
      </w:r>
      <w:r w:rsidRPr="004B3AF4">
        <w:rPr>
          <w:b/>
          <w:bCs/>
        </w:rPr>
        <w:t>DatabaseAccess</w:t>
      </w:r>
      <w:r>
        <w:rPr>
          <w:rtl/>
        </w:rPr>
        <w:t xml:space="preserve"> ליצור את האוביקטים האלה, ולתת את </w:t>
      </w:r>
      <w:r w:rsidR="00856B36">
        <w:rPr>
          <w:rFonts w:hint="cs"/>
          <w:rtl/>
        </w:rPr>
        <w:t>ה</w:t>
      </w:r>
      <w:r>
        <w:rPr>
          <w:rtl/>
        </w:rPr>
        <w:t>פוינטר</w:t>
      </w:r>
      <w:r w:rsidR="00856B36">
        <w:rPr>
          <w:rFonts w:hint="cs"/>
          <w:rtl/>
        </w:rPr>
        <w:t xml:space="preserve"> </w:t>
      </w:r>
      <w:r>
        <w:rPr>
          <w:rtl/>
        </w:rPr>
        <w:t>/</w:t>
      </w:r>
      <w:r w:rsidR="00856B36">
        <w:rPr>
          <w:rFonts w:hint="cs"/>
          <w:rtl/>
        </w:rPr>
        <w:t xml:space="preserve"> </w:t>
      </w:r>
      <w:r>
        <w:rPr>
          <w:rtl/>
        </w:rPr>
        <w:t xml:space="preserve">רפרנס אליהם. </w:t>
      </w:r>
    </w:p>
    <w:p w14:paraId="63C33485" w14:textId="77777777" w:rsidR="0078064A" w:rsidRDefault="00467E22" w:rsidP="00A669BA">
      <w:pPr>
        <w:rPr>
          <w:rtl/>
        </w:rPr>
      </w:pPr>
      <w:r w:rsidRPr="00467E22">
        <w:rPr>
          <w:b/>
          <w:bCs/>
          <w:color w:val="FF0000"/>
          <w:rtl/>
        </w:rPr>
        <w:t>[2]</w:t>
      </w:r>
      <w:r w:rsidRPr="00467E22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- </w:t>
      </w:r>
      <w:r w:rsidR="00A669BA">
        <w:rPr>
          <w:rtl/>
        </w:rPr>
        <w:t>הכוונה למחיקה ושחרור כל הזיכרון שהוקצה ע"י האובייקטים המתוארים ב-</w:t>
      </w:r>
      <w:r w:rsidR="00A669BA" w:rsidRPr="00467E22">
        <w:rPr>
          <w:b/>
          <w:bCs/>
          <w:color w:val="FF0000"/>
          <w:rtl/>
        </w:rPr>
        <w:t>[1]</w:t>
      </w:r>
      <w:r w:rsidR="00A669BA">
        <w:rPr>
          <w:rtl/>
        </w:rPr>
        <w:t>.</w:t>
      </w:r>
    </w:p>
    <w:p w14:paraId="52C2B7EB" w14:textId="77777777" w:rsidR="00A669BA" w:rsidRDefault="00A669BA" w:rsidP="00A669BA">
      <w:pPr>
        <w:rPr>
          <w:rtl/>
        </w:rPr>
      </w:pPr>
    </w:p>
    <w:p w14:paraId="131697E7" w14:textId="77777777" w:rsidR="00A669BA" w:rsidRPr="00991606" w:rsidRDefault="00A669BA" w:rsidP="00161C2C">
      <w:pPr>
        <w:pStyle w:val="Heading2"/>
        <w:rPr>
          <w:sz w:val="32"/>
          <w:rtl/>
        </w:rPr>
      </w:pPr>
      <w:r w:rsidRPr="00991606">
        <w:rPr>
          <w:rFonts w:hint="cs"/>
          <w:sz w:val="32"/>
          <w:rtl/>
        </w:rPr>
        <w:t xml:space="preserve">תרגול מעשי – הוספת </w:t>
      </w:r>
      <w:r w:rsidRPr="00991606">
        <w:rPr>
          <w:sz w:val="32"/>
        </w:rPr>
        <w:t>DB</w:t>
      </w:r>
      <w:r w:rsidRPr="00991606">
        <w:rPr>
          <w:rFonts w:hint="cs"/>
          <w:sz w:val="32"/>
          <w:rtl/>
        </w:rPr>
        <w:t xml:space="preserve"> לגלריית התמונות</w:t>
      </w:r>
    </w:p>
    <w:p w14:paraId="64CE311D" w14:textId="77777777" w:rsidR="00A669BA" w:rsidRPr="00A669BA" w:rsidRDefault="00A669BA" w:rsidP="00EC4A95">
      <w:pPr>
        <w:pStyle w:val="Heading3"/>
        <w:rPr>
          <w:rtl/>
        </w:rPr>
      </w:pPr>
      <w:r w:rsidRPr="00A669BA">
        <w:rPr>
          <w:rFonts w:hint="cs"/>
          <w:rtl/>
        </w:rPr>
        <w:t>אופן ההגשה:</w:t>
      </w:r>
    </w:p>
    <w:p w14:paraId="553F0837" w14:textId="77777777" w:rsidR="00A669BA" w:rsidRPr="00A669BA" w:rsidRDefault="00A669BA" w:rsidP="000B6B81">
      <w:pPr>
        <w:numPr>
          <w:ilvl w:val="0"/>
          <w:numId w:val="11"/>
        </w:numPr>
        <w:jc w:val="both"/>
        <w:rPr>
          <w:rtl/>
        </w:rPr>
      </w:pPr>
      <w:r w:rsidRPr="00A669BA">
        <w:rPr>
          <w:rFonts w:hint="cs"/>
          <w:rtl/>
        </w:rPr>
        <w:t>המשיכו לעבוד על ה</w:t>
      </w:r>
      <w:r w:rsidR="000B6B81">
        <w:rPr>
          <w:rFonts w:hint="cs"/>
          <w:rtl/>
        </w:rPr>
        <w:t>-</w:t>
      </w:r>
      <w:r w:rsidRPr="00A669BA">
        <w:rPr>
          <w:rtl/>
        </w:rPr>
        <w:t xml:space="preserve"> </w:t>
      </w:r>
      <w:r w:rsidR="000B6B81">
        <w:t>repo</w:t>
      </w:r>
      <w:r w:rsidRPr="00A669BA">
        <w:rPr>
          <w:rtl/>
        </w:rPr>
        <w:t xml:space="preserve"> </w:t>
      </w:r>
      <w:r w:rsidRPr="00A669BA">
        <w:rPr>
          <w:rFonts w:hint="cs"/>
          <w:rtl/>
        </w:rPr>
        <w:t>של פרויקט גלריה שיצרתם ושיתפתם עם המדריך בשיעור "ניהול קוד"</w:t>
      </w:r>
      <w:r w:rsidR="00645066">
        <w:rPr>
          <w:rFonts w:hint="cs"/>
          <w:rtl/>
        </w:rPr>
        <w:t>.</w:t>
      </w:r>
    </w:p>
    <w:p w14:paraId="6E2B0849" w14:textId="77777777" w:rsidR="00A669BA" w:rsidRPr="00A669BA" w:rsidRDefault="00A669BA" w:rsidP="00A669BA">
      <w:pPr>
        <w:numPr>
          <w:ilvl w:val="0"/>
          <w:numId w:val="11"/>
        </w:numPr>
      </w:pPr>
      <w:r w:rsidRPr="00A669BA">
        <w:rPr>
          <w:rFonts w:hint="cs"/>
          <w:rtl/>
        </w:rPr>
        <w:t xml:space="preserve">המשיכו לעבוד על אותו פרויקט </w:t>
      </w:r>
      <w:r w:rsidRPr="00A669BA">
        <w:t>Visual Studio</w:t>
      </w:r>
      <w:r w:rsidRPr="00A669BA">
        <w:rPr>
          <w:rFonts w:hint="cs"/>
          <w:rtl/>
        </w:rPr>
        <w:t xml:space="preserve"> משלבי הלמידה. </w:t>
      </w:r>
    </w:p>
    <w:p w14:paraId="03E9BE5A" w14:textId="77777777" w:rsidR="00A669BA" w:rsidRPr="00A669BA" w:rsidRDefault="00A669BA" w:rsidP="00467E22">
      <w:pPr>
        <w:numPr>
          <w:ilvl w:val="0"/>
          <w:numId w:val="11"/>
        </w:numPr>
      </w:pPr>
      <w:r w:rsidRPr="00A669BA">
        <w:rPr>
          <w:rFonts w:hint="cs"/>
          <w:rtl/>
        </w:rPr>
        <w:t xml:space="preserve">צרו </w:t>
      </w:r>
      <w:r w:rsidRPr="00A669BA">
        <w:t>branch</w:t>
      </w:r>
      <w:r w:rsidRPr="00A669BA">
        <w:rPr>
          <w:rFonts w:hint="cs"/>
          <w:rtl/>
        </w:rPr>
        <w:t xml:space="preserve"> בשם </w:t>
      </w:r>
      <w:r w:rsidRPr="004B3AF4">
        <w:rPr>
          <w:b/>
          <w:bCs/>
          <w:color w:val="7030A0"/>
        </w:rPr>
        <w:t>feature/DB_Abillities</w:t>
      </w:r>
      <w:r w:rsidRPr="00A669BA">
        <w:rPr>
          <w:rFonts w:hint="cs"/>
          <w:rtl/>
        </w:rPr>
        <w:t xml:space="preserve"> היוצא </w:t>
      </w:r>
      <w:r w:rsidRPr="00A669BA">
        <w:t xml:space="preserve"> </w:t>
      </w:r>
      <w:r w:rsidRPr="00A669BA">
        <w:rPr>
          <w:rFonts w:hint="cs"/>
          <w:rtl/>
        </w:rPr>
        <w:t>מ</w:t>
      </w:r>
      <w:r w:rsidR="00467E22">
        <w:rPr>
          <w:rFonts w:hint="cs"/>
          <w:rtl/>
        </w:rPr>
        <w:t>-</w:t>
      </w:r>
      <w:r w:rsidRPr="00A669BA">
        <w:t xml:space="preserve"> </w:t>
      </w:r>
      <w:r w:rsidRPr="004B3AF4">
        <w:rPr>
          <w:b/>
          <w:bCs/>
          <w:color w:val="FF0000"/>
        </w:rPr>
        <w:t>develop</w:t>
      </w:r>
      <w:r w:rsidR="00645066">
        <w:rPr>
          <w:rFonts w:hint="cs"/>
          <w:b/>
          <w:bCs/>
          <w:rtl/>
        </w:rPr>
        <w:t>.</w:t>
      </w:r>
    </w:p>
    <w:p w14:paraId="3938307A" w14:textId="77777777" w:rsidR="00A669BA" w:rsidRPr="00A669BA" w:rsidRDefault="00722393" w:rsidP="002F1CB6">
      <w:pPr>
        <w:numPr>
          <w:ilvl w:val="0"/>
          <w:numId w:val="11"/>
        </w:numPr>
      </w:pPr>
      <w:r w:rsidRPr="00722393">
        <w:rPr>
          <w:rFonts w:hint="cs"/>
          <w:b/>
          <w:bCs/>
          <w:color w:val="FF0000"/>
          <w:rtl/>
        </w:rPr>
        <w:t>שימו לב!</w:t>
      </w:r>
      <w:r w:rsidR="00A669BA" w:rsidRPr="00722393">
        <w:rPr>
          <w:rFonts w:hint="cs"/>
          <w:color w:val="4472C4" w:themeColor="accent1"/>
          <w:rtl/>
        </w:rPr>
        <w:t xml:space="preserve"> </w:t>
      </w:r>
      <w:r w:rsidR="00A669BA" w:rsidRPr="00A669BA">
        <w:rPr>
          <w:rFonts w:hint="cs"/>
          <w:rtl/>
        </w:rPr>
        <w:t xml:space="preserve">בצעו </w:t>
      </w:r>
      <w:r w:rsidR="00A669BA" w:rsidRPr="00A669BA">
        <w:t>commit</w:t>
      </w:r>
      <w:r w:rsidR="00A669BA" w:rsidRPr="00A669BA">
        <w:rPr>
          <w:rFonts w:hint="cs"/>
          <w:rtl/>
        </w:rPr>
        <w:t>-ים לאורך כל התהליך</w:t>
      </w:r>
      <w:r w:rsidR="00EE0E72">
        <w:rPr>
          <w:rFonts w:hint="cs"/>
          <w:rtl/>
        </w:rPr>
        <w:t>! דאגו לרשום להם הודעות אינ</w:t>
      </w:r>
      <w:r w:rsidR="002F1CB6">
        <w:rPr>
          <w:rFonts w:hint="cs"/>
          <w:rtl/>
        </w:rPr>
        <w:t>דיקטיביות ומובנות.</w:t>
      </w:r>
      <w:r w:rsidR="00EE0E72">
        <w:rPr>
          <w:rFonts w:hint="cs"/>
          <w:rtl/>
        </w:rPr>
        <w:t xml:space="preserve"> </w:t>
      </w:r>
    </w:p>
    <w:p w14:paraId="3BA8917C" w14:textId="77777777" w:rsidR="00A669BA" w:rsidRPr="00A669BA" w:rsidRDefault="00A669BA" w:rsidP="00D65198">
      <w:pPr>
        <w:numPr>
          <w:ilvl w:val="0"/>
          <w:numId w:val="11"/>
        </w:numPr>
      </w:pPr>
      <w:r w:rsidRPr="00A669BA">
        <w:rPr>
          <w:rFonts w:hint="cs"/>
          <w:rtl/>
        </w:rPr>
        <w:t xml:space="preserve">כאשר סיימתם </w:t>
      </w:r>
      <w:r w:rsidR="00D65198">
        <w:rPr>
          <w:rFonts w:hint="cs"/>
          <w:rtl/>
        </w:rPr>
        <w:t xml:space="preserve">- </w:t>
      </w:r>
      <w:r w:rsidRPr="00A669BA">
        <w:rPr>
          <w:rFonts w:hint="cs"/>
          <w:rtl/>
        </w:rPr>
        <w:t>וודאו שהפרויקט מוכן להגשה (מתקמפל ועובד טוב</w:t>
      </w:r>
      <w:r w:rsidR="00D65198">
        <w:rPr>
          <w:rFonts w:hint="cs"/>
          <w:rtl/>
        </w:rPr>
        <w:t>) בתוך ה-</w:t>
      </w:r>
      <w:r w:rsidR="00D65198">
        <w:t>branch</w:t>
      </w:r>
      <w:r w:rsidR="00D65198">
        <w:rPr>
          <w:rFonts w:hint="cs"/>
          <w:rtl/>
        </w:rPr>
        <w:t xml:space="preserve"> שפתחתם -</w:t>
      </w:r>
      <w:r w:rsidRPr="00A669BA">
        <w:rPr>
          <w:rFonts w:hint="cs"/>
          <w:rtl/>
        </w:rPr>
        <w:t xml:space="preserve"> </w:t>
      </w:r>
      <w:r w:rsidRPr="004B3AF4">
        <w:rPr>
          <w:b/>
          <w:bCs/>
          <w:color w:val="7030A0"/>
        </w:rPr>
        <w:t>feature/DB_Abillities</w:t>
      </w:r>
      <w:r w:rsidR="00136631">
        <w:rPr>
          <w:rFonts w:hint="cs"/>
          <w:rtl/>
        </w:rPr>
        <w:t>.</w:t>
      </w:r>
    </w:p>
    <w:p w14:paraId="4CE221BB" w14:textId="77777777" w:rsidR="00A669BA" w:rsidRPr="00A669BA" w:rsidRDefault="00A669BA" w:rsidP="00DA4471">
      <w:pPr>
        <w:numPr>
          <w:ilvl w:val="0"/>
          <w:numId w:val="11"/>
        </w:numPr>
      </w:pPr>
      <w:r w:rsidRPr="00A669BA">
        <w:rPr>
          <w:rFonts w:hint="cs"/>
          <w:rtl/>
        </w:rPr>
        <w:t>כנסו ל</w:t>
      </w:r>
      <w:r w:rsidR="00DA4471">
        <w:rPr>
          <w:rFonts w:hint="cs"/>
          <w:rtl/>
        </w:rPr>
        <w:t>-</w:t>
      </w:r>
      <w:r w:rsidRPr="00A669BA">
        <w:t>repo</w:t>
      </w:r>
      <w:r w:rsidRPr="00A669BA">
        <w:rPr>
          <w:rFonts w:hint="cs"/>
          <w:rtl/>
        </w:rPr>
        <w:t xml:space="preserve"> באתר </w:t>
      </w:r>
      <w:r w:rsidRPr="00A669BA">
        <w:t>GitLab</w:t>
      </w:r>
      <w:r w:rsidRPr="00A669BA">
        <w:rPr>
          <w:rFonts w:hint="cs"/>
          <w:rtl/>
        </w:rPr>
        <w:t xml:space="preserve"> </w:t>
      </w:r>
      <w:r w:rsidR="00C360D0">
        <w:rPr>
          <w:rFonts w:hint="cs"/>
          <w:rtl/>
        </w:rPr>
        <w:t>ו</w:t>
      </w:r>
      <w:r w:rsidRPr="00A669BA">
        <w:rPr>
          <w:rFonts w:hint="cs"/>
          <w:rtl/>
        </w:rPr>
        <w:t xml:space="preserve">בצעו </w:t>
      </w:r>
      <w:r w:rsidRPr="00A669BA">
        <w:t>Merge Request</w:t>
      </w:r>
      <w:r w:rsidRPr="00A669BA">
        <w:rPr>
          <w:rFonts w:hint="cs"/>
          <w:rtl/>
        </w:rPr>
        <w:t xml:space="preserve"> מ</w:t>
      </w:r>
      <w:r w:rsidR="00C360D0">
        <w:rPr>
          <w:rFonts w:hint="cs"/>
          <w:rtl/>
        </w:rPr>
        <w:t>-</w:t>
      </w:r>
      <w:r w:rsidRPr="00A669BA">
        <w:rPr>
          <w:rFonts w:hint="cs"/>
          <w:rtl/>
        </w:rPr>
        <w:t xml:space="preserve"> </w:t>
      </w:r>
      <w:r w:rsidRPr="004B3AF4">
        <w:rPr>
          <w:b/>
          <w:bCs/>
          <w:color w:val="7030A0"/>
        </w:rPr>
        <w:t>feature/DB_Abillities</w:t>
      </w:r>
      <w:r w:rsidRPr="004B3AF4">
        <w:rPr>
          <w:color w:val="7030A0"/>
          <w:rtl/>
        </w:rPr>
        <w:t xml:space="preserve"> </w:t>
      </w:r>
      <w:r w:rsidRPr="00A669BA">
        <w:t xml:space="preserve"> </w:t>
      </w:r>
      <w:r w:rsidRPr="00A669BA">
        <w:rPr>
          <w:rFonts w:hint="cs"/>
          <w:rtl/>
        </w:rPr>
        <w:t>אל</w:t>
      </w:r>
      <w:r w:rsidRPr="00A669BA">
        <w:rPr>
          <w:rtl/>
        </w:rPr>
        <w:t xml:space="preserve"> </w:t>
      </w:r>
      <w:r w:rsidRPr="00A669BA">
        <w:rPr>
          <w:rFonts w:hint="cs"/>
          <w:rtl/>
        </w:rPr>
        <w:t>תוך</w:t>
      </w:r>
      <w:r w:rsidRPr="00A669BA">
        <w:rPr>
          <w:rtl/>
        </w:rPr>
        <w:t xml:space="preserve"> </w:t>
      </w:r>
      <w:r w:rsidRPr="004B3AF4">
        <w:rPr>
          <w:b/>
          <w:bCs/>
          <w:color w:val="FF0000"/>
        </w:rPr>
        <w:t>develop</w:t>
      </w:r>
      <w:r w:rsidRPr="00A669BA">
        <w:rPr>
          <w:rFonts w:hint="cs"/>
          <w:b/>
          <w:bCs/>
          <w:rtl/>
        </w:rPr>
        <w:t>.</w:t>
      </w:r>
    </w:p>
    <w:p w14:paraId="1A34DB0D" w14:textId="77777777" w:rsidR="00A669BA" w:rsidRDefault="00A669BA" w:rsidP="00A669BA">
      <w:pPr>
        <w:rPr>
          <w:rtl/>
        </w:rPr>
      </w:pPr>
    </w:p>
    <w:p w14:paraId="78C44C93" w14:textId="77777777" w:rsidR="00A669BA" w:rsidRDefault="00A669BA" w:rsidP="00A669BA">
      <w:pPr>
        <w:rPr>
          <w:rtl/>
        </w:rPr>
      </w:pPr>
      <w:r>
        <w:rPr>
          <w:rtl/>
        </w:rPr>
        <w:t>עליכם לממש את המתודות המופיעות בטבלה מעל לפי כל שלב בתכנית העבודה.</w:t>
      </w:r>
    </w:p>
    <w:p w14:paraId="1DBA8EDA" w14:textId="77777777" w:rsidR="00A669BA" w:rsidRPr="001B56BB" w:rsidRDefault="00A669BA" w:rsidP="00A669BA">
      <w:pPr>
        <w:rPr>
          <w:b/>
          <w:bCs/>
          <w:rtl/>
        </w:rPr>
      </w:pPr>
      <w:r w:rsidRPr="001B56BB">
        <w:rPr>
          <w:b/>
          <w:bCs/>
          <w:rtl/>
        </w:rPr>
        <w:t xml:space="preserve">טיפ: השאירו את הפונקציות שכוללות שליפה לסוף המימוש. בדקו שהקוד שלכם עובד כמו שצריך בעזרת </w:t>
      </w:r>
      <w:r w:rsidRPr="001B56BB">
        <w:rPr>
          <w:b/>
          <w:bCs/>
        </w:rPr>
        <w:t>sqlite</w:t>
      </w:r>
      <w:r w:rsidRPr="001B56BB">
        <w:rPr>
          <w:b/>
          <w:bCs/>
          <w:rtl/>
        </w:rPr>
        <w:t xml:space="preserve"> ב-</w:t>
      </w:r>
      <w:r w:rsidRPr="001B56BB">
        <w:rPr>
          <w:b/>
          <w:bCs/>
        </w:rPr>
        <w:t>cmd</w:t>
      </w:r>
      <w:r w:rsidRPr="001B56BB">
        <w:rPr>
          <w:b/>
          <w:bCs/>
          <w:rtl/>
        </w:rPr>
        <w:t xml:space="preserve"> כמו שעשיתם בשיעור הקודם.</w:t>
      </w:r>
    </w:p>
    <w:p w14:paraId="190706F5" w14:textId="77777777" w:rsidR="00A669BA" w:rsidRDefault="00A669BA" w:rsidP="00A669BA">
      <w:pPr>
        <w:rPr>
          <w:rtl/>
        </w:rPr>
      </w:pPr>
    </w:p>
    <w:p w14:paraId="3DA29C9A" w14:textId="77777777" w:rsidR="00A669BA" w:rsidRDefault="00A669BA" w:rsidP="00161C2C">
      <w:pPr>
        <w:pStyle w:val="Heading2"/>
        <w:rPr>
          <w:rtl/>
        </w:rPr>
      </w:pPr>
      <w:bookmarkStart w:id="3" w:name="_נספח:_בדיקות_למחלקת"/>
      <w:bookmarkEnd w:id="3"/>
      <w:r>
        <w:rPr>
          <w:rFonts w:hint="cs"/>
          <w:rtl/>
        </w:rPr>
        <w:t xml:space="preserve">נספח: בדיקות למחלקת הבסיס </w:t>
      </w:r>
      <w:r w:rsidRPr="004F0B7B">
        <w:rPr>
          <w:sz w:val="32"/>
          <w:szCs w:val="40"/>
        </w:rPr>
        <w:t>IDataAccess</w:t>
      </w:r>
    </w:p>
    <w:p w14:paraId="225E913F" w14:textId="77777777" w:rsidR="00A669BA" w:rsidRPr="00A669BA" w:rsidRDefault="00A669BA" w:rsidP="00A669BA">
      <w:pPr>
        <w:rPr>
          <w:rtl/>
        </w:rPr>
      </w:pPr>
      <w:r w:rsidRPr="00A669BA">
        <w:rPr>
          <w:rFonts w:hint="cs"/>
          <w:rtl/>
        </w:rPr>
        <w:t>אחד השלבים בפיתוח תוכנה הוא בדיקה שלה ווידוא שהדברים עובדים כמתוכנן.</w:t>
      </w:r>
    </w:p>
    <w:p w14:paraId="20F6D470" w14:textId="77777777" w:rsidR="00A669BA" w:rsidRPr="00A669BA" w:rsidRDefault="00A669BA" w:rsidP="004F0B7B">
      <w:pPr>
        <w:jc w:val="both"/>
      </w:pPr>
      <w:r w:rsidRPr="00A669BA">
        <w:rPr>
          <w:rFonts w:hint="cs"/>
          <w:rtl/>
        </w:rPr>
        <w:t>בדיקות תוכנה הוא נושא מורכב מאוד וישנם סוגי בדיקות רבים. אנחנו נוסיף לפרויקט שלנו מספר בדיקות בסיסיות, המאפשרות לזהות במהירות אם התוכנה עובדת כנדרש. בדיקות כאלו נקראות בדיקות שפיות (</w:t>
      </w:r>
      <w:r w:rsidRPr="00A669BA">
        <w:t>Sanity Test</w:t>
      </w:r>
      <w:r w:rsidRPr="00A669BA">
        <w:rPr>
          <w:rFonts w:hint="cs"/>
          <w:rtl/>
        </w:rPr>
        <w:t>).</w:t>
      </w:r>
    </w:p>
    <w:p w14:paraId="38408928" w14:textId="77777777" w:rsidR="00A669BA" w:rsidRDefault="00A669BA" w:rsidP="004F0B7B">
      <w:pPr>
        <w:rPr>
          <w:rtl/>
        </w:rPr>
      </w:pPr>
      <w:r w:rsidRPr="00A669BA">
        <w:rPr>
          <w:rFonts w:hint="cs"/>
          <w:rtl/>
        </w:rPr>
        <w:t xml:space="preserve">כמו כל המפתחים הטובים בתעשייה לא יצא מוצר לשוק לפני שביצענו לו מספר בדיקות (כרגע זה בסיסי, בעתיד תלמדו יותר לעומק את הנושא </w:t>
      </w:r>
      <w:r w:rsidRPr="00A669BA">
        <w:sym w:font="Wingdings" w:char="F04A"/>
      </w:r>
      <w:r w:rsidRPr="00A669BA">
        <w:rPr>
          <w:rFonts w:hint="cs"/>
          <w:rtl/>
        </w:rPr>
        <w:t xml:space="preserve"> )</w:t>
      </w:r>
    </w:p>
    <w:p w14:paraId="1EDA8D6A" w14:textId="77777777" w:rsidR="00E91D45" w:rsidRPr="00A669BA" w:rsidRDefault="00E91D45" w:rsidP="00E91D45">
      <w:pPr>
        <w:numPr>
          <w:ilvl w:val="0"/>
          <w:numId w:val="11"/>
        </w:numPr>
        <w:jc w:val="both"/>
        <w:rPr>
          <w:rtl/>
        </w:rPr>
      </w:pPr>
      <w:r w:rsidRPr="00A669BA">
        <w:rPr>
          <w:rFonts w:hint="cs"/>
          <w:rtl/>
        </w:rPr>
        <w:t>המשיכו לעבוד על ה</w:t>
      </w:r>
      <w:r>
        <w:rPr>
          <w:rFonts w:hint="cs"/>
          <w:rtl/>
        </w:rPr>
        <w:t>-</w:t>
      </w:r>
      <w:r w:rsidRPr="00A669BA">
        <w:rPr>
          <w:rtl/>
        </w:rPr>
        <w:t xml:space="preserve"> </w:t>
      </w:r>
      <w:r>
        <w:t>repo</w:t>
      </w:r>
      <w:r w:rsidRPr="00A669BA">
        <w:rPr>
          <w:rtl/>
        </w:rPr>
        <w:t xml:space="preserve"> </w:t>
      </w:r>
      <w:r w:rsidRPr="00A669BA">
        <w:rPr>
          <w:rFonts w:hint="cs"/>
          <w:rtl/>
        </w:rPr>
        <w:t>של פרויקט גלריה שיצרתם ושיתפתם עם המדריך בשיעור "ניהול קוד"</w:t>
      </w:r>
      <w:r>
        <w:rPr>
          <w:rFonts w:hint="cs"/>
          <w:rtl/>
        </w:rPr>
        <w:t>.</w:t>
      </w:r>
    </w:p>
    <w:p w14:paraId="416FD2BB" w14:textId="77777777" w:rsidR="00A669BA" w:rsidRPr="00A669BA" w:rsidRDefault="00A669BA" w:rsidP="00A669BA">
      <w:pPr>
        <w:numPr>
          <w:ilvl w:val="0"/>
          <w:numId w:val="11"/>
        </w:numPr>
      </w:pPr>
      <w:r w:rsidRPr="00A669BA">
        <w:rPr>
          <w:rFonts w:hint="cs"/>
          <w:rtl/>
        </w:rPr>
        <w:t xml:space="preserve">המשיכו לעבוד על אותו פרויקט </w:t>
      </w:r>
      <w:r w:rsidRPr="00A669BA">
        <w:t>Visual Studio</w:t>
      </w:r>
      <w:r w:rsidRPr="00A669BA">
        <w:rPr>
          <w:rFonts w:hint="cs"/>
          <w:rtl/>
        </w:rPr>
        <w:t xml:space="preserve"> משלבי הלמידה. </w:t>
      </w:r>
    </w:p>
    <w:p w14:paraId="79F424C0" w14:textId="77777777" w:rsidR="00A669BA" w:rsidRDefault="00A669BA" w:rsidP="00E4437F">
      <w:pPr>
        <w:numPr>
          <w:ilvl w:val="0"/>
          <w:numId w:val="11"/>
        </w:numPr>
        <w:rPr>
          <w:rtl/>
        </w:rPr>
      </w:pPr>
      <w:r w:rsidRPr="00A669BA">
        <w:rPr>
          <w:rFonts w:hint="cs"/>
          <w:rtl/>
        </w:rPr>
        <w:t xml:space="preserve">צרו </w:t>
      </w:r>
      <w:r w:rsidRPr="00A669BA">
        <w:t>branch</w:t>
      </w:r>
      <w:r w:rsidRPr="00A669BA">
        <w:rPr>
          <w:rFonts w:hint="cs"/>
          <w:rtl/>
        </w:rPr>
        <w:t xml:space="preserve"> בשם </w:t>
      </w:r>
      <w:r w:rsidRPr="00E4437F">
        <w:rPr>
          <w:b/>
          <w:bCs/>
          <w:color w:val="00B050"/>
        </w:rPr>
        <w:t>feature/DB_Testing</w:t>
      </w:r>
      <w:r w:rsidRPr="00A669BA">
        <w:rPr>
          <w:rFonts w:hint="cs"/>
          <w:rtl/>
        </w:rPr>
        <w:t xml:space="preserve"> היוצא </w:t>
      </w:r>
      <w:r w:rsidRPr="00A669BA">
        <w:t xml:space="preserve"> </w:t>
      </w:r>
      <w:r w:rsidRPr="00A669BA">
        <w:rPr>
          <w:rFonts w:hint="cs"/>
          <w:rtl/>
        </w:rPr>
        <w:t xml:space="preserve">מ </w:t>
      </w:r>
      <w:r w:rsidRPr="00A669BA">
        <w:t xml:space="preserve"> </w:t>
      </w:r>
      <w:r w:rsidRPr="00E4437F">
        <w:rPr>
          <w:b/>
          <w:bCs/>
          <w:color w:val="FF0000"/>
        </w:rPr>
        <w:t>develop</w:t>
      </w:r>
      <w:r w:rsidRPr="00A669BA">
        <w:rPr>
          <w:rFonts w:hint="cs"/>
          <w:rtl/>
        </w:rPr>
        <w:t>.</w:t>
      </w:r>
    </w:p>
    <w:p w14:paraId="2632CB45" w14:textId="77777777" w:rsidR="00A669BA" w:rsidRDefault="00A669BA" w:rsidP="00A669BA">
      <w:pPr>
        <w:rPr>
          <w:rtl/>
        </w:rPr>
      </w:pPr>
      <w:r w:rsidRPr="00A669BA">
        <w:rPr>
          <w:rFonts w:hint="cs"/>
          <w:rtl/>
        </w:rPr>
        <w:lastRenderedPageBreak/>
        <w:t xml:space="preserve">צרו מחלקה חדשה בתוך הפרויקט בשם </w:t>
      </w:r>
      <w:r w:rsidRPr="00A669BA">
        <w:rPr>
          <w:b/>
          <w:bCs/>
        </w:rPr>
        <w:t>DataAccess</w:t>
      </w:r>
      <w:r w:rsidRPr="00A669BA">
        <w:rPr>
          <w:rFonts w:hint="cs"/>
          <w:b/>
          <w:bCs/>
        </w:rPr>
        <w:t>T</w:t>
      </w:r>
      <w:r w:rsidRPr="00A669BA">
        <w:rPr>
          <w:b/>
          <w:bCs/>
        </w:rPr>
        <w:t>est.cpp</w:t>
      </w:r>
      <w:r w:rsidRPr="00A669BA">
        <w:rPr>
          <w:rFonts w:hint="cs"/>
          <w:b/>
          <w:bCs/>
          <w:rtl/>
        </w:rPr>
        <w:t xml:space="preserve"> </w:t>
      </w:r>
      <w:r w:rsidRPr="00A669BA">
        <w:rPr>
          <w:rtl/>
        </w:rPr>
        <w:t>(</w:t>
      </w:r>
      <w:r w:rsidRPr="00A669BA">
        <w:rPr>
          <w:rFonts w:hint="cs"/>
          <w:rtl/>
        </w:rPr>
        <w:t xml:space="preserve">אל תשכחו גם </w:t>
      </w:r>
      <w:r w:rsidRPr="00A669BA">
        <w:t>.h</w:t>
      </w:r>
      <w:r w:rsidR="00E4437F">
        <w:rPr>
          <w:rFonts w:hint="cs"/>
          <w:rtl/>
        </w:rPr>
        <w:t xml:space="preserve"> </w:t>
      </w:r>
      <w:r w:rsidRPr="00A669BA">
        <w:rPr>
          <w:rFonts w:hint="cs"/>
          <w:rtl/>
        </w:rPr>
        <w:t>) אשר תכיל את היכולות הבאות:</w:t>
      </w:r>
      <w:r w:rsidRPr="00A669BA">
        <w:rPr>
          <w:rtl/>
        </w:rPr>
        <w:t xml:space="preserve"> </w:t>
      </w:r>
    </w:p>
    <w:p w14:paraId="05ACD0BD" w14:textId="77777777" w:rsidR="00A669BA" w:rsidRPr="00A669BA" w:rsidRDefault="00A669BA" w:rsidP="00A669BA">
      <w:pPr>
        <w:jc w:val="right"/>
        <w:rPr>
          <w:rtl/>
        </w:rPr>
      </w:pPr>
      <w:r w:rsidRPr="00A669BA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35C008C7" wp14:editId="231D7F88">
            <wp:simplePos x="0" y="0"/>
            <wp:positionH relativeFrom="column">
              <wp:posOffset>-29210</wp:posOffset>
            </wp:positionH>
            <wp:positionV relativeFrom="paragraph">
              <wp:posOffset>1905</wp:posOffset>
            </wp:positionV>
            <wp:extent cx="2367915" cy="15163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09EC0" w14:textId="77777777" w:rsidR="00A669BA" w:rsidRPr="00A669BA" w:rsidRDefault="00A669BA" w:rsidP="00A669BA">
      <w:pPr>
        <w:rPr>
          <w:b/>
          <w:bCs/>
          <w:rtl/>
        </w:rPr>
      </w:pPr>
      <w:r w:rsidRPr="00F309C3">
        <w:rPr>
          <w:rStyle w:val="Heading3Char"/>
          <w:rFonts w:hint="cs"/>
          <w:rtl/>
        </w:rPr>
        <w:t xml:space="preserve">בניית טבלאות - </w:t>
      </w:r>
      <w:r w:rsidRPr="00A669BA">
        <w:rPr>
          <w:b/>
          <w:bCs/>
          <w:rtl/>
        </w:rPr>
        <w:br/>
      </w:r>
      <w:r w:rsidRPr="00A669BA">
        <w:rPr>
          <w:rFonts w:hint="cs"/>
          <w:rtl/>
        </w:rPr>
        <w:t xml:space="preserve">בנו באמצעות קוד בשפת </w:t>
      </w:r>
      <w:r w:rsidRPr="00A669BA">
        <w:rPr>
          <w:rFonts w:hint="cs"/>
        </w:rPr>
        <w:t>C++</w:t>
      </w:r>
      <w:r w:rsidRPr="00A669BA">
        <w:rPr>
          <w:rFonts w:hint="cs"/>
          <w:rtl/>
        </w:rPr>
        <w:t xml:space="preserve"> את מסד הנתונים של </w:t>
      </w:r>
      <w:r w:rsidRPr="00A669BA">
        <w:t>Gallery</w:t>
      </w:r>
      <w:r w:rsidRPr="00A669BA">
        <w:rPr>
          <w:rFonts w:hint="cs"/>
          <w:rtl/>
        </w:rPr>
        <w:t xml:space="preserve">: </w:t>
      </w:r>
    </w:p>
    <w:p w14:paraId="4B671F84" w14:textId="77777777" w:rsidR="00A669BA" w:rsidRPr="00A669BA" w:rsidRDefault="00A669BA" w:rsidP="00A669BA">
      <w:pPr>
        <w:rPr>
          <w:rtl/>
        </w:rPr>
      </w:pPr>
    </w:p>
    <w:p w14:paraId="4E30D6C8" w14:textId="77777777" w:rsidR="00A669BA" w:rsidRPr="00A669BA" w:rsidRDefault="00A669BA" w:rsidP="00A669BA">
      <w:pPr>
        <w:rPr>
          <w:rtl/>
        </w:rPr>
      </w:pPr>
    </w:p>
    <w:p w14:paraId="42AC899A" w14:textId="77777777" w:rsidR="00A669BA" w:rsidRPr="00A669BA" w:rsidRDefault="00A669BA" w:rsidP="00A669BA">
      <w:pPr>
        <w:numPr>
          <w:ilvl w:val="0"/>
          <w:numId w:val="11"/>
        </w:numPr>
        <w:rPr>
          <w:rtl/>
        </w:rPr>
      </w:pPr>
      <w:r w:rsidRPr="00A669BA">
        <w:rPr>
          <w:rFonts w:hint="cs"/>
          <w:rtl/>
        </w:rPr>
        <w:t xml:space="preserve">לאחר שסיימתם בצעו </w:t>
      </w:r>
      <w:r w:rsidRPr="00A669BA">
        <w:t xml:space="preserve">commit </w:t>
      </w:r>
      <w:r w:rsidRPr="00A669BA">
        <w:rPr>
          <w:rtl/>
        </w:rPr>
        <w:t xml:space="preserve"> </w:t>
      </w:r>
      <w:r w:rsidRPr="00A669BA">
        <w:rPr>
          <w:rFonts w:hint="cs"/>
          <w:rtl/>
        </w:rPr>
        <w:t>אינפורמטיבי לתוך</w:t>
      </w:r>
      <w:r w:rsidRPr="00A669BA">
        <w:rPr>
          <w:rtl/>
        </w:rPr>
        <w:t xml:space="preserve"> </w:t>
      </w:r>
      <w:r w:rsidRPr="00F309C3">
        <w:rPr>
          <w:b/>
          <w:bCs/>
          <w:color w:val="00B050"/>
        </w:rPr>
        <w:t>feature/DB_Testing</w:t>
      </w:r>
      <w:r w:rsidRPr="00A669BA">
        <w:rPr>
          <w:rFonts w:hint="cs"/>
          <w:rtl/>
        </w:rPr>
        <w:t>.</w:t>
      </w:r>
    </w:p>
    <w:p w14:paraId="7027B5B4" w14:textId="77777777" w:rsidR="00A669BA" w:rsidRPr="00A669BA" w:rsidRDefault="00A669BA" w:rsidP="00F309C3">
      <w:pPr>
        <w:pStyle w:val="Heading3"/>
        <w:rPr>
          <w:rtl/>
        </w:rPr>
      </w:pPr>
      <w:r w:rsidRPr="00A669BA">
        <w:rPr>
          <w:rFonts w:hint="cs"/>
          <w:rtl/>
        </w:rPr>
        <w:t xml:space="preserve">הוספת רשומות - </w:t>
      </w:r>
    </w:p>
    <w:p w14:paraId="3E72B5A6" w14:textId="77777777" w:rsidR="00A669BA" w:rsidRPr="00A669BA" w:rsidRDefault="00A669BA" w:rsidP="00A669BA">
      <w:pPr>
        <w:rPr>
          <w:rtl/>
        </w:rPr>
      </w:pPr>
      <w:r w:rsidRPr="00A669BA">
        <w:rPr>
          <w:rFonts w:hint="cs"/>
          <w:rtl/>
        </w:rPr>
        <w:t xml:space="preserve">הזינו ב- </w:t>
      </w:r>
      <w:r w:rsidRPr="00A669BA">
        <w:t>Gallery</w:t>
      </w:r>
      <w:r w:rsidRPr="00A669BA">
        <w:rPr>
          <w:rFonts w:hint="cs"/>
          <w:rtl/>
        </w:rPr>
        <w:t xml:space="preserve"> שלושה משתמשים לטבלה </w:t>
      </w:r>
      <w:r w:rsidRPr="00F309C3">
        <w:rPr>
          <w:b/>
          <w:bCs/>
        </w:rPr>
        <w:t>USERS</w:t>
      </w:r>
      <w:r w:rsidRPr="00A669BA">
        <w:rPr>
          <w:rFonts w:hint="cs"/>
          <w:rtl/>
        </w:rPr>
        <w:t>.</w:t>
      </w:r>
      <w:r w:rsidRPr="00A669BA">
        <w:rPr>
          <w:rtl/>
        </w:rPr>
        <w:br/>
      </w:r>
      <w:r w:rsidRPr="00A669BA">
        <w:rPr>
          <w:rFonts w:hint="cs"/>
          <w:rtl/>
        </w:rPr>
        <w:t xml:space="preserve">לכל אחד מהמשתמשים יהיה אלבום אחד המכיל שתי תמונות, </w:t>
      </w:r>
      <w:r w:rsidRPr="00A669BA">
        <w:rPr>
          <w:rtl/>
        </w:rPr>
        <w:br/>
      </w:r>
      <w:r w:rsidRPr="00A669BA">
        <w:rPr>
          <w:rFonts w:hint="cs"/>
          <w:rtl/>
        </w:rPr>
        <w:t>בכל אחת מהתמונות יופיעו לפחות 2 תיוגים של משתמש רשום.</w:t>
      </w:r>
    </w:p>
    <w:p w14:paraId="51AF7380" w14:textId="77777777" w:rsidR="00992A5B" w:rsidRDefault="00A669BA" w:rsidP="00992A5B">
      <w:pPr>
        <w:numPr>
          <w:ilvl w:val="0"/>
          <w:numId w:val="11"/>
        </w:numPr>
      </w:pPr>
      <w:r w:rsidRPr="00A669BA">
        <w:rPr>
          <w:rFonts w:hint="cs"/>
          <w:rtl/>
        </w:rPr>
        <w:t xml:space="preserve">לאחר שסיימתם בצעו </w:t>
      </w:r>
      <w:r w:rsidRPr="00A669BA">
        <w:t xml:space="preserve">commit </w:t>
      </w:r>
      <w:r w:rsidRPr="00A669BA">
        <w:rPr>
          <w:rtl/>
        </w:rPr>
        <w:t xml:space="preserve"> </w:t>
      </w:r>
      <w:r w:rsidRPr="00A669BA">
        <w:rPr>
          <w:rFonts w:hint="cs"/>
          <w:rtl/>
        </w:rPr>
        <w:t>אינפורמטיבי לתוך</w:t>
      </w:r>
      <w:r w:rsidRPr="00A669BA">
        <w:rPr>
          <w:rtl/>
        </w:rPr>
        <w:t xml:space="preserve"> </w:t>
      </w:r>
      <w:r w:rsidRPr="00992A5B">
        <w:rPr>
          <w:b/>
          <w:bCs/>
          <w:color w:val="00B050"/>
        </w:rPr>
        <w:t>feature/DB_Testing</w:t>
      </w:r>
      <w:r w:rsidRPr="00A669BA">
        <w:rPr>
          <w:rFonts w:hint="cs"/>
          <w:rtl/>
        </w:rPr>
        <w:t>.</w:t>
      </w:r>
    </w:p>
    <w:p w14:paraId="52EED94E" w14:textId="77777777" w:rsidR="00992A5B" w:rsidRPr="00A669BA" w:rsidRDefault="00992A5B" w:rsidP="00992A5B">
      <w:pPr>
        <w:rPr>
          <w:rtl/>
        </w:rPr>
      </w:pPr>
    </w:p>
    <w:p w14:paraId="30135D14" w14:textId="77777777" w:rsidR="00A669BA" w:rsidRPr="00A669BA" w:rsidRDefault="00A669BA" w:rsidP="00992A5B">
      <w:pPr>
        <w:pStyle w:val="Heading3"/>
        <w:rPr>
          <w:rtl/>
        </w:rPr>
      </w:pPr>
      <w:r w:rsidRPr="00A669BA">
        <w:rPr>
          <w:rFonts w:hint="cs"/>
          <w:rtl/>
        </w:rPr>
        <w:t>עדכון רשומות</w:t>
      </w:r>
      <w:r w:rsidRPr="00A669BA">
        <w:rPr>
          <w:rtl/>
        </w:rPr>
        <w:t xml:space="preserve"> – </w:t>
      </w:r>
    </w:p>
    <w:p w14:paraId="71E696A3" w14:textId="77777777" w:rsidR="00A669BA" w:rsidRPr="00A669BA" w:rsidRDefault="00A669BA" w:rsidP="00A669BA">
      <w:pPr>
        <w:rPr>
          <w:rtl/>
        </w:rPr>
      </w:pPr>
      <w:r w:rsidRPr="00A669BA">
        <w:rPr>
          <w:rFonts w:hint="cs"/>
          <w:rtl/>
        </w:rPr>
        <w:t>אחד המשתמשים העלה תמונה וכתב ששמה הוא "</w:t>
      </w:r>
      <w:r w:rsidRPr="00A669BA">
        <w:t>My Femily</w:t>
      </w:r>
      <w:r w:rsidRPr="00A669BA">
        <w:rPr>
          <w:rFonts w:hint="cs"/>
          <w:rtl/>
        </w:rPr>
        <w:t>", כמה שניות לאחר מכן הוא גילה את שגיאת הכתיב.</w:t>
      </w:r>
      <w:r w:rsidRPr="00A669BA">
        <w:rPr>
          <w:rtl/>
        </w:rPr>
        <w:br/>
      </w:r>
      <w:r w:rsidRPr="00A669BA">
        <w:rPr>
          <w:rFonts w:hint="cs"/>
          <w:rtl/>
        </w:rPr>
        <w:t xml:space="preserve">העלו תמונה עם שגיאת הכתיב ולאחר מכן תקנו את הטעות. </w:t>
      </w:r>
    </w:p>
    <w:p w14:paraId="362DEB45" w14:textId="77777777" w:rsidR="00A669BA" w:rsidRPr="00A669BA" w:rsidRDefault="00A669BA" w:rsidP="00A669BA">
      <w:pPr>
        <w:numPr>
          <w:ilvl w:val="0"/>
          <w:numId w:val="11"/>
        </w:numPr>
        <w:rPr>
          <w:rtl/>
        </w:rPr>
      </w:pPr>
      <w:r w:rsidRPr="00A669BA">
        <w:rPr>
          <w:rFonts w:hint="cs"/>
          <w:rtl/>
        </w:rPr>
        <w:t xml:space="preserve">לאחר שסיימתם בצעו </w:t>
      </w:r>
      <w:r w:rsidRPr="00A669BA">
        <w:t xml:space="preserve">commit </w:t>
      </w:r>
      <w:r w:rsidRPr="00A669BA">
        <w:rPr>
          <w:rtl/>
        </w:rPr>
        <w:t xml:space="preserve"> </w:t>
      </w:r>
      <w:r w:rsidRPr="00A669BA">
        <w:rPr>
          <w:rFonts w:hint="cs"/>
          <w:rtl/>
        </w:rPr>
        <w:t>אינפורמטיבי לתוך</w:t>
      </w:r>
      <w:r w:rsidRPr="00A669BA">
        <w:rPr>
          <w:rtl/>
        </w:rPr>
        <w:t xml:space="preserve"> </w:t>
      </w:r>
      <w:r w:rsidRPr="00992A5B">
        <w:rPr>
          <w:b/>
          <w:bCs/>
          <w:color w:val="00B050"/>
        </w:rPr>
        <w:t>feature/DB_Testing</w:t>
      </w:r>
      <w:r w:rsidRPr="00A669BA">
        <w:rPr>
          <w:rFonts w:hint="cs"/>
          <w:rtl/>
        </w:rPr>
        <w:t>.</w:t>
      </w:r>
    </w:p>
    <w:p w14:paraId="1AA779E1" w14:textId="77777777" w:rsidR="00992A5B" w:rsidRDefault="00992A5B" w:rsidP="00A669BA">
      <w:pPr>
        <w:rPr>
          <w:b/>
          <w:bCs/>
          <w:rtl/>
        </w:rPr>
      </w:pPr>
    </w:p>
    <w:p w14:paraId="25FB6EFA" w14:textId="77777777" w:rsidR="00A669BA" w:rsidRPr="00A669BA" w:rsidRDefault="00A669BA" w:rsidP="00992A5B">
      <w:pPr>
        <w:pStyle w:val="Heading3"/>
        <w:rPr>
          <w:rtl/>
        </w:rPr>
      </w:pPr>
      <w:r w:rsidRPr="00A669BA">
        <w:rPr>
          <w:rFonts w:hint="cs"/>
          <w:rtl/>
        </w:rPr>
        <w:t>מחיקת רשומות</w:t>
      </w:r>
      <w:r w:rsidRPr="00A669BA">
        <w:rPr>
          <w:rtl/>
        </w:rPr>
        <w:t xml:space="preserve"> - </w:t>
      </w:r>
    </w:p>
    <w:p w14:paraId="39DD362D" w14:textId="77777777" w:rsidR="00A669BA" w:rsidRPr="00A669BA" w:rsidRDefault="00A669BA" w:rsidP="00A669BA">
      <w:pPr>
        <w:rPr>
          <w:rtl/>
        </w:rPr>
      </w:pPr>
      <w:r w:rsidRPr="00A669BA">
        <w:rPr>
          <w:rFonts w:hint="cs"/>
          <w:rtl/>
        </w:rPr>
        <w:t>מחקו את אחד המשתמשים, את הגלריות והתמונות שלו.</w:t>
      </w:r>
    </w:p>
    <w:p w14:paraId="76742F84" w14:textId="77777777" w:rsidR="00A669BA" w:rsidRPr="00A669BA" w:rsidRDefault="00A669BA" w:rsidP="00A669BA">
      <w:pPr>
        <w:numPr>
          <w:ilvl w:val="0"/>
          <w:numId w:val="11"/>
        </w:numPr>
      </w:pPr>
      <w:r w:rsidRPr="00A669BA">
        <w:rPr>
          <w:rFonts w:hint="cs"/>
          <w:rtl/>
        </w:rPr>
        <w:t xml:space="preserve">לאחר שסיימתם בצעו </w:t>
      </w:r>
      <w:r w:rsidRPr="00A669BA">
        <w:t xml:space="preserve">commit </w:t>
      </w:r>
      <w:r w:rsidRPr="00A669BA">
        <w:rPr>
          <w:rtl/>
        </w:rPr>
        <w:t xml:space="preserve"> </w:t>
      </w:r>
      <w:r w:rsidRPr="00A669BA">
        <w:rPr>
          <w:rFonts w:hint="cs"/>
          <w:rtl/>
        </w:rPr>
        <w:t>אינפורמטיבי לתוך</w:t>
      </w:r>
      <w:r w:rsidRPr="00A669BA">
        <w:rPr>
          <w:rtl/>
        </w:rPr>
        <w:t xml:space="preserve"> </w:t>
      </w:r>
      <w:r w:rsidRPr="00992A5B">
        <w:rPr>
          <w:b/>
          <w:bCs/>
          <w:color w:val="00B050"/>
        </w:rPr>
        <w:t>feature/DB_Testing</w:t>
      </w:r>
      <w:r w:rsidRPr="00992A5B">
        <w:rPr>
          <w:rFonts w:hint="cs"/>
          <w:color w:val="00B050"/>
          <w:rtl/>
        </w:rPr>
        <w:t>.</w:t>
      </w:r>
    </w:p>
    <w:p w14:paraId="624FCC9E" w14:textId="77777777" w:rsidR="00A669BA" w:rsidRPr="00A669BA" w:rsidRDefault="00A669BA" w:rsidP="00A669BA">
      <w:pPr>
        <w:numPr>
          <w:ilvl w:val="0"/>
          <w:numId w:val="11"/>
        </w:numPr>
      </w:pPr>
      <w:r w:rsidRPr="00A669BA">
        <w:rPr>
          <w:rFonts w:hint="cs"/>
          <w:rtl/>
        </w:rPr>
        <w:t xml:space="preserve">וודאו שהפרויקט מוכן להגשה (מתקמפל ועובד טוב) בענף </w:t>
      </w:r>
      <w:r w:rsidRPr="009E393B">
        <w:rPr>
          <w:b/>
          <w:bCs/>
          <w:color w:val="00B050"/>
        </w:rPr>
        <w:t>feature/DB_Testing</w:t>
      </w:r>
      <w:r w:rsidRPr="00A669BA">
        <w:rPr>
          <w:rFonts w:hint="cs"/>
          <w:b/>
          <w:bCs/>
          <w:rtl/>
        </w:rPr>
        <w:t>.</w:t>
      </w:r>
    </w:p>
    <w:p w14:paraId="2A69B85E" w14:textId="77777777" w:rsidR="00A669BA" w:rsidRPr="00A669BA" w:rsidRDefault="00A669BA" w:rsidP="009E393B">
      <w:pPr>
        <w:numPr>
          <w:ilvl w:val="0"/>
          <w:numId w:val="11"/>
        </w:numPr>
      </w:pPr>
      <w:r w:rsidRPr="00A669BA">
        <w:rPr>
          <w:rFonts w:hint="cs"/>
          <w:rtl/>
        </w:rPr>
        <w:t>כנסו</w:t>
      </w:r>
      <w:r w:rsidR="009E393B">
        <w:rPr>
          <w:rFonts w:hint="cs"/>
          <w:rtl/>
        </w:rPr>
        <w:t xml:space="preserve"> ל-</w:t>
      </w:r>
      <w:r w:rsidRPr="00A669BA">
        <w:t>repo</w:t>
      </w:r>
      <w:r w:rsidR="009E393B">
        <w:rPr>
          <w:rFonts w:hint="cs"/>
          <w:rtl/>
        </w:rPr>
        <w:t xml:space="preserve"> ב</w:t>
      </w:r>
      <w:r w:rsidRPr="00A669BA">
        <w:rPr>
          <w:rFonts w:hint="cs"/>
          <w:rtl/>
        </w:rPr>
        <w:t xml:space="preserve">אתר </w:t>
      </w:r>
      <w:r w:rsidRPr="00A669BA">
        <w:t>GitLab</w:t>
      </w:r>
      <w:r w:rsidRPr="00A669BA">
        <w:rPr>
          <w:rFonts w:hint="cs"/>
          <w:rtl/>
        </w:rPr>
        <w:t xml:space="preserve"> </w:t>
      </w:r>
      <w:r w:rsidR="009E393B">
        <w:rPr>
          <w:rFonts w:hint="cs"/>
          <w:rtl/>
        </w:rPr>
        <w:t>ו</w:t>
      </w:r>
      <w:r w:rsidRPr="00A669BA">
        <w:rPr>
          <w:rFonts w:hint="cs"/>
          <w:rtl/>
        </w:rPr>
        <w:t xml:space="preserve">בצעו </w:t>
      </w:r>
      <w:r w:rsidRPr="00A669BA">
        <w:t>Merge Request</w:t>
      </w:r>
      <w:r w:rsidRPr="00A669BA">
        <w:rPr>
          <w:rFonts w:hint="cs"/>
          <w:rtl/>
        </w:rPr>
        <w:t xml:space="preserve"> מ</w:t>
      </w:r>
      <w:r w:rsidR="00FC6C2E">
        <w:rPr>
          <w:rFonts w:hint="cs"/>
          <w:rtl/>
        </w:rPr>
        <w:t>-</w:t>
      </w:r>
      <w:r w:rsidRPr="00A669BA">
        <w:rPr>
          <w:rFonts w:hint="cs"/>
          <w:rtl/>
        </w:rPr>
        <w:t xml:space="preserve"> </w:t>
      </w:r>
      <w:r w:rsidRPr="00FC6C2E">
        <w:rPr>
          <w:b/>
          <w:bCs/>
          <w:color w:val="00B050"/>
        </w:rPr>
        <w:t>feature/DB_Testing</w:t>
      </w:r>
      <w:r w:rsidRPr="00A669BA">
        <w:rPr>
          <w:rtl/>
        </w:rPr>
        <w:t xml:space="preserve"> </w:t>
      </w:r>
      <w:r w:rsidRPr="00A669BA">
        <w:rPr>
          <w:rFonts w:hint="cs"/>
          <w:rtl/>
        </w:rPr>
        <w:t>אל</w:t>
      </w:r>
      <w:r w:rsidRPr="00A669BA">
        <w:rPr>
          <w:rtl/>
        </w:rPr>
        <w:t xml:space="preserve"> </w:t>
      </w:r>
      <w:r w:rsidRPr="00A669BA">
        <w:rPr>
          <w:rFonts w:hint="cs"/>
          <w:rtl/>
        </w:rPr>
        <w:t>תוך</w:t>
      </w:r>
      <w:r w:rsidRPr="00A669BA">
        <w:rPr>
          <w:rtl/>
        </w:rPr>
        <w:t xml:space="preserve"> </w:t>
      </w:r>
      <w:r w:rsidRPr="00FC6C2E">
        <w:rPr>
          <w:b/>
          <w:bCs/>
          <w:color w:val="FF0000"/>
        </w:rPr>
        <w:t>develop</w:t>
      </w:r>
      <w:r w:rsidRPr="00A669BA">
        <w:rPr>
          <w:rFonts w:hint="cs"/>
          <w:b/>
          <w:bCs/>
          <w:rtl/>
        </w:rPr>
        <w:t>.</w:t>
      </w:r>
    </w:p>
    <w:p w14:paraId="34D2C85D" w14:textId="77777777" w:rsidR="00A669BA" w:rsidRDefault="00A669BA" w:rsidP="00A669BA">
      <w:pPr>
        <w:rPr>
          <w:rtl/>
        </w:rPr>
      </w:pPr>
    </w:p>
    <w:p w14:paraId="155D65F0" w14:textId="77777777" w:rsidR="00B5659B" w:rsidRPr="00B5659B" w:rsidRDefault="009C11C2" w:rsidP="00B5659B">
      <w:pPr>
        <w:jc w:val="center"/>
        <w:rPr>
          <w:rtl/>
        </w:rPr>
      </w:pPr>
      <w:hyperlink w:anchor="_שלב_4:_רשות" w:history="1">
        <w:r w:rsidR="00B5659B" w:rsidRPr="00B5659B">
          <w:rPr>
            <w:rStyle w:val="Hyperlink"/>
            <w:rFonts w:hint="cs"/>
          </w:rPr>
          <w:sym w:font="Wingdings" w:char="F0E9"/>
        </w:r>
        <w:r w:rsidR="00B5659B" w:rsidRPr="00B5659B">
          <w:rPr>
            <w:rStyle w:val="Hyperlink"/>
            <w:rFonts w:hint="cs"/>
            <w:rtl/>
          </w:rPr>
          <w:t xml:space="preserve"> חזרו למעלה </w:t>
        </w:r>
        <w:r w:rsidR="00B5659B" w:rsidRPr="00B5659B">
          <w:rPr>
            <w:rStyle w:val="Hyperlink"/>
            <w:rFonts w:hint="cs"/>
            <w:rtl/>
          </w:rPr>
          <w:sym w:font="Wingdings" w:char="F0E9"/>
        </w:r>
      </w:hyperlink>
    </w:p>
    <w:p w14:paraId="3B1C6CF9" w14:textId="77777777" w:rsidR="00B5659B" w:rsidRDefault="00B5659B" w:rsidP="00A669BA">
      <w:pPr>
        <w:rPr>
          <w:rtl/>
        </w:rPr>
      </w:pPr>
    </w:p>
    <w:sectPr w:rsidR="00B5659B" w:rsidSect="00AA3C8E">
      <w:headerReference w:type="first" r:id="rId9"/>
      <w:pgSz w:w="11906" w:h="16838"/>
      <w:pgMar w:top="1276" w:right="1416" w:bottom="1276" w:left="1276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67E6D" w14:textId="77777777" w:rsidR="009C11C2" w:rsidRDefault="009C11C2" w:rsidP="00AB5668">
      <w:pPr>
        <w:spacing w:after="0" w:line="240" w:lineRule="auto"/>
      </w:pPr>
      <w:r>
        <w:separator/>
      </w:r>
    </w:p>
  </w:endnote>
  <w:endnote w:type="continuationSeparator" w:id="0">
    <w:p w14:paraId="57B936B8" w14:textId="77777777" w:rsidR="009C11C2" w:rsidRDefault="009C11C2" w:rsidP="00AB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83628" w14:textId="77777777" w:rsidR="009C11C2" w:rsidRDefault="009C11C2" w:rsidP="00AB5668">
      <w:pPr>
        <w:spacing w:after="0" w:line="240" w:lineRule="auto"/>
      </w:pPr>
      <w:r>
        <w:separator/>
      </w:r>
    </w:p>
  </w:footnote>
  <w:footnote w:type="continuationSeparator" w:id="0">
    <w:p w14:paraId="2D732B3D" w14:textId="77777777" w:rsidR="009C11C2" w:rsidRDefault="009C11C2" w:rsidP="00AB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F0F6D" w14:textId="77777777" w:rsidR="008A43C7" w:rsidRDefault="008A43C7" w:rsidP="001B3BE9">
    <w:pPr>
      <w:pStyle w:val="Header"/>
      <w:jc w:val="center"/>
    </w:pPr>
    <w:r>
      <w:rPr>
        <w:noProof/>
      </w:rPr>
      <w:drawing>
        <wp:inline distT="0" distB="0" distL="0" distR="0" wp14:anchorId="207A8381" wp14:editId="1713B226">
          <wp:extent cx="5810250" cy="1628492"/>
          <wp:effectExtent l="0" t="0" r="0" b="0"/>
          <wp:docPr id="19" name="תמונה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לוגו גלריה@0,5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9802" cy="163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5018"/>
    <w:multiLevelType w:val="hybridMultilevel"/>
    <w:tmpl w:val="88B62892"/>
    <w:lvl w:ilvl="0" w:tplc="46D24A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D6B2A"/>
    <w:multiLevelType w:val="hybridMultilevel"/>
    <w:tmpl w:val="B09CEC24"/>
    <w:lvl w:ilvl="0" w:tplc="45C4C3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D689B"/>
    <w:multiLevelType w:val="hybridMultilevel"/>
    <w:tmpl w:val="2BA6C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D7ECD"/>
    <w:multiLevelType w:val="hybridMultilevel"/>
    <w:tmpl w:val="31200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43FC8"/>
    <w:multiLevelType w:val="hybridMultilevel"/>
    <w:tmpl w:val="175A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274E7"/>
    <w:multiLevelType w:val="hybridMultilevel"/>
    <w:tmpl w:val="E572E9B4"/>
    <w:lvl w:ilvl="0" w:tplc="CA3CF6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72357"/>
    <w:multiLevelType w:val="hybridMultilevel"/>
    <w:tmpl w:val="497EDE3C"/>
    <w:lvl w:ilvl="0" w:tplc="BC6875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75AB5"/>
    <w:multiLevelType w:val="hybridMultilevel"/>
    <w:tmpl w:val="9078D82E"/>
    <w:lvl w:ilvl="0" w:tplc="581CB2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E4C67"/>
    <w:multiLevelType w:val="hybridMultilevel"/>
    <w:tmpl w:val="7ABE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E312E"/>
    <w:multiLevelType w:val="hybridMultilevel"/>
    <w:tmpl w:val="2EE69216"/>
    <w:lvl w:ilvl="0" w:tplc="277AF8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A68FF"/>
    <w:multiLevelType w:val="hybridMultilevel"/>
    <w:tmpl w:val="EF6481FC"/>
    <w:lvl w:ilvl="0" w:tplc="1248A986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03148"/>
    <w:multiLevelType w:val="hybridMultilevel"/>
    <w:tmpl w:val="F976EC74"/>
    <w:lvl w:ilvl="0" w:tplc="A85C6BE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3C7"/>
    <w:rsid w:val="00074B27"/>
    <w:rsid w:val="000763B4"/>
    <w:rsid w:val="000825BF"/>
    <w:rsid w:val="00095564"/>
    <w:rsid w:val="00097BAF"/>
    <w:rsid w:val="000A682D"/>
    <w:rsid w:val="000B3C34"/>
    <w:rsid w:val="000B6B81"/>
    <w:rsid w:val="0010364B"/>
    <w:rsid w:val="00133577"/>
    <w:rsid w:val="00133A6F"/>
    <w:rsid w:val="00135676"/>
    <w:rsid w:val="00136631"/>
    <w:rsid w:val="00153B77"/>
    <w:rsid w:val="00161C2C"/>
    <w:rsid w:val="001648EC"/>
    <w:rsid w:val="0017486E"/>
    <w:rsid w:val="00195D01"/>
    <w:rsid w:val="001A385B"/>
    <w:rsid w:val="001B3BE9"/>
    <w:rsid w:val="001B56BB"/>
    <w:rsid w:val="001E09FB"/>
    <w:rsid w:val="001F0ED3"/>
    <w:rsid w:val="001F122B"/>
    <w:rsid w:val="001F4C4E"/>
    <w:rsid w:val="00224987"/>
    <w:rsid w:val="002936B3"/>
    <w:rsid w:val="002E65D1"/>
    <w:rsid w:val="002F0F61"/>
    <w:rsid w:val="002F1CB6"/>
    <w:rsid w:val="002F4E07"/>
    <w:rsid w:val="00386716"/>
    <w:rsid w:val="003B1123"/>
    <w:rsid w:val="003E3E83"/>
    <w:rsid w:val="003E5D81"/>
    <w:rsid w:val="003F25B5"/>
    <w:rsid w:val="00401B1B"/>
    <w:rsid w:val="00404EB6"/>
    <w:rsid w:val="0041523A"/>
    <w:rsid w:val="00434684"/>
    <w:rsid w:val="004438C5"/>
    <w:rsid w:val="00467E22"/>
    <w:rsid w:val="004734C2"/>
    <w:rsid w:val="004A62C0"/>
    <w:rsid w:val="004B3AF4"/>
    <w:rsid w:val="004F0B7B"/>
    <w:rsid w:val="005373FB"/>
    <w:rsid w:val="00582744"/>
    <w:rsid w:val="00582A93"/>
    <w:rsid w:val="005C18ED"/>
    <w:rsid w:val="005E68C4"/>
    <w:rsid w:val="005F0099"/>
    <w:rsid w:val="006113A1"/>
    <w:rsid w:val="006137AC"/>
    <w:rsid w:val="00645066"/>
    <w:rsid w:val="00657CB5"/>
    <w:rsid w:val="00665B99"/>
    <w:rsid w:val="006D2D29"/>
    <w:rsid w:val="006E009A"/>
    <w:rsid w:val="006F0ABE"/>
    <w:rsid w:val="00700EE4"/>
    <w:rsid w:val="007041EE"/>
    <w:rsid w:val="007206A2"/>
    <w:rsid w:val="00722393"/>
    <w:rsid w:val="00753671"/>
    <w:rsid w:val="0078064A"/>
    <w:rsid w:val="007D39B8"/>
    <w:rsid w:val="007D5CCF"/>
    <w:rsid w:val="007E07A5"/>
    <w:rsid w:val="00814673"/>
    <w:rsid w:val="008148D2"/>
    <w:rsid w:val="00814913"/>
    <w:rsid w:val="00824594"/>
    <w:rsid w:val="00856B36"/>
    <w:rsid w:val="008A43C7"/>
    <w:rsid w:val="008E167C"/>
    <w:rsid w:val="00914E99"/>
    <w:rsid w:val="00922030"/>
    <w:rsid w:val="00926A62"/>
    <w:rsid w:val="00944852"/>
    <w:rsid w:val="009661AB"/>
    <w:rsid w:val="00970154"/>
    <w:rsid w:val="00983FDC"/>
    <w:rsid w:val="00991606"/>
    <w:rsid w:val="00992A4E"/>
    <w:rsid w:val="00992A5B"/>
    <w:rsid w:val="00994C26"/>
    <w:rsid w:val="00997ACF"/>
    <w:rsid w:val="009A21B6"/>
    <w:rsid w:val="009C11C2"/>
    <w:rsid w:val="009C3CBF"/>
    <w:rsid w:val="009C546E"/>
    <w:rsid w:val="009E393B"/>
    <w:rsid w:val="00A01682"/>
    <w:rsid w:val="00A20E25"/>
    <w:rsid w:val="00A22C40"/>
    <w:rsid w:val="00A669BA"/>
    <w:rsid w:val="00A70289"/>
    <w:rsid w:val="00A72DCF"/>
    <w:rsid w:val="00A96375"/>
    <w:rsid w:val="00AA3C8E"/>
    <w:rsid w:val="00AA66DB"/>
    <w:rsid w:val="00AB5668"/>
    <w:rsid w:val="00AC2384"/>
    <w:rsid w:val="00AD0379"/>
    <w:rsid w:val="00B11475"/>
    <w:rsid w:val="00B1452B"/>
    <w:rsid w:val="00B379B7"/>
    <w:rsid w:val="00B413C7"/>
    <w:rsid w:val="00B4382A"/>
    <w:rsid w:val="00B541E0"/>
    <w:rsid w:val="00B5659B"/>
    <w:rsid w:val="00BA393A"/>
    <w:rsid w:val="00BC287D"/>
    <w:rsid w:val="00BE67DD"/>
    <w:rsid w:val="00C075A5"/>
    <w:rsid w:val="00C1035F"/>
    <w:rsid w:val="00C20161"/>
    <w:rsid w:val="00C30EA8"/>
    <w:rsid w:val="00C34F11"/>
    <w:rsid w:val="00C360D0"/>
    <w:rsid w:val="00C67089"/>
    <w:rsid w:val="00CF3310"/>
    <w:rsid w:val="00D022E1"/>
    <w:rsid w:val="00D4320F"/>
    <w:rsid w:val="00D472FC"/>
    <w:rsid w:val="00D65198"/>
    <w:rsid w:val="00D749EF"/>
    <w:rsid w:val="00DA15E6"/>
    <w:rsid w:val="00DA4471"/>
    <w:rsid w:val="00DB2FD1"/>
    <w:rsid w:val="00DC1C89"/>
    <w:rsid w:val="00DD6620"/>
    <w:rsid w:val="00DE387E"/>
    <w:rsid w:val="00DE4AD5"/>
    <w:rsid w:val="00E3083F"/>
    <w:rsid w:val="00E4437F"/>
    <w:rsid w:val="00E44E0F"/>
    <w:rsid w:val="00E46768"/>
    <w:rsid w:val="00E476D2"/>
    <w:rsid w:val="00E83BBF"/>
    <w:rsid w:val="00E91D45"/>
    <w:rsid w:val="00EC4A95"/>
    <w:rsid w:val="00ED63F1"/>
    <w:rsid w:val="00EE0E72"/>
    <w:rsid w:val="00EE4736"/>
    <w:rsid w:val="00F309C3"/>
    <w:rsid w:val="00F35853"/>
    <w:rsid w:val="00F37D5D"/>
    <w:rsid w:val="00F50275"/>
    <w:rsid w:val="00F51C6A"/>
    <w:rsid w:val="00F848B2"/>
    <w:rsid w:val="00F91404"/>
    <w:rsid w:val="00F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6A43D"/>
  <w15:chartTrackingRefBased/>
  <w15:docId w15:val="{83E0640F-8B72-49E6-8731-E07CDF68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D3"/>
    <w:pPr>
      <w:bidi/>
    </w:pPr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ED3"/>
    <w:pPr>
      <w:keepNext/>
      <w:keepLines/>
      <w:pBdr>
        <w:top w:val="single" w:sz="12" w:space="7" w:color="4472C4" w:themeColor="accent1"/>
        <w:bottom w:val="single" w:sz="12" w:space="5" w:color="4472C4" w:themeColor="accent1"/>
      </w:pBdr>
      <w:spacing w:before="120" w:after="240" w:line="240" w:lineRule="auto"/>
      <w:jc w:val="center"/>
      <w:outlineLvl w:val="0"/>
    </w:pPr>
    <w:rPr>
      <w:rFonts w:eastAsiaTheme="majorEastAsia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ED3"/>
    <w:pPr>
      <w:pBdr>
        <w:right w:val="single" w:sz="18" w:space="10" w:color="4472C4" w:themeColor="accent1"/>
      </w:pBdr>
      <w:spacing w:before="120" w:after="120" w:line="240" w:lineRule="auto"/>
      <w:outlineLvl w:val="1"/>
    </w:pPr>
    <w:rPr>
      <w:rFonts w:ascii="Segoe UI Semibold" w:eastAsiaTheme="majorEastAsia" w:hAnsi="Segoe UI Semibold" w:cs="Segoe UI Semibold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ED3"/>
    <w:pPr>
      <w:keepNext/>
      <w:keepLines/>
      <w:spacing w:before="60" w:after="120" w:line="240" w:lineRule="auto"/>
      <w:outlineLvl w:val="2"/>
    </w:pPr>
    <w:rPr>
      <w:rFonts w:eastAsiaTheme="majorEastAsia"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BAF"/>
    <w:pPr>
      <w:spacing w:after="240" w:line="240" w:lineRule="auto"/>
      <w:ind w:left="567" w:right="567"/>
    </w:pPr>
  </w:style>
  <w:style w:type="character" w:styleId="CommentReference">
    <w:name w:val="annotation reference"/>
    <w:basedOn w:val="DefaultParagraphFont"/>
    <w:uiPriority w:val="99"/>
    <w:semiHidden/>
    <w:unhideWhenUsed/>
    <w:rsid w:val="00AB56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6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6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6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6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66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68"/>
    <w:rPr>
      <w:rFonts w:ascii="Tahoma" w:hAnsi="Tahoma" w:cs="Tahom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F0ED3"/>
    <w:rPr>
      <w:rFonts w:ascii="Segoe UI" w:eastAsiaTheme="majorEastAsia" w:hAnsi="Segoe UI" w:cs="Segoe U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0ED3"/>
    <w:rPr>
      <w:rFonts w:ascii="Segoe UI Semibold" w:eastAsiaTheme="majorEastAsia" w:hAnsi="Segoe UI Semibold" w:cs="Segoe UI Semibold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0ED3"/>
    <w:rPr>
      <w:rFonts w:ascii="Segoe UI" w:eastAsiaTheme="majorEastAsia" w:hAnsi="Segoe UI" w:cs="Segoe UI"/>
      <w:bCs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56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68"/>
  </w:style>
  <w:style w:type="paragraph" w:styleId="Footer">
    <w:name w:val="footer"/>
    <w:basedOn w:val="Normal"/>
    <w:link w:val="FooterChar"/>
    <w:uiPriority w:val="99"/>
    <w:unhideWhenUsed/>
    <w:rsid w:val="00AB56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68"/>
  </w:style>
  <w:style w:type="character" w:styleId="Emphasis">
    <w:name w:val="Emphasis"/>
    <w:basedOn w:val="DefaultParagraphFont"/>
    <w:uiPriority w:val="20"/>
    <w:rsid w:val="00B413C7"/>
    <w:rPr>
      <w:i/>
      <w:iCs/>
    </w:rPr>
  </w:style>
  <w:style w:type="paragraph" w:styleId="NoSpacing">
    <w:name w:val="No Spacing"/>
    <w:uiPriority w:val="1"/>
    <w:qFormat/>
    <w:rsid w:val="001F0ED3"/>
    <w:pPr>
      <w:bidi/>
      <w:spacing w:after="0" w:line="240" w:lineRule="auto"/>
    </w:pPr>
    <w:rPr>
      <w:rFonts w:ascii="Segoe UI" w:hAnsi="Segoe UI" w:cs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E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0ED3"/>
    <w:rPr>
      <w:rFonts w:ascii="Segoe UI" w:eastAsiaTheme="minorEastAsia" w:hAnsi="Segoe UI" w:cs="Segoe UI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8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6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ownloads\My%20Theme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ain Theme">
      <a:majorFont>
        <a:latin typeface="Segoe UI"/>
        <a:ea typeface=""/>
        <a:cs typeface="Segoe UI Semibold"/>
      </a:majorFont>
      <a:minorFont>
        <a:latin typeface="Segoe UI"/>
        <a:ea typeface=""/>
        <a:cs typeface="Segoe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Theme.dotx</Template>
  <TotalTime>120</TotalTime>
  <Pages>7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יוסים</dc:creator>
  <cp:keywords/>
  <dc:description/>
  <cp:lastModifiedBy>Tomer Lior</cp:lastModifiedBy>
  <cp:revision>121</cp:revision>
  <cp:lastPrinted>2020-03-16T12:59:00Z</cp:lastPrinted>
  <dcterms:created xsi:type="dcterms:W3CDTF">2020-03-16T10:59:00Z</dcterms:created>
  <dcterms:modified xsi:type="dcterms:W3CDTF">2021-03-17T17:18:00Z</dcterms:modified>
</cp:coreProperties>
</file>