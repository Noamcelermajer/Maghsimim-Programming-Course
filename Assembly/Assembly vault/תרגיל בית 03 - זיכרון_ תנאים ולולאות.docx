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7CC0" w14:textId="77777777" w:rsidR="00760A76" w:rsidRDefault="00706060" w:rsidP="007B6254">
      <w:pPr>
        <w:pStyle w:val="ListStyle"/>
        <w:bidi/>
        <w:spacing w:line="360" w:lineRule="auto"/>
        <w:ind w:left="360"/>
        <w:contextualSpacing/>
        <w:jc w:val="center"/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ארכיטקטורת מחשב </w:t>
      </w:r>
      <w:r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  <w:t>–</w:t>
      </w: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 תרגיל </w:t>
      </w:r>
      <w:r w:rsidR="009F30F0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בית </w:t>
      </w:r>
      <w:r w:rsidR="00BD7F68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0</w:t>
      </w:r>
      <w:r w:rsidR="007B6254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3</w:t>
      </w:r>
    </w:p>
    <w:p w14:paraId="6EA48E5D" w14:textId="77777777" w:rsidR="00E65925" w:rsidRDefault="008E727E" w:rsidP="00076933">
      <w:pPr>
        <w:pStyle w:val="ListStyle"/>
        <w:bidi/>
        <w:spacing w:line="360" w:lineRule="auto"/>
        <w:ind w:left="360"/>
        <w:contextualSpacing/>
        <w:jc w:val="center"/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אסמבלי </w:t>
      </w:r>
      <w:r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  <w:t>–</w:t>
      </w: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 </w:t>
      </w:r>
      <w:r w:rsidR="00076933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זיכרון</w:t>
      </w:r>
      <w:r w:rsidR="00BD7F68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, תנאים ולולאות</w:t>
      </w:r>
    </w:p>
    <w:p w14:paraId="39F683F7" w14:textId="77777777" w:rsidR="00760A76" w:rsidRDefault="00760A76" w:rsidP="00760A76">
      <w:pPr>
        <w:pStyle w:val="ListStyle"/>
        <w:bidi/>
        <w:spacing w:line="360" w:lineRule="auto"/>
        <w:rPr>
          <w:rFonts w:ascii="Arial" w:eastAsia="Arial" w:hAnsi="Arial" w:cs="David"/>
          <w:b/>
          <w:bCs/>
          <w:color w:val="943634" w:themeColor="accent2" w:themeShade="BF"/>
          <w:sz w:val="28"/>
          <w:szCs w:val="28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28"/>
          <w:u w:val="single"/>
          <w:rtl/>
        </w:rPr>
        <w:t>כללי:</w:t>
      </w:r>
    </w:p>
    <w:p w14:paraId="41317013" w14:textId="77777777" w:rsidR="00760A76" w:rsidRPr="006201F0" w:rsidRDefault="00D602A3" w:rsidP="00F46617">
      <w:pPr>
        <w:shd w:val="clear" w:color="auto" w:fill="FFFFFF"/>
        <w:spacing w:line="360" w:lineRule="auto"/>
        <w:jc w:val="both"/>
        <w:rPr>
          <w:rFonts w:ascii="Arial" w:hAnsi="Arial"/>
          <w:sz w:val="24"/>
          <w:szCs w:val="24"/>
          <w:rtl/>
          <w:lang w:eastAsia="en-US"/>
        </w:rPr>
      </w:pPr>
      <w:r>
        <w:rPr>
          <w:rFonts w:ascii="Arial" w:hAnsi="Arial" w:hint="cs"/>
          <w:sz w:val="24"/>
          <w:szCs w:val="24"/>
          <w:rtl/>
          <w:lang w:eastAsia="en-US"/>
        </w:rPr>
        <w:t>נושאי</w:t>
      </w:r>
      <w:r w:rsidR="00706060" w:rsidRPr="006201F0">
        <w:rPr>
          <w:rFonts w:ascii="Arial" w:hAnsi="Arial" w:hint="cs"/>
          <w:sz w:val="24"/>
          <w:szCs w:val="24"/>
          <w:rtl/>
          <w:lang w:eastAsia="en-US"/>
        </w:rPr>
        <w:t xml:space="preserve"> התרגול:</w:t>
      </w:r>
    </w:p>
    <w:p w14:paraId="20A55E79" w14:textId="77777777" w:rsidR="0002617E" w:rsidRPr="006201F0" w:rsidRDefault="00076933" w:rsidP="00F46617">
      <w:pPr>
        <w:pStyle w:val="a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 w:hint="cs"/>
          <w:sz w:val="24"/>
          <w:szCs w:val="24"/>
          <w:rtl/>
          <w:lang w:eastAsia="en-US"/>
        </w:rPr>
        <w:t>עבודה עם זיכרון</w:t>
      </w:r>
    </w:p>
    <w:p w14:paraId="03260C12" w14:textId="77777777" w:rsidR="0002617E" w:rsidRPr="006201F0" w:rsidRDefault="00BD7F68" w:rsidP="00F46617">
      <w:pPr>
        <w:pStyle w:val="a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rtl/>
          <w:lang w:eastAsia="en-US"/>
        </w:rPr>
      </w:pPr>
      <w:r>
        <w:rPr>
          <w:rFonts w:ascii="Arial" w:hAnsi="Arial" w:hint="cs"/>
          <w:sz w:val="24"/>
          <w:szCs w:val="24"/>
          <w:rtl/>
          <w:lang w:eastAsia="en-US"/>
        </w:rPr>
        <w:t>כתיבת לוגיקה פשוטה באסמבלי</w:t>
      </w:r>
    </w:p>
    <w:p w14:paraId="65A9C649" w14:textId="77777777" w:rsidR="00706060" w:rsidRDefault="00706060" w:rsidP="00706060">
      <w:pPr>
        <w:shd w:val="clear" w:color="auto" w:fill="FFFFFF"/>
        <w:spacing w:line="360" w:lineRule="auto"/>
        <w:jc w:val="both"/>
        <w:rPr>
          <w:rFonts w:ascii="Arial" w:hAnsi="Arial"/>
          <w:color w:val="222222"/>
          <w:sz w:val="20"/>
          <w:szCs w:val="20"/>
          <w:rtl/>
          <w:lang w:eastAsia="en-US"/>
        </w:rPr>
      </w:pPr>
    </w:p>
    <w:p w14:paraId="3D28BDC2" w14:textId="77777777" w:rsidR="00BD7F68" w:rsidRPr="00FB0C4E" w:rsidRDefault="00BD7F68" w:rsidP="00706060">
      <w:pPr>
        <w:shd w:val="clear" w:color="auto" w:fill="FFFFFF"/>
        <w:spacing w:line="360" w:lineRule="auto"/>
        <w:jc w:val="both"/>
        <w:rPr>
          <w:rFonts w:ascii="Arial" w:hAnsi="Arial"/>
          <w:color w:val="222222"/>
          <w:sz w:val="20"/>
          <w:szCs w:val="20"/>
          <w:rtl/>
          <w:lang w:eastAsia="en-US"/>
        </w:rPr>
      </w:pPr>
    </w:p>
    <w:p w14:paraId="5F0480C9" w14:textId="77777777" w:rsidR="000C44FC" w:rsidRPr="00F2554E" w:rsidRDefault="000C44FC" w:rsidP="00F46617">
      <w:pPr>
        <w:shd w:val="clear" w:color="auto" w:fill="FFFFFF"/>
        <w:spacing w:line="360" w:lineRule="auto"/>
        <w:jc w:val="both"/>
        <w:rPr>
          <w:rFonts w:ascii="Arial" w:hAnsi="Arial"/>
          <w:color w:val="FF0000"/>
          <w:sz w:val="24"/>
          <w:szCs w:val="24"/>
          <w:rtl/>
          <w:lang w:eastAsia="en-US"/>
        </w:rPr>
      </w:pPr>
      <w:r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>ל</w:t>
      </w:r>
      <w:r w:rsidR="00706060">
        <w:rPr>
          <w:rFonts w:ascii="Arial" w:hAnsi="Arial" w:hint="cs"/>
          <w:color w:val="FF0000"/>
          <w:sz w:val="24"/>
          <w:szCs w:val="24"/>
          <w:rtl/>
          <w:lang w:eastAsia="en-US"/>
        </w:rPr>
        <w:t>אורך כל הסמסטר העבודה היא אישית -</w:t>
      </w:r>
      <w:r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 xml:space="preserve"> אסור לשבת </w:t>
      </w:r>
      <w:r w:rsidR="004E4DAC"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 xml:space="preserve">לעבוד </w:t>
      </w:r>
      <w:r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>ביחד</w:t>
      </w:r>
      <w:r w:rsidR="00706060">
        <w:rPr>
          <w:rFonts w:ascii="Arial" w:hAnsi="Arial" w:hint="cs"/>
          <w:color w:val="FF0000"/>
          <w:sz w:val="24"/>
          <w:szCs w:val="24"/>
          <w:rtl/>
          <w:lang w:eastAsia="en-US"/>
        </w:rPr>
        <w:t>. עם זאת, מותר ואפילו מומלץ להתייעץ אחד עם השני.</w:t>
      </w:r>
    </w:p>
    <w:p w14:paraId="4ACD7988" w14:textId="77777777" w:rsidR="008E727E" w:rsidRPr="00BD7F68" w:rsidRDefault="000C44FC" w:rsidP="00F46617">
      <w:pPr>
        <w:shd w:val="clear" w:color="auto" w:fill="FFFFFF"/>
        <w:spacing w:line="360" w:lineRule="auto"/>
        <w:jc w:val="both"/>
        <w:rPr>
          <w:rFonts w:ascii="Arial" w:hAnsi="Arial"/>
          <w:sz w:val="24"/>
          <w:szCs w:val="24"/>
          <w:rtl/>
          <w:lang w:eastAsia="en-US"/>
        </w:rPr>
      </w:pPr>
      <w:r w:rsidRPr="0044699A">
        <w:rPr>
          <w:rFonts w:ascii="Arial" w:hAnsi="Arial" w:hint="cs"/>
          <w:sz w:val="24"/>
          <w:szCs w:val="24"/>
          <w:rtl/>
          <w:lang w:eastAsia="en-US"/>
        </w:rPr>
        <w:t xml:space="preserve">במידה ואתם מתקשים </w:t>
      </w:r>
      <w:r w:rsidR="00A0209B" w:rsidRPr="0044699A">
        <w:rPr>
          <w:rFonts w:ascii="Arial" w:hAnsi="Arial" w:hint="cs"/>
          <w:sz w:val="24"/>
          <w:szCs w:val="24"/>
          <w:rtl/>
          <w:lang w:eastAsia="en-US"/>
        </w:rPr>
        <w:t xml:space="preserve">נסו להעזר </w:t>
      </w:r>
      <w:r w:rsidR="00706060">
        <w:rPr>
          <w:rFonts w:ascii="Arial" w:hAnsi="Arial" w:hint="cs"/>
          <w:sz w:val="24"/>
          <w:szCs w:val="24"/>
          <w:rtl/>
          <w:lang w:eastAsia="en-US"/>
        </w:rPr>
        <w:t>ב</w:t>
      </w:r>
      <w:r w:rsidR="00A0209B" w:rsidRPr="0044699A">
        <w:rPr>
          <w:rFonts w:ascii="Arial" w:hAnsi="Arial" w:hint="cs"/>
          <w:sz w:val="24"/>
          <w:szCs w:val="24"/>
          <w:rtl/>
          <w:lang w:eastAsia="en-US"/>
        </w:rPr>
        <w:t>גוגל ובמידה ועד</w:t>
      </w:r>
      <w:r w:rsidR="00706060">
        <w:rPr>
          <w:rFonts w:ascii="Arial" w:hAnsi="Arial" w:hint="cs"/>
          <w:sz w:val="24"/>
          <w:szCs w:val="24"/>
          <w:rtl/>
          <w:lang w:eastAsia="en-US"/>
        </w:rPr>
        <w:t>י</w:t>
      </w:r>
      <w:r w:rsidR="00A0209B" w:rsidRPr="0044699A">
        <w:rPr>
          <w:rFonts w:ascii="Arial" w:hAnsi="Arial" w:hint="cs"/>
          <w:sz w:val="24"/>
          <w:szCs w:val="24"/>
          <w:rtl/>
          <w:lang w:eastAsia="en-US"/>
        </w:rPr>
        <w:t xml:space="preserve">ין אתם מתקשים </w:t>
      </w:r>
      <w:r w:rsidRPr="0044699A">
        <w:rPr>
          <w:rFonts w:ascii="Arial" w:hAnsi="Arial" w:hint="cs"/>
          <w:sz w:val="24"/>
          <w:szCs w:val="24"/>
          <w:rtl/>
          <w:lang w:eastAsia="en-US"/>
        </w:rPr>
        <w:t>פנו למדריך!</w:t>
      </w:r>
    </w:p>
    <w:p w14:paraId="47BC406E" w14:textId="77777777" w:rsidR="00A34254" w:rsidRDefault="00A34254" w:rsidP="00A34254">
      <w:pPr>
        <w:spacing w:after="200" w:line="276" w:lineRule="auto"/>
        <w:rPr>
          <w:rFonts w:ascii="Calibri" w:eastAsia="Calibri" w:hAnsi="Calibri"/>
          <w:b/>
          <w:bCs/>
          <w:sz w:val="24"/>
          <w:szCs w:val="24"/>
          <w:rtl/>
          <w:lang w:eastAsia="en-US"/>
        </w:rPr>
      </w:pPr>
    </w:p>
    <w:p w14:paraId="1C0096A0" w14:textId="77777777" w:rsidR="00BD7F68" w:rsidRDefault="00BD7F68" w:rsidP="00A34254">
      <w:pPr>
        <w:spacing w:after="200" w:line="276" w:lineRule="auto"/>
        <w:rPr>
          <w:rFonts w:ascii="Calibri" w:eastAsia="Calibri" w:hAnsi="Calibri"/>
          <w:b/>
          <w:bCs/>
          <w:sz w:val="24"/>
          <w:szCs w:val="24"/>
          <w:rtl/>
          <w:lang w:eastAsia="en-US"/>
        </w:rPr>
      </w:pPr>
    </w:p>
    <w:p w14:paraId="5D9F49B8" w14:textId="77777777" w:rsidR="00BD7F68" w:rsidRDefault="00BD7F68" w:rsidP="00A34254">
      <w:pPr>
        <w:spacing w:after="200" w:line="276" w:lineRule="auto"/>
        <w:rPr>
          <w:rFonts w:ascii="Calibri" w:eastAsia="Calibri" w:hAnsi="Calibri"/>
          <w:b/>
          <w:bCs/>
          <w:sz w:val="24"/>
          <w:szCs w:val="24"/>
          <w:rtl/>
          <w:lang w:eastAsia="en-US"/>
        </w:rPr>
      </w:pPr>
    </w:p>
    <w:p w14:paraId="42DC10A1" w14:textId="77777777" w:rsidR="00A34254" w:rsidRDefault="00A34254" w:rsidP="00A34254">
      <w:pPr>
        <w:pStyle w:val="ListStyle"/>
        <w:bidi/>
        <w:spacing w:line="360" w:lineRule="auto"/>
        <w:rPr>
          <w:rFonts w:ascii="Arial" w:eastAsia="Arial" w:hAnsi="Arial" w:cs="David"/>
          <w:b/>
          <w:bCs/>
          <w:color w:val="943634" w:themeColor="accent2" w:themeShade="BF"/>
          <w:sz w:val="28"/>
          <w:szCs w:val="28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28"/>
          <w:u w:val="single"/>
          <w:rtl/>
        </w:rPr>
        <w:t>הוראות להגשת התרגיל:</w:t>
      </w:r>
    </w:p>
    <w:p w14:paraId="0F76C2D6" w14:textId="77777777" w:rsidR="00A34254" w:rsidRPr="00A34254" w:rsidRDefault="00A34254" w:rsidP="0045126A">
      <w:pPr>
        <w:pStyle w:val="aa"/>
        <w:numPr>
          <w:ilvl w:val="0"/>
          <w:numId w:val="22"/>
        </w:numPr>
        <w:spacing w:after="200" w:line="276" w:lineRule="auto"/>
        <w:rPr>
          <w:rFonts w:ascii="Calibri" w:eastAsia="Calibri" w:hAnsi="Calibri"/>
          <w:sz w:val="24"/>
          <w:szCs w:val="24"/>
          <w:rtl/>
          <w:lang w:eastAsia="en-US"/>
        </w:rPr>
      </w:pPr>
      <w:r w:rsidRPr="00A34254">
        <w:rPr>
          <w:rFonts w:ascii="Calibri" w:eastAsia="Calibri" w:hAnsi="Calibri" w:hint="cs"/>
          <w:sz w:val="24"/>
          <w:szCs w:val="24"/>
          <w:rtl/>
          <w:lang w:eastAsia="en-US"/>
        </w:rPr>
        <w:t>עבור כל התכניות שתכתבו באסמבלי, אנא השתמשו בתבנית הבאה:</w:t>
      </w:r>
    </w:p>
    <w:p w14:paraId="5A1D571E" w14:textId="77777777"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r w:rsidRPr="008E727E">
        <w:rPr>
          <w:rFonts w:ascii="Consolas" w:eastAsia="Calibri" w:hAnsi="Consolas" w:cs="Consolas"/>
          <w:sz w:val="20"/>
          <w:szCs w:val="20"/>
          <w:lang w:eastAsia="en-US"/>
        </w:rPr>
        <w:t>org 100h</w:t>
      </w:r>
    </w:p>
    <w:p w14:paraId="32A40FC3" w14:textId="77777777"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r w:rsidRPr="008E727E">
        <w:rPr>
          <w:rFonts w:ascii="Consolas" w:eastAsia="Calibri" w:hAnsi="Consolas" w:cs="Consolas"/>
          <w:sz w:val="20"/>
          <w:szCs w:val="20"/>
          <w:lang w:eastAsia="en-US"/>
        </w:rPr>
        <w:t>[your code here]</w:t>
      </w:r>
    </w:p>
    <w:p w14:paraId="5AFD7AF6" w14:textId="77777777"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r w:rsidRPr="008E727E">
        <w:rPr>
          <w:rFonts w:ascii="Consolas" w:eastAsia="Calibri" w:hAnsi="Consolas" w:cs="Consolas"/>
          <w:sz w:val="20"/>
          <w:szCs w:val="20"/>
          <w:lang w:eastAsia="en-US"/>
        </w:rPr>
        <w:t>mov ah, 0</w:t>
      </w:r>
    </w:p>
    <w:p w14:paraId="49632860" w14:textId="77777777"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r w:rsidRPr="008E727E">
        <w:rPr>
          <w:rFonts w:ascii="Consolas" w:eastAsia="Calibri" w:hAnsi="Consolas" w:cs="Consolas"/>
          <w:sz w:val="20"/>
          <w:szCs w:val="20"/>
          <w:lang w:eastAsia="en-US"/>
        </w:rPr>
        <w:t>int 16h</w:t>
      </w:r>
    </w:p>
    <w:p w14:paraId="7C10D21F" w14:textId="77777777"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rtl/>
          <w:lang w:eastAsia="en-US"/>
        </w:rPr>
      </w:pPr>
      <w:r w:rsidRPr="008E727E">
        <w:rPr>
          <w:rFonts w:ascii="Consolas" w:eastAsia="Calibri" w:hAnsi="Consolas" w:cs="Consolas"/>
          <w:sz w:val="20"/>
          <w:szCs w:val="20"/>
          <w:lang w:eastAsia="en-US"/>
        </w:rPr>
        <w:t>ret</w:t>
      </w:r>
    </w:p>
    <w:p w14:paraId="2C59FB01" w14:textId="77777777" w:rsidR="00A34254" w:rsidRPr="00F15BA9" w:rsidRDefault="00F15BA9" w:rsidP="00F46617">
      <w:pPr>
        <w:pStyle w:val="aa"/>
        <w:numPr>
          <w:ilvl w:val="0"/>
          <w:numId w:val="22"/>
        </w:numPr>
        <w:spacing w:after="200" w:line="360" w:lineRule="auto"/>
        <w:rPr>
          <w:rFonts w:asciiTheme="minorBidi" w:eastAsia="Calibri" w:hAnsiTheme="minorBidi"/>
          <w:sz w:val="24"/>
          <w:szCs w:val="24"/>
          <w:lang w:eastAsia="en-US"/>
        </w:rPr>
      </w:pP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יש לשמור את הקבצים עם סיומת </w:t>
      </w:r>
      <w:r w:rsidRPr="00F15BA9">
        <w:rPr>
          <w:rFonts w:ascii="Calibri" w:eastAsia="Calibri" w:hAnsi="Calibri"/>
          <w:sz w:val="24"/>
          <w:szCs w:val="24"/>
          <w:lang w:eastAsia="en-US"/>
        </w:rPr>
        <w:t>asm</w:t>
      </w: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, כאשר שם הקובץ כולל את מספר השאלה. לדוגמא, תוכנית </w:t>
      </w:r>
      <w:r w:rsidR="00D83C5B">
        <w:rPr>
          <w:rFonts w:ascii="Calibri" w:eastAsia="Calibri" w:hAnsi="Calibri" w:hint="cs"/>
          <w:sz w:val="24"/>
          <w:szCs w:val="24"/>
          <w:rtl/>
          <w:lang w:eastAsia="en-US"/>
        </w:rPr>
        <w:t xml:space="preserve">עבור </w:t>
      </w: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שאלה מס' </w:t>
      </w:r>
      <w:r w:rsidR="00BD7F68">
        <w:rPr>
          <w:rFonts w:ascii="Calibri" w:eastAsia="Calibri" w:hAnsi="Calibri" w:hint="cs"/>
          <w:sz w:val="24"/>
          <w:szCs w:val="24"/>
          <w:rtl/>
          <w:lang w:eastAsia="en-US"/>
        </w:rPr>
        <w:t>1</w:t>
      </w: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, ישמר בקובץ שנקרא </w:t>
      </w:r>
      <w:r w:rsidR="00BD7F68">
        <w:rPr>
          <w:rFonts w:ascii="Calibri" w:eastAsia="Calibri" w:hAnsi="Calibri"/>
          <w:sz w:val="24"/>
          <w:szCs w:val="24"/>
          <w:lang w:eastAsia="en-US"/>
        </w:rPr>
        <w:t>1</w:t>
      </w:r>
      <w:r w:rsidRPr="00F15BA9">
        <w:rPr>
          <w:rFonts w:ascii="Calibri" w:eastAsia="Calibri" w:hAnsi="Calibri"/>
          <w:sz w:val="24"/>
          <w:szCs w:val="24"/>
          <w:lang w:eastAsia="en-US"/>
        </w:rPr>
        <w:t>.asm</w:t>
      </w: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>.</w:t>
      </w:r>
    </w:p>
    <w:p w14:paraId="12FF2610" w14:textId="77777777" w:rsidR="00A34254" w:rsidRDefault="00F15BA9" w:rsidP="00F46617">
      <w:pPr>
        <w:pStyle w:val="aa"/>
        <w:numPr>
          <w:ilvl w:val="0"/>
          <w:numId w:val="22"/>
        </w:numPr>
        <w:spacing w:after="200" w:line="360" w:lineRule="auto"/>
        <w:rPr>
          <w:rFonts w:asciiTheme="minorBidi" w:eastAsia="Calibri" w:hAnsiTheme="minorBidi"/>
          <w:sz w:val="24"/>
          <w:szCs w:val="24"/>
          <w:lang w:eastAsia="en-US"/>
        </w:rPr>
      </w:pPr>
      <w:r w:rsidRPr="008E727E">
        <w:rPr>
          <w:rFonts w:asciiTheme="minorBidi" w:eastAsia="Calibri" w:hAnsiTheme="minorBidi"/>
          <w:sz w:val="24"/>
          <w:szCs w:val="24"/>
          <w:rtl/>
          <w:lang w:eastAsia="en-US"/>
        </w:rPr>
        <w:t xml:space="preserve">לאחר שכתבתם את הקוד, הריצו את תכניתכם ועקבו אחר פעולתה באמצעות כפתור </w:t>
      </w:r>
      <w:r w:rsidRPr="008E727E">
        <w:rPr>
          <w:rFonts w:asciiTheme="minorBidi" w:eastAsia="Calibri" w:hAnsiTheme="minorBidi"/>
          <w:sz w:val="24"/>
          <w:szCs w:val="24"/>
          <w:lang w:eastAsia="en-US"/>
        </w:rPr>
        <w:t>emulate</w:t>
      </w:r>
      <w:r w:rsidRPr="008E727E">
        <w:rPr>
          <w:rFonts w:asciiTheme="minorBidi" w:eastAsia="Calibri" w:hAnsiTheme="minorBidi"/>
          <w:sz w:val="24"/>
          <w:szCs w:val="24"/>
          <w:rtl/>
          <w:lang w:eastAsia="en-US"/>
        </w:rPr>
        <w:t>. וודאו כי תכניתכם פועלת כראוי ומבצעת את הנדרש.</w:t>
      </w:r>
    </w:p>
    <w:p w14:paraId="6163FF57" w14:textId="77777777" w:rsidR="00F15BA9" w:rsidRPr="00F15BA9" w:rsidRDefault="00F15BA9" w:rsidP="00F46617">
      <w:pPr>
        <w:pStyle w:val="aa"/>
        <w:numPr>
          <w:ilvl w:val="0"/>
          <w:numId w:val="22"/>
        </w:numPr>
        <w:spacing w:after="200" w:line="360" w:lineRule="auto"/>
        <w:rPr>
          <w:rFonts w:asciiTheme="minorBidi" w:eastAsia="Calibri" w:hAnsiTheme="minorBidi"/>
          <w:sz w:val="24"/>
          <w:szCs w:val="24"/>
          <w:rtl/>
          <w:lang w:eastAsia="en-US"/>
        </w:rPr>
      </w:pPr>
      <w:r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יש להגיש קובץ </w:t>
      </w:r>
      <w:r>
        <w:rPr>
          <w:rFonts w:asciiTheme="minorBidi" w:eastAsia="Calibri" w:hAnsiTheme="minorBidi"/>
          <w:sz w:val="24"/>
          <w:szCs w:val="24"/>
          <w:lang w:eastAsia="en-US"/>
        </w:rPr>
        <w:t>zip</w:t>
      </w:r>
      <w:r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 (בלבד!) המכיל את כל התוכניות. </w:t>
      </w:r>
      <w:r w:rsidRPr="00F15BA9">
        <w:rPr>
          <w:rFonts w:asciiTheme="minorBidi" w:eastAsia="Calibri" w:hAnsiTheme="minorBidi" w:hint="cs"/>
          <w:sz w:val="24"/>
          <w:szCs w:val="24"/>
          <w:rtl/>
          <w:lang w:eastAsia="en-US"/>
        </w:rPr>
        <w:t>יש להקפיד על השם של הקובץ לפי התבנית הבאה:</w:t>
      </w:r>
    </w:p>
    <w:p w14:paraId="54478A0A" w14:textId="77777777" w:rsidR="00F15BA9" w:rsidRPr="00F15BA9" w:rsidRDefault="00F15BA9" w:rsidP="00F46617">
      <w:pPr>
        <w:pStyle w:val="aa"/>
        <w:spacing w:after="200" w:line="360" w:lineRule="auto"/>
        <w:rPr>
          <w:rFonts w:asciiTheme="minorBidi" w:eastAsia="Calibri" w:hAnsiTheme="minorBidi"/>
          <w:sz w:val="24"/>
          <w:szCs w:val="24"/>
          <w:rtl/>
          <w:lang w:eastAsia="en-US"/>
        </w:rPr>
      </w:pPr>
      <w:r w:rsidRPr="00F15BA9">
        <w:rPr>
          <w:rFonts w:asciiTheme="minorBidi" w:eastAsia="Calibri" w:hAnsiTheme="minorBidi"/>
          <w:color w:val="FF0000"/>
          <w:sz w:val="24"/>
          <w:szCs w:val="24"/>
          <w:lang w:eastAsia="en-US"/>
        </w:rPr>
        <w:t>0</w:t>
      </w:r>
      <w:r w:rsidR="00F46617">
        <w:rPr>
          <w:rFonts w:asciiTheme="minorBidi" w:eastAsia="Calibri" w:hAnsiTheme="minorBidi"/>
          <w:color w:val="FF0000"/>
          <w:sz w:val="24"/>
          <w:szCs w:val="24"/>
          <w:lang w:eastAsia="en-US"/>
        </w:rPr>
        <w:t>3</w:t>
      </w:r>
      <w:r w:rsidRPr="00F15BA9">
        <w:rPr>
          <w:rFonts w:asciiTheme="minorBidi" w:eastAsia="Calibri" w:hAnsiTheme="minorBidi"/>
          <w:color w:val="FF0000"/>
          <w:sz w:val="24"/>
          <w:szCs w:val="24"/>
          <w:lang w:eastAsia="en-US"/>
        </w:rPr>
        <w:t>_israel_israeli.zip</w:t>
      </w:r>
      <w:r w:rsidRPr="00F15BA9"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 (כאשר </w:t>
      </w:r>
      <w:r w:rsidR="00F46617">
        <w:rPr>
          <w:rFonts w:asciiTheme="minorBidi" w:eastAsia="Calibri" w:hAnsiTheme="minorBidi" w:hint="cs"/>
          <w:sz w:val="24"/>
          <w:szCs w:val="24"/>
          <w:rtl/>
          <w:lang w:eastAsia="en-US"/>
        </w:rPr>
        <w:t>03</w:t>
      </w:r>
      <w:r w:rsidRPr="00F15BA9"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 מציין את מס' העבודה, וישראל ישראלי הוא שם פרטי ומשפחה).</w:t>
      </w:r>
    </w:p>
    <w:p w14:paraId="57878EE1" w14:textId="77777777" w:rsidR="00A34254" w:rsidRDefault="00A34254" w:rsidP="006C64CF">
      <w:pPr>
        <w:pStyle w:val="2"/>
        <w:rPr>
          <w:rFonts w:eastAsia="Arial"/>
          <w:sz w:val="36"/>
          <w:szCs w:val="36"/>
          <w:rtl/>
        </w:rPr>
      </w:pPr>
    </w:p>
    <w:p w14:paraId="06812123" w14:textId="77777777" w:rsidR="00BD7F68" w:rsidRDefault="00BD7F68" w:rsidP="00BD7F68">
      <w:pPr>
        <w:rPr>
          <w:rFonts w:eastAsia="Arial"/>
          <w:rtl/>
        </w:rPr>
      </w:pPr>
    </w:p>
    <w:p w14:paraId="22E0F590" w14:textId="77777777" w:rsidR="00BD7F68" w:rsidRDefault="00BD7F68" w:rsidP="00BD7F68">
      <w:pPr>
        <w:rPr>
          <w:rFonts w:eastAsia="Arial"/>
          <w:rtl/>
        </w:rPr>
      </w:pPr>
    </w:p>
    <w:p w14:paraId="2B39517B" w14:textId="77777777" w:rsidR="00BD7F68" w:rsidRDefault="00BD7F68" w:rsidP="00BD7F68">
      <w:pPr>
        <w:rPr>
          <w:rFonts w:eastAsia="Arial"/>
        </w:rPr>
      </w:pPr>
    </w:p>
    <w:p w14:paraId="50F7B00D" w14:textId="77777777" w:rsidR="0090037E" w:rsidRDefault="0090037E" w:rsidP="00BD7F68">
      <w:pPr>
        <w:rPr>
          <w:rFonts w:eastAsia="Arial"/>
          <w:rtl/>
        </w:rPr>
      </w:pPr>
    </w:p>
    <w:p w14:paraId="4929D0CB" w14:textId="77777777" w:rsidR="00BD7F68" w:rsidRDefault="00BD7F68" w:rsidP="00BD7F68">
      <w:pPr>
        <w:rPr>
          <w:rFonts w:eastAsia="Arial"/>
          <w:rtl/>
        </w:rPr>
      </w:pPr>
    </w:p>
    <w:p w14:paraId="643BCF11" w14:textId="77777777" w:rsidR="00BD7F68" w:rsidRPr="00BD7F68" w:rsidRDefault="00D83C5B" w:rsidP="00D83C5B">
      <w:pPr>
        <w:jc w:val="right"/>
        <w:rPr>
          <w:rFonts w:eastAsia="Arial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המשך בעמוד הבא</w:t>
      </w:r>
    </w:p>
    <w:p w14:paraId="6583986A" w14:textId="708482ED" w:rsidR="005D3DCB" w:rsidRDefault="00FB0C4E" w:rsidP="006C64CF">
      <w:pPr>
        <w:pStyle w:val="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lastRenderedPageBreak/>
        <w:t xml:space="preserve">שאלה </w:t>
      </w:r>
      <w:r w:rsidR="006C64CF">
        <w:rPr>
          <w:rFonts w:eastAsia="Arial" w:hint="cs"/>
          <w:sz w:val="36"/>
          <w:szCs w:val="36"/>
          <w:rtl/>
        </w:rPr>
        <w:t>1</w:t>
      </w:r>
      <w:r w:rsidR="005B7BE3">
        <w:rPr>
          <w:rFonts w:eastAsia="Arial" w:hint="cs"/>
          <w:sz w:val="36"/>
          <w:szCs w:val="36"/>
          <w:rtl/>
        </w:rPr>
        <w:t xml:space="preserve"> - זיכרון</w:t>
      </w:r>
    </w:p>
    <w:p w14:paraId="047B012A" w14:textId="77777777" w:rsidR="00072F1E" w:rsidRPr="00FB0C4E" w:rsidRDefault="00072F1E" w:rsidP="00072F1E">
      <w:pPr>
        <w:rPr>
          <w:rFonts w:eastAsia="Arial"/>
          <w:sz w:val="24"/>
          <w:szCs w:val="24"/>
          <w:rtl/>
        </w:rPr>
      </w:pPr>
    </w:p>
    <w:p w14:paraId="7DE855E3" w14:textId="77777777" w:rsidR="002F1EC6" w:rsidRPr="002F1EC6" w:rsidRDefault="002F1EC6" w:rsidP="0069672C">
      <w:pPr>
        <w:spacing w:line="360" w:lineRule="auto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פתחו את הקובץ </w:t>
      </w:r>
      <w:r w:rsidRPr="002F1EC6">
        <w:rPr>
          <w:b/>
          <w:bCs/>
          <w:i/>
          <w:iCs/>
          <w:sz w:val="24"/>
          <w:szCs w:val="24"/>
        </w:rPr>
        <w:t>addressing.asm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באמצעות </w:t>
      </w:r>
      <w:r w:rsidRPr="002F1EC6">
        <w:rPr>
          <w:sz w:val="24"/>
          <w:szCs w:val="24"/>
        </w:rPr>
        <w:t>emu8086</w:t>
      </w:r>
      <w:r>
        <w:rPr>
          <w:rFonts w:hint="cs"/>
          <w:sz w:val="24"/>
          <w:szCs w:val="24"/>
          <w:rtl/>
        </w:rPr>
        <w:t>. לפנ</w:t>
      </w:r>
      <w:r w:rsidRPr="002F1EC6">
        <w:rPr>
          <w:rFonts w:hint="cs"/>
          <w:sz w:val="24"/>
          <w:szCs w:val="24"/>
          <w:rtl/>
        </w:rPr>
        <w:t xml:space="preserve">יכם שאלה עם חמישה חלקים המסומנים </w:t>
      </w:r>
      <w:r w:rsidRPr="002F1EC6">
        <w:rPr>
          <w:sz w:val="24"/>
          <w:szCs w:val="24"/>
        </w:rPr>
        <w:t>A,B,C,D,E</w:t>
      </w:r>
      <w:r w:rsidRPr="002F1EC6">
        <w:rPr>
          <w:rFonts w:hint="cs"/>
          <w:sz w:val="24"/>
          <w:szCs w:val="24"/>
          <w:rtl/>
        </w:rPr>
        <w:t>. עקבו אחר ההוראות בכל חלק:</w:t>
      </w:r>
    </w:p>
    <w:p w14:paraId="5533D70E" w14:textId="77777777"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חלק </w:t>
      </w:r>
      <w:r w:rsidRPr="002F1EC6"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השתמשו בפעולות אריתמטיות על המשתנים </w:t>
      </w:r>
      <w:r w:rsidRPr="002F1EC6">
        <w:rPr>
          <w:sz w:val="24"/>
          <w:szCs w:val="24"/>
        </w:rPr>
        <w:t>num1,num2,num3</w:t>
      </w:r>
      <w:r w:rsidRPr="002F1EC6">
        <w:rPr>
          <w:rFonts w:hint="cs"/>
          <w:sz w:val="24"/>
          <w:szCs w:val="24"/>
          <w:rtl/>
        </w:rPr>
        <w:t xml:space="preserve"> כדי להגיע לתוצאה הרצוייה 23. אין להשתמש במספרים נוספים (</w:t>
      </w:r>
      <w:r w:rsidRPr="002F1EC6">
        <w:rPr>
          <w:sz w:val="24"/>
          <w:szCs w:val="24"/>
        </w:rPr>
        <w:t>immediates</w:t>
      </w:r>
      <w:r w:rsidRPr="002F1EC6">
        <w:rPr>
          <w:rFonts w:hint="cs"/>
          <w:sz w:val="24"/>
          <w:szCs w:val="24"/>
          <w:rtl/>
        </w:rPr>
        <w:t>).</w:t>
      </w:r>
    </w:p>
    <w:p w14:paraId="40CE1C03" w14:textId="77777777"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חלק </w:t>
      </w:r>
      <w:r w:rsidRPr="002F1EC6"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הדפיסו את התו השלישי במערך התווים </w:t>
      </w:r>
      <w:r w:rsidRPr="002F1EC6">
        <w:rPr>
          <w:sz w:val="24"/>
          <w:szCs w:val="24"/>
        </w:rPr>
        <w:t>chrs</w:t>
      </w:r>
      <w:r w:rsidRPr="002F1EC6">
        <w:rPr>
          <w:rFonts w:hint="cs"/>
          <w:sz w:val="24"/>
          <w:szCs w:val="24"/>
          <w:rtl/>
        </w:rPr>
        <w:t>. אל תשתמשו ישירות ב-</w:t>
      </w:r>
      <w:r w:rsidRPr="002F1EC6">
        <w:rPr>
          <w:sz w:val="24"/>
          <w:szCs w:val="24"/>
        </w:rPr>
        <w:t>chrs</w:t>
      </w:r>
      <w:r w:rsidRPr="002F1EC6">
        <w:rPr>
          <w:rFonts w:hint="cs"/>
          <w:sz w:val="24"/>
          <w:szCs w:val="24"/>
          <w:rtl/>
        </w:rPr>
        <w:t>, אלא "הגיעו" למשתנה מתוך המצביע</w:t>
      </w:r>
      <w:r w:rsidR="0069672C"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</w:rPr>
        <w:t>chrs_ptr</w:t>
      </w:r>
      <w:r w:rsidRPr="002F1EC6">
        <w:rPr>
          <w:rFonts w:hint="cs"/>
          <w:sz w:val="24"/>
          <w:szCs w:val="24"/>
          <w:rtl/>
        </w:rPr>
        <w:t xml:space="preserve">. </w:t>
      </w:r>
    </w:p>
    <w:p w14:paraId="3E157675" w14:textId="77777777" w:rsid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חלק</w:t>
      </w:r>
      <w:r w:rsidRPr="002F1EC6">
        <w:rPr>
          <w:sz w:val="24"/>
          <w:szCs w:val="24"/>
        </w:rPr>
        <w:t>C</w:t>
      </w:r>
      <w:r w:rsidRPr="002F1EC6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הדפיסו את הערך 15 ע"י שימוש באוגרים הנתונים </w:t>
      </w:r>
      <w:r w:rsidRPr="002F1EC6">
        <w:rPr>
          <w:sz w:val="24"/>
          <w:szCs w:val="24"/>
        </w:rPr>
        <w:t>ax=10</w:t>
      </w:r>
      <w:r w:rsidRPr="002F1EC6">
        <w:rPr>
          <w:rFonts w:hint="cs"/>
          <w:sz w:val="24"/>
          <w:szCs w:val="24"/>
          <w:rtl/>
        </w:rPr>
        <w:t xml:space="preserve">, </w:t>
      </w:r>
      <w:r w:rsidRPr="002F1EC6">
        <w:rPr>
          <w:sz w:val="24"/>
          <w:szCs w:val="24"/>
        </w:rPr>
        <w:t>bx=4</w:t>
      </w:r>
      <w:r w:rsidRPr="002F1EC6">
        <w:rPr>
          <w:rFonts w:hint="cs"/>
          <w:sz w:val="24"/>
          <w:szCs w:val="24"/>
          <w:rtl/>
        </w:rPr>
        <w:t xml:space="preserve"> ובפקודה </w:t>
      </w:r>
      <w:r w:rsidRPr="002F1EC6">
        <w:rPr>
          <w:sz w:val="24"/>
          <w:szCs w:val="24"/>
        </w:rPr>
        <w:t>lea</w:t>
      </w:r>
      <w:r w:rsidRPr="002F1EC6">
        <w:rPr>
          <w:rFonts w:hint="cs"/>
          <w:sz w:val="24"/>
          <w:szCs w:val="24"/>
          <w:rtl/>
        </w:rPr>
        <w:t xml:space="preserve"> </w:t>
      </w:r>
    </w:p>
    <w:p w14:paraId="586E3866" w14:textId="77777777" w:rsidR="002F1EC6" w:rsidRPr="002F1EC6" w:rsidRDefault="002F1EC6" w:rsidP="0069672C">
      <w:p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(זהירות:  חישוב הכתובות במעבד 8086 "רגיש" לאוגרים בהם משתמשים. כלומר אי אפשר לעשות למשל </w:t>
      </w:r>
      <w:r w:rsidRPr="002F1EC6">
        <w:rPr>
          <w:sz w:val="24"/>
          <w:szCs w:val="24"/>
        </w:rPr>
        <w:t>[bx+ax]</w:t>
      </w:r>
      <w:r w:rsidRPr="002F1EC6">
        <w:rPr>
          <w:rFonts w:hint="cs"/>
          <w:sz w:val="24"/>
          <w:szCs w:val="24"/>
          <w:rtl/>
        </w:rPr>
        <w:t>. קרא באילו אוגרים מותר להשתמש).</w:t>
      </w:r>
    </w:p>
    <w:p w14:paraId="17768F5A" w14:textId="77777777"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חלק</w:t>
      </w:r>
      <w:r w:rsidRPr="002F1EC6">
        <w:rPr>
          <w:sz w:val="24"/>
          <w:szCs w:val="24"/>
        </w:rPr>
        <w:t xml:space="preserve">D 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שנו את הגדרת המשתנים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</w:rPr>
        <w:t>static_num1_ptr</w:t>
      </w:r>
      <w:r w:rsidRPr="002F1EC6">
        <w:rPr>
          <w:rFonts w:hint="cs"/>
          <w:sz w:val="24"/>
          <w:szCs w:val="24"/>
          <w:rtl/>
        </w:rPr>
        <w:t xml:space="preserve"> ו-</w:t>
      </w:r>
      <w:r w:rsidRPr="002F1EC6">
        <w:rPr>
          <w:sz w:val="24"/>
          <w:szCs w:val="24"/>
        </w:rPr>
        <w:t>static_num1_ptr_ptr</w:t>
      </w:r>
      <w:r w:rsidRPr="002F1EC6">
        <w:rPr>
          <w:rFonts w:hint="cs"/>
          <w:sz w:val="24"/>
          <w:szCs w:val="24"/>
          <w:rtl/>
        </w:rPr>
        <w:t xml:space="preserve"> שבראש התוכנית, כדי שהקוד הקיים של חלק </w:t>
      </w:r>
      <w:r w:rsidRPr="002F1EC6">
        <w:rPr>
          <w:sz w:val="24"/>
          <w:szCs w:val="24"/>
        </w:rPr>
        <w:t>D</w:t>
      </w:r>
      <w:r w:rsidRPr="002F1EC6">
        <w:rPr>
          <w:rFonts w:hint="cs"/>
          <w:sz w:val="24"/>
          <w:szCs w:val="24"/>
          <w:rtl/>
        </w:rPr>
        <w:t xml:space="preserve"> (ללא שינויים) ידפיס את הערך הנכון 7.</w:t>
      </w:r>
    </w:p>
    <w:p w14:paraId="3A66318F" w14:textId="77777777"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>חלק</w:t>
      </w:r>
      <w:r w:rsidRPr="002F1EC6">
        <w:rPr>
          <w:sz w:val="24"/>
          <w:szCs w:val="24"/>
        </w:rPr>
        <w:t>E</w:t>
      </w:r>
      <w:r w:rsidRPr="002F1EC6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עלי</w:t>
      </w:r>
      <w:r w:rsidRPr="002F1EC6">
        <w:rPr>
          <w:rFonts w:hint="cs"/>
          <w:sz w:val="24"/>
          <w:szCs w:val="24"/>
          <w:rtl/>
        </w:rPr>
        <w:t>כם לכתוב מספר שורות קוד שישימו ערכים נכונים למשתנים</w:t>
      </w:r>
      <w:r w:rsidR="009468E5"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</w:rPr>
        <w:t>dynamic_num1_ptr</w:t>
      </w:r>
      <w:r w:rsidRPr="002F1EC6">
        <w:rPr>
          <w:rFonts w:hint="cs"/>
          <w:sz w:val="24"/>
          <w:szCs w:val="24"/>
          <w:rtl/>
        </w:rPr>
        <w:t xml:space="preserve"> ו-</w:t>
      </w:r>
      <w:r w:rsidRPr="002F1EC6">
        <w:rPr>
          <w:sz w:val="24"/>
          <w:szCs w:val="24"/>
        </w:rPr>
        <w:t>dynamic_num1_ptr_ptr</w:t>
      </w:r>
      <w:r w:rsidRPr="002F1EC6">
        <w:rPr>
          <w:rFonts w:hint="cs"/>
          <w:sz w:val="24"/>
          <w:szCs w:val="24"/>
          <w:rtl/>
        </w:rPr>
        <w:t xml:space="preserve">, כך שהקוד הקיים של חלק </w:t>
      </w:r>
      <w:r w:rsidRPr="002F1EC6">
        <w:rPr>
          <w:sz w:val="24"/>
          <w:szCs w:val="24"/>
        </w:rPr>
        <w:t xml:space="preserve">E </w:t>
      </w:r>
      <w:r w:rsidRPr="002F1EC6">
        <w:rPr>
          <w:rFonts w:hint="cs"/>
          <w:sz w:val="24"/>
          <w:szCs w:val="24"/>
          <w:rtl/>
        </w:rPr>
        <w:t xml:space="preserve"> ידפיס נכון את הערך 7. אסור לשנות את הגדרת משתנים אלה ישירות, אלא רק לשנות את הערכים שלהם בזמן ריצה.</w:t>
      </w:r>
    </w:p>
    <w:p w14:paraId="7D8807D2" w14:textId="77777777" w:rsidR="00D83C5B" w:rsidRPr="00D83C5B" w:rsidRDefault="00D83C5B" w:rsidP="006C64CF">
      <w:pPr>
        <w:spacing w:line="360" w:lineRule="auto"/>
        <w:rPr>
          <w:sz w:val="40"/>
          <w:szCs w:val="40"/>
          <w:rtl/>
        </w:rPr>
      </w:pPr>
    </w:p>
    <w:p w14:paraId="66A1116D" w14:textId="334DF51F" w:rsidR="00D83C5B" w:rsidRDefault="00D83C5B" w:rsidP="00D83C5B">
      <w:pPr>
        <w:pStyle w:val="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>שאלה 2</w:t>
      </w:r>
      <w:r w:rsidR="005B7BE3">
        <w:rPr>
          <w:rFonts w:eastAsia="Arial" w:hint="cs"/>
          <w:sz w:val="36"/>
          <w:szCs w:val="36"/>
          <w:rtl/>
        </w:rPr>
        <w:t xml:space="preserve"> </w:t>
      </w:r>
      <w:r w:rsidR="005B7BE3">
        <w:rPr>
          <w:rFonts w:eastAsia="Arial"/>
          <w:sz w:val="36"/>
          <w:szCs w:val="36"/>
          <w:rtl/>
        </w:rPr>
        <w:t>–</w:t>
      </w:r>
      <w:r w:rsidR="005B7BE3">
        <w:rPr>
          <w:rFonts w:eastAsia="Arial" w:hint="cs"/>
          <w:sz w:val="36"/>
          <w:szCs w:val="36"/>
          <w:rtl/>
        </w:rPr>
        <w:t xml:space="preserve"> תנאי </w:t>
      </w:r>
      <w:r w:rsidR="005B7BE3">
        <w:rPr>
          <w:rFonts w:eastAsia="Arial"/>
          <w:sz w:val="36"/>
          <w:szCs w:val="36"/>
        </w:rPr>
        <w:t>if else</w:t>
      </w:r>
    </w:p>
    <w:p w14:paraId="4C267277" w14:textId="77777777"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14:paraId="3E9F6CAB" w14:textId="3AD2F553" w:rsidR="00E55494" w:rsidRDefault="00D83C5B" w:rsidP="00146329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 xml:space="preserve">כתבו תכנית אשר בודקת אם </w:t>
      </w:r>
      <w:r w:rsidR="005B7BE3">
        <w:rPr>
          <w:rFonts w:hint="cs"/>
          <w:sz w:val="24"/>
          <w:szCs w:val="24"/>
          <w:rtl/>
        </w:rPr>
        <w:t>הערך שנמצא ב-</w:t>
      </w:r>
      <w:r w:rsidR="005B7BE3">
        <w:rPr>
          <w:sz w:val="24"/>
          <w:szCs w:val="24"/>
        </w:rPr>
        <w:t>ah</w:t>
      </w:r>
      <w:r w:rsidR="005B7BE3">
        <w:rPr>
          <w:rFonts w:hint="cs"/>
          <w:sz w:val="24"/>
          <w:szCs w:val="24"/>
          <w:rtl/>
        </w:rPr>
        <w:t xml:space="preserve"> גדול מהערך שנמצא ב-</w:t>
      </w:r>
      <w:r w:rsidR="005B7BE3">
        <w:rPr>
          <w:sz w:val="24"/>
          <w:szCs w:val="24"/>
        </w:rPr>
        <w:t>al</w:t>
      </w:r>
      <w:r w:rsidR="005B7BE3">
        <w:rPr>
          <w:rFonts w:hint="cs"/>
          <w:sz w:val="24"/>
          <w:szCs w:val="24"/>
          <w:rtl/>
        </w:rPr>
        <w:t xml:space="preserve">. </w:t>
      </w:r>
      <w:r w:rsidR="005B7BE3">
        <w:rPr>
          <w:sz w:val="24"/>
          <w:szCs w:val="24"/>
        </w:rPr>
        <w:t xml:space="preserve"> </w:t>
      </w:r>
      <w:r w:rsidR="005B7BE3">
        <w:rPr>
          <w:rFonts w:hint="cs"/>
          <w:sz w:val="24"/>
          <w:szCs w:val="24"/>
          <w:rtl/>
        </w:rPr>
        <w:t>חיזרו על הבדיקה פעמיים: פעם אחת כאשר אתם מתייחסים לערכים כאל בלתי מסומנים (</w:t>
      </w:r>
      <w:r w:rsidR="005B7BE3">
        <w:rPr>
          <w:sz w:val="24"/>
          <w:szCs w:val="24"/>
        </w:rPr>
        <w:t>unsigned</w:t>
      </w:r>
      <w:r w:rsidR="005B7BE3">
        <w:rPr>
          <w:rFonts w:hint="cs"/>
          <w:sz w:val="24"/>
          <w:szCs w:val="24"/>
          <w:rtl/>
        </w:rPr>
        <w:t xml:space="preserve">) ופעם אחרת כאשר אתם מתייחסים לערכים כאל </w:t>
      </w:r>
      <w:r w:rsidR="00146329">
        <w:rPr>
          <w:rFonts w:hint="cs"/>
          <w:sz w:val="24"/>
          <w:szCs w:val="24"/>
          <w:rtl/>
        </w:rPr>
        <w:t>מסומנים (</w:t>
      </w:r>
      <w:r w:rsidR="00146329">
        <w:rPr>
          <w:sz w:val="24"/>
          <w:szCs w:val="24"/>
        </w:rPr>
        <w:t>signed</w:t>
      </w:r>
      <w:r w:rsidR="00146329">
        <w:rPr>
          <w:rFonts w:hint="cs"/>
          <w:sz w:val="24"/>
          <w:szCs w:val="24"/>
          <w:rtl/>
        </w:rPr>
        <w:t xml:space="preserve">). </w:t>
      </w:r>
      <w:r w:rsidR="00E55494">
        <w:rPr>
          <w:rFonts w:hint="cs"/>
          <w:sz w:val="24"/>
          <w:szCs w:val="24"/>
          <w:rtl/>
        </w:rPr>
        <w:t>בשני המקרים</w:t>
      </w:r>
      <w:r w:rsidR="001F23D2">
        <w:rPr>
          <w:rFonts w:hint="cs"/>
          <w:sz w:val="24"/>
          <w:szCs w:val="24"/>
          <w:rtl/>
        </w:rPr>
        <w:t xml:space="preserve"> (</w:t>
      </w:r>
      <w:r w:rsidR="00146329">
        <w:rPr>
          <w:rFonts w:hint="cs"/>
          <w:sz w:val="24"/>
          <w:szCs w:val="24"/>
          <w:rtl/>
        </w:rPr>
        <w:t>גדול</w:t>
      </w:r>
      <w:r w:rsidR="001F23D2">
        <w:rPr>
          <w:rFonts w:hint="cs"/>
          <w:sz w:val="24"/>
          <w:szCs w:val="24"/>
          <w:rtl/>
        </w:rPr>
        <w:t xml:space="preserve"> \ </w:t>
      </w:r>
      <w:r w:rsidR="00146329">
        <w:rPr>
          <w:rFonts w:hint="cs"/>
          <w:sz w:val="24"/>
          <w:szCs w:val="24"/>
          <w:rtl/>
        </w:rPr>
        <w:t xml:space="preserve"> קטן</w:t>
      </w:r>
      <w:r w:rsidR="001F23D2">
        <w:rPr>
          <w:rFonts w:hint="cs"/>
          <w:sz w:val="24"/>
          <w:szCs w:val="24"/>
          <w:rtl/>
        </w:rPr>
        <w:t>)</w:t>
      </w:r>
      <w:r w:rsidR="00E55494">
        <w:rPr>
          <w:rFonts w:hint="cs"/>
          <w:sz w:val="24"/>
          <w:szCs w:val="24"/>
          <w:rtl/>
        </w:rPr>
        <w:t>, התוכנית תדפיס הודעה מתאימה למשתמש.</w:t>
      </w:r>
    </w:p>
    <w:p w14:paraId="4A1A4526" w14:textId="0C20C395" w:rsidR="00146329" w:rsidRDefault="00146329" w:rsidP="00146329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לדוגמה, עבור </w:t>
      </w:r>
      <w:r>
        <w:rPr>
          <w:sz w:val="24"/>
          <w:szCs w:val="24"/>
        </w:rPr>
        <w:t>al=0x80, ah=0x7F</w:t>
      </w:r>
      <w:r w:rsidR="00092F40">
        <w:rPr>
          <w:rFonts w:hint="cs"/>
          <w:sz w:val="24"/>
          <w:szCs w:val="24"/>
          <w:rtl/>
        </w:rPr>
        <w:t>:</w:t>
      </w:r>
    </w:p>
    <w:p w14:paraId="5FFBF2FC" w14:textId="32635DEB" w:rsidR="00092F40" w:rsidRDefault="00092F40" w:rsidP="00092F40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Unsigned comparison: AH is </w:t>
      </w:r>
      <w:r w:rsidR="000C12AD">
        <w:rPr>
          <w:sz w:val="24"/>
          <w:szCs w:val="24"/>
        </w:rPr>
        <w:t>smaller</w:t>
      </w:r>
    </w:p>
    <w:p w14:paraId="2D707A8D" w14:textId="25398B59" w:rsidR="00092F40" w:rsidRPr="00D83C5B" w:rsidRDefault="00092F40" w:rsidP="00092F40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Signed comparison: AH is </w:t>
      </w:r>
      <w:r w:rsidR="000C12AD">
        <w:rPr>
          <w:sz w:val="24"/>
          <w:szCs w:val="24"/>
        </w:rPr>
        <w:t>bigger</w:t>
      </w:r>
    </w:p>
    <w:p w14:paraId="0518A57B" w14:textId="77777777" w:rsidR="00F15BA9" w:rsidRPr="00D83C5B" w:rsidRDefault="00F15BA9" w:rsidP="006C64CF">
      <w:pPr>
        <w:spacing w:line="360" w:lineRule="auto"/>
        <w:rPr>
          <w:sz w:val="40"/>
          <w:szCs w:val="40"/>
          <w:rtl/>
        </w:rPr>
      </w:pPr>
    </w:p>
    <w:p w14:paraId="1D910C7E" w14:textId="68650E1B" w:rsidR="00D83C5B" w:rsidRDefault="00D83C5B" w:rsidP="00D83C5B">
      <w:pPr>
        <w:pStyle w:val="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>שאלה 3</w:t>
      </w:r>
      <w:r w:rsidR="00146329">
        <w:rPr>
          <w:rFonts w:eastAsia="Arial" w:hint="cs"/>
          <w:sz w:val="36"/>
          <w:szCs w:val="36"/>
          <w:rtl/>
        </w:rPr>
        <w:t xml:space="preserve"> </w:t>
      </w:r>
      <w:r w:rsidR="00146329">
        <w:rPr>
          <w:rFonts w:eastAsia="Arial"/>
          <w:sz w:val="36"/>
          <w:szCs w:val="36"/>
          <w:rtl/>
        </w:rPr>
        <w:t>–</w:t>
      </w:r>
      <w:r w:rsidR="00146329">
        <w:rPr>
          <w:rFonts w:eastAsia="Arial" w:hint="cs"/>
          <w:sz w:val="36"/>
          <w:szCs w:val="36"/>
          <w:rtl/>
        </w:rPr>
        <w:t xml:space="preserve"> </w:t>
      </w:r>
      <w:r w:rsidR="00146329">
        <w:rPr>
          <w:rFonts w:eastAsia="Arial"/>
          <w:sz w:val="36"/>
          <w:szCs w:val="36"/>
        </w:rPr>
        <w:t>if elif else</w:t>
      </w:r>
    </w:p>
    <w:p w14:paraId="60990913" w14:textId="77777777"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14:paraId="69FE0CCB" w14:textId="0C62869D" w:rsidR="00D83C5B" w:rsidRPr="00D83C5B" w:rsidRDefault="00146329" w:rsidP="006C64CF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הוסיפו לשאלה 2 תמיכה במקרה שבו </w:t>
      </w:r>
      <w:r>
        <w:rPr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ah</w:t>
      </w:r>
      <w:r>
        <w:rPr>
          <w:rFonts w:hint="cs"/>
          <w:sz w:val="24"/>
          <w:szCs w:val="24"/>
          <w:rtl/>
        </w:rPr>
        <w:t xml:space="preserve"> שווים.</w:t>
      </w:r>
    </w:p>
    <w:p w14:paraId="523DC15B" w14:textId="35D3FE73" w:rsidR="00D83C5B" w:rsidRDefault="00D83C5B" w:rsidP="00D83C5B">
      <w:pPr>
        <w:spacing w:line="360" w:lineRule="auto"/>
        <w:rPr>
          <w:sz w:val="40"/>
          <w:szCs w:val="40"/>
          <w:rtl/>
        </w:rPr>
      </w:pPr>
    </w:p>
    <w:p w14:paraId="20D54118" w14:textId="77777777" w:rsidR="00DB0A57" w:rsidRDefault="00DB0A57" w:rsidP="00D83C5B">
      <w:pPr>
        <w:spacing w:line="360" w:lineRule="auto"/>
        <w:rPr>
          <w:sz w:val="40"/>
          <w:szCs w:val="40"/>
          <w:rtl/>
        </w:rPr>
      </w:pPr>
    </w:p>
    <w:p w14:paraId="3C701232" w14:textId="302EFBDA" w:rsidR="00DB0A57" w:rsidRPr="00DB0A57" w:rsidRDefault="00DB0A57" w:rsidP="00DB0A57">
      <w:pPr>
        <w:spacing w:line="360" w:lineRule="auto"/>
        <w:jc w:val="right"/>
        <w:rPr>
          <w:sz w:val="24"/>
          <w:szCs w:val="24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המשך בעמוד הבא</w:t>
      </w:r>
    </w:p>
    <w:p w14:paraId="262F9255" w14:textId="21873D71" w:rsidR="00D83C5B" w:rsidRDefault="00D83C5B" w:rsidP="00D83C5B">
      <w:pPr>
        <w:pStyle w:val="2"/>
        <w:rPr>
          <w:rFonts w:eastAsia="Arial"/>
          <w:sz w:val="36"/>
          <w:szCs w:val="36"/>
        </w:rPr>
      </w:pPr>
      <w:r>
        <w:rPr>
          <w:rFonts w:eastAsia="Arial" w:hint="cs"/>
          <w:sz w:val="36"/>
          <w:szCs w:val="36"/>
          <w:rtl/>
        </w:rPr>
        <w:lastRenderedPageBreak/>
        <w:t>שאלה 4</w:t>
      </w:r>
      <w:r w:rsidR="00DB0A57">
        <w:rPr>
          <w:rFonts w:eastAsia="Arial" w:hint="cs"/>
          <w:sz w:val="36"/>
          <w:szCs w:val="36"/>
          <w:rtl/>
        </w:rPr>
        <w:t xml:space="preserve"> - </w:t>
      </w:r>
      <w:r w:rsidR="00DB0A57">
        <w:rPr>
          <w:rFonts w:eastAsia="Arial"/>
          <w:sz w:val="36"/>
          <w:szCs w:val="36"/>
        </w:rPr>
        <w:t>while</w:t>
      </w:r>
    </w:p>
    <w:p w14:paraId="0A0D8B4B" w14:textId="77777777"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14:paraId="16678535" w14:textId="097DA400" w:rsidR="00F15BA9" w:rsidRDefault="00D83C5B" w:rsidP="00DB0A57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>קראו בספר על פעולות כפל וחילוק. כתבו תכנית אשר מחשבת</w:t>
      </w:r>
      <w:r w:rsidR="002B33EF">
        <w:rPr>
          <w:rFonts w:hint="cs"/>
          <w:sz w:val="24"/>
          <w:szCs w:val="24"/>
          <w:rtl/>
        </w:rPr>
        <w:t xml:space="preserve"> (ומדפיסה)</w:t>
      </w:r>
      <w:r w:rsidRPr="00D83C5B">
        <w:rPr>
          <w:sz w:val="24"/>
          <w:szCs w:val="24"/>
          <w:rtl/>
        </w:rPr>
        <w:t xml:space="preserve"> עצרת של מספר מסוים שערכו נמצא באוגר </w:t>
      </w:r>
      <w:r w:rsidRPr="00A507C8">
        <w:rPr>
          <w:b/>
          <w:bCs/>
          <w:sz w:val="24"/>
          <w:szCs w:val="24"/>
        </w:rPr>
        <w:t>ax</w:t>
      </w:r>
      <w:r w:rsidRPr="00D83C5B">
        <w:rPr>
          <w:sz w:val="24"/>
          <w:szCs w:val="24"/>
          <w:rtl/>
        </w:rPr>
        <w:t>.</w:t>
      </w:r>
    </w:p>
    <w:p w14:paraId="1C6DF163" w14:textId="77777777" w:rsidR="00D83C5B" w:rsidRDefault="00D83C5B" w:rsidP="006C64CF">
      <w:pPr>
        <w:spacing w:line="360" w:lineRule="auto"/>
        <w:rPr>
          <w:sz w:val="24"/>
          <w:szCs w:val="24"/>
          <w:rtl/>
        </w:rPr>
      </w:pPr>
    </w:p>
    <w:p w14:paraId="58268E0A" w14:textId="33747F0F" w:rsidR="00D83C5B" w:rsidRDefault="00D83C5B" w:rsidP="00D83C5B">
      <w:pPr>
        <w:pStyle w:val="2"/>
        <w:rPr>
          <w:rFonts w:eastAsia="Arial"/>
          <w:sz w:val="36"/>
          <w:szCs w:val="36"/>
        </w:rPr>
      </w:pPr>
      <w:r>
        <w:rPr>
          <w:rFonts w:eastAsia="Arial" w:hint="cs"/>
          <w:sz w:val="36"/>
          <w:szCs w:val="36"/>
          <w:rtl/>
        </w:rPr>
        <w:t>שאלה 5</w:t>
      </w:r>
      <w:r w:rsidR="00DB0A57">
        <w:rPr>
          <w:rFonts w:eastAsia="Arial" w:hint="cs"/>
          <w:sz w:val="36"/>
          <w:szCs w:val="36"/>
          <w:rtl/>
        </w:rPr>
        <w:t xml:space="preserve"> - </w:t>
      </w:r>
      <w:r w:rsidR="00DB0A57">
        <w:rPr>
          <w:rFonts w:eastAsia="Arial"/>
          <w:sz w:val="36"/>
          <w:szCs w:val="36"/>
        </w:rPr>
        <w:t>for</w:t>
      </w:r>
    </w:p>
    <w:p w14:paraId="5A23F47E" w14:textId="77777777"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14:paraId="30675DF7" w14:textId="77777777" w:rsidR="00D83C5B" w:rsidRDefault="00D83C5B" w:rsidP="00696044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 xml:space="preserve">כתבו תכנית אשר </w:t>
      </w:r>
      <w:r w:rsidR="006F033B">
        <w:rPr>
          <w:rFonts w:hint="cs"/>
          <w:sz w:val="24"/>
          <w:szCs w:val="24"/>
          <w:rtl/>
        </w:rPr>
        <w:t>מחשבת ומדפיסה את כמות ה</w:t>
      </w:r>
      <w:r>
        <w:rPr>
          <w:sz w:val="24"/>
          <w:szCs w:val="24"/>
          <w:rtl/>
        </w:rPr>
        <w:t xml:space="preserve">ביטים </w:t>
      </w:r>
      <w:r w:rsidR="006F033B"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דולקים באוגר </w:t>
      </w:r>
      <w:r w:rsidR="00696044" w:rsidRPr="00A507C8">
        <w:rPr>
          <w:b/>
          <w:bCs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>.</w:t>
      </w:r>
    </w:p>
    <w:p w14:paraId="088C9E8E" w14:textId="77777777" w:rsidR="0017641B" w:rsidRPr="006C64CF" w:rsidRDefault="00D83C5B" w:rsidP="00CA25DB">
      <w:pPr>
        <w:spacing w:line="360" w:lineRule="auto"/>
        <w:rPr>
          <w:rFonts w:ascii="Arial" w:hAnsi="Arial"/>
          <w:color w:val="222222"/>
          <w:sz w:val="24"/>
          <w:szCs w:val="24"/>
          <w:rtl/>
          <w:lang w:eastAsia="en-US"/>
        </w:rPr>
      </w:pPr>
      <w:r>
        <w:rPr>
          <w:sz w:val="24"/>
          <w:szCs w:val="24"/>
          <w:rtl/>
        </w:rPr>
        <w:t>רמז</w:t>
      </w:r>
      <w:r>
        <w:rPr>
          <w:rFonts w:hint="cs"/>
          <w:sz w:val="24"/>
          <w:szCs w:val="24"/>
          <w:rtl/>
        </w:rPr>
        <w:t xml:space="preserve">: </w:t>
      </w:r>
      <w:r w:rsidRPr="00D83C5B">
        <w:rPr>
          <w:sz w:val="24"/>
          <w:szCs w:val="24"/>
          <w:rtl/>
        </w:rPr>
        <w:t>קראו מה עושה בדיוק הפעולה</w:t>
      </w:r>
      <w:r>
        <w:rPr>
          <w:rFonts w:hint="cs"/>
          <w:sz w:val="24"/>
          <w:szCs w:val="24"/>
          <w:rtl/>
        </w:rPr>
        <w:t xml:space="preserve"> </w:t>
      </w:r>
      <w:r w:rsidRPr="00D83C5B">
        <w:rPr>
          <w:sz w:val="24"/>
          <w:szCs w:val="24"/>
          <w:rtl/>
        </w:rPr>
        <w:t xml:space="preserve"> </w:t>
      </w:r>
      <w:r w:rsidRPr="00D83C5B">
        <w:rPr>
          <w:sz w:val="24"/>
          <w:szCs w:val="24"/>
        </w:rPr>
        <w:t>shl\shr</w:t>
      </w:r>
      <w:r w:rsidRPr="00D83C5B">
        <w:rPr>
          <w:sz w:val="24"/>
          <w:szCs w:val="24"/>
          <w:rtl/>
        </w:rPr>
        <w:t xml:space="preserve"> וחשבו איך באמצעותה ובעזרת אחד הדגלים ניתן לפתור את השאלה.</w:t>
      </w:r>
    </w:p>
    <w:p w14:paraId="15AB6E8D" w14:textId="77777777" w:rsidR="00D83C5B" w:rsidRPr="00D83C5B" w:rsidRDefault="00D83C5B" w:rsidP="00D83C5B">
      <w:pPr>
        <w:spacing w:line="360" w:lineRule="auto"/>
        <w:rPr>
          <w:sz w:val="40"/>
          <w:szCs w:val="40"/>
          <w:rtl/>
        </w:rPr>
      </w:pPr>
    </w:p>
    <w:p w14:paraId="6CBCDD34" w14:textId="01FB4D41" w:rsidR="006B5550" w:rsidRDefault="006B5550" w:rsidP="006B5550">
      <w:pPr>
        <w:pStyle w:val="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 xml:space="preserve">שאלה 6 </w:t>
      </w:r>
      <w:r w:rsidR="00DB0A57">
        <w:rPr>
          <w:rFonts w:eastAsia="Arial"/>
          <w:sz w:val="36"/>
          <w:szCs w:val="36"/>
          <w:rtl/>
        </w:rPr>
        <w:t>–</w:t>
      </w:r>
      <w:r>
        <w:rPr>
          <w:rFonts w:eastAsia="Arial" w:hint="cs"/>
          <w:sz w:val="36"/>
          <w:szCs w:val="36"/>
          <w:rtl/>
        </w:rPr>
        <w:t xml:space="preserve"> </w:t>
      </w:r>
      <w:r w:rsidR="00DB0A57">
        <w:rPr>
          <w:rFonts w:eastAsia="Arial"/>
          <w:sz w:val="36"/>
          <w:szCs w:val="36"/>
        </w:rPr>
        <w:t>nested for loop</w:t>
      </w:r>
      <w:r w:rsidR="00DB0A57">
        <w:rPr>
          <w:rFonts w:eastAsia="Arial" w:hint="cs"/>
          <w:sz w:val="36"/>
          <w:szCs w:val="36"/>
          <w:rtl/>
        </w:rPr>
        <w:t xml:space="preserve"> </w:t>
      </w:r>
      <w:r w:rsidR="00DB0A57">
        <w:rPr>
          <w:rFonts w:eastAsia="Arial"/>
          <w:sz w:val="36"/>
          <w:szCs w:val="36"/>
          <w:rtl/>
        </w:rPr>
        <w:t>–</w:t>
      </w:r>
      <w:r w:rsidR="00DB0A57">
        <w:rPr>
          <w:rFonts w:eastAsia="Arial" w:hint="cs"/>
          <w:sz w:val="36"/>
          <w:szCs w:val="36"/>
          <w:rtl/>
        </w:rPr>
        <w:t xml:space="preserve"> לולאה מקוננת על מערך דו מימדי</w:t>
      </w:r>
    </w:p>
    <w:p w14:paraId="247F06C2" w14:textId="77777777" w:rsidR="006B5550" w:rsidRPr="00FB0C4E" w:rsidRDefault="006B5550" w:rsidP="006B5550">
      <w:pPr>
        <w:rPr>
          <w:rFonts w:eastAsia="Arial"/>
          <w:sz w:val="24"/>
          <w:szCs w:val="24"/>
          <w:rtl/>
        </w:rPr>
      </w:pPr>
    </w:p>
    <w:p w14:paraId="6D3D3A0F" w14:textId="652CD488" w:rsidR="006B5550" w:rsidRDefault="004274CB" w:rsidP="006B5550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>כ</w:t>
      </w:r>
      <w:r>
        <w:rPr>
          <w:rFonts w:hint="cs"/>
          <w:sz w:val="24"/>
          <w:szCs w:val="24"/>
          <w:rtl/>
        </w:rPr>
        <w:t>אשר מגדירים מערך דו מימדי באסמבלי, פשוט מקצים מערך חד מימדי שכמות האיברים שלו זהה לכמות האיברים של המערך הדו מימדי המבוקש. לדוגמה, נניח מערך דו מימדי של 3 שורות על 4 עמודות, כל איבר בגודל בית. נגדיר פשוט מערך בעל 12 איברים בגודל בית:</w:t>
      </w:r>
    </w:p>
    <w:p w14:paraId="0EABF21F" w14:textId="18764EFF" w:rsidR="004274CB" w:rsidRDefault="00442CAD" w:rsidP="004274CB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274CB" w:rsidRPr="004274CB">
        <w:rPr>
          <w:sz w:val="24"/>
          <w:szCs w:val="24"/>
        </w:rPr>
        <w:t xml:space="preserve">rray </w:t>
      </w:r>
      <w:r w:rsidR="00402F5D">
        <w:rPr>
          <w:sz w:val="24"/>
          <w:szCs w:val="24"/>
        </w:rPr>
        <w:tab/>
      </w:r>
      <w:r w:rsidR="004274CB" w:rsidRPr="004274CB">
        <w:rPr>
          <w:sz w:val="24"/>
          <w:szCs w:val="24"/>
        </w:rPr>
        <w:t>db 12 dup(0)</w:t>
      </w:r>
    </w:p>
    <w:p w14:paraId="782CED45" w14:textId="77777777" w:rsidR="00184261" w:rsidRDefault="00184261" w:rsidP="0018426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בשפת אסמבלי אי אפשר לגשת למערך באמצעות מציין של שורה ועמודה, כמו לדוגמה </w:t>
      </w:r>
      <w:r>
        <w:rPr>
          <w:sz w:val="24"/>
          <w:szCs w:val="24"/>
        </w:rPr>
        <w:t>array[N, M]</w:t>
      </w:r>
      <w:r>
        <w:rPr>
          <w:rFonts w:hint="cs"/>
          <w:sz w:val="24"/>
          <w:szCs w:val="24"/>
          <w:rtl/>
        </w:rPr>
        <w:t xml:space="preserve">. במקום זאת צריך לגשת לאיבר במיקום 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כפול גודל השורה + </w:t>
      </w:r>
      <w:r>
        <w:rPr>
          <w:rFonts w:hint="cs"/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>. לדוגמה, כדי לגשת לאיבר באינדקס 3 בשורה באינדקס 2, ניגש ל-</w:t>
      </w:r>
      <w:r>
        <w:rPr>
          <w:sz w:val="24"/>
          <w:szCs w:val="24"/>
        </w:rPr>
        <w:t>array</w:t>
      </w:r>
      <w:r>
        <w:rPr>
          <w:rFonts w:hint="cs"/>
          <w:sz w:val="24"/>
          <w:szCs w:val="24"/>
          <w:rtl/>
        </w:rPr>
        <w:t xml:space="preserve"> במיקום </w:t>
      </w:r>
      <w:r>
        <w:rPr>
          <w:sz w:val="24"/>
          <w:szCs w:val="24"/>
        </w:rPr>
        <w:t>2x4+3</w:t>
      </w:r>
      <w:r>
        <w:rPr>
          <w:rFonts w:hint="cs"/>
          <w:sz w:val="24"/>
          <w:szCs w:val="24"/>
          <w:rtl/>
        </w:rPr>
        <w:t xml:space="preserve">, כלומר </w:t>
      </w:r>
      <w:r>
        <w:rPr>
          <w:sz w:val="24"/>
          <w:szCs w:val="24"/>
        </w:rPr>
        <w:t>array[11]</w:t>
      </w:r>
      <w:r>
        <w:rPr>
          <w:rFonts w:hint="cs"/>
          <w:sz w:val="24"/>
          <w:szCs w:val="24"/>
          <w:rtl/>
        </w:rPr>
        <w:t>.</w:t>
      </w:r>
    </w:p>
    <w:p w14:paraId="0ED99325" w14:textId="63E0D852" w:rsidR="00120E54" w:rsidRDefault="00184261" w:rsidP="0018426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בתרגיל זה נחשב את עשרת השורות הראשונות במשולש פסקל </w:t>
      </w:r>
      <w:hyperlink r:id="rId8" w:history="1">
        <w:r w:rsidR="00120E54" w:rsidRPr="00D3299A">
          <w:rPr>
            <w:rStyle w:val="Hyperlink"/>
            <w:sz w:val="24"/>
            <w:szCs w:val="24"/>
          </w:rPr>
          <w:t>https://en.wikipedia.org/wiki/Pascal%27s_triangle</w:t>
        </w:r>
      </w:hyperlink>
    </w:p>
    <w:p w14:paraId="3AB056BE" w14:textId="77777777" w:rsidR="00442CAD" w:rsidRDefault="00120E54" w:rsidP="0018426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התחילו מהגדרת מערך בגודל 100 בתים (שיוכל לשמור 10 שורות כפול 10 עמודות)</w:t>
      </w:r>
      <w:r w:rsidR="00442CAD">
        <w:rPr>
          <w:rFonts w:hint="cs"/>
          <w:sz w:val="24"/>
          <w:szCs w:val="24"/>
          <w:rtl/>
        </w:rPr>
        <w:t>. את הבית הראשון נאתחל להיות 1, כך:</w:t>
      </w:r>
    </w:p>
    <w:p w14:paraId="5D04FFE5" w14:textId="0DC13C85" w:rsidR="00184261" w:rsidRDefault="00442CAD" w:rsidP="00442CA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r w:rsidR="00402F5D">
        <w:rPr>
          <w:sz w:val="24"/>
          <w:szCs w:val="24"/>
          <w:rtl/>
        </w:rPr>
        <w:tab/>
      </w:r>
      <w:r w:rsidR="00184261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db 1, 99 dup(0)</w:t>
      </w:r>
    </w:p>
    <w:p w14:paraId="23C00347" w14:textId="46B4C9A0" w:rsidR="00442CAD" w:rsidRDefault="00442CAD" w:rsidP="00442CAD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 מומלץ להגדיר את המשתנים הבאים, על מנת לחסוך רגיסטרים ולהפוך את הקוד לקריא יותר:</w:t>
      </w:r>
    </w:p>
    <w:p w14:paraId="3063BD54" w14:textId="493B706A" w:rsidR="00442CAD" w:rsidRDefault="00442CAD" w:rsidP="00442CA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row </w:t>
      </w:r>
      <w:r w:rsidR="00402F5D">
        <w:rPr>
          <w:sz w:val="24"/>
          <w:szCs w:val="24"/>
        </w:rPr>
        <w:tab/>
      </w:r>
      <w:r>
        <w:rPr>
          <w:sz w:val="24"/>
          <w:szCs w:val="24"/>
        </w:rPr>
        <w:t>db 0</w:t>
      </w:r>
    </w:p>
    <w:p w14:paraId="15C8AB0D" w14:textId="085471E5" w:rsidR="00442CAD" w:rsidRDefault="00442CAD" w:rsidP="00442CA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 </w:t>
      </w:r>
      <w:r w:rsidR="00402F5D">
        <w:rPr>
          <w:sz w:val="24"/>
          <w:szCs w:val="24"/>
        </w:rPr>
        <w:tab/>
      </w:r>
      <w:r>
        <w:rPr>
          <w:sz w:val="24"/>
          <w:szCs w:val="24"/>
        </w:rPr>
        <w:t>db 0</w:t>
      </w:r>
    </w:p>
    <w:p w14:paraId="59AB46D4" w14:textId="2AA21A6F" w:rsidR="00442CAD" w:rsidRDefault="00442CAD" w:rsidP="00442CA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size </w:t>
      </w:r>
      <w:r w:rsidR="00402F5D">
        <w:rPr>
          <w:sz w:val="24"/>
          <w:szCs w:val="24"/>
        </w:rPr>
        <w:tab/>
      </w:r>
      <w:r>
        <w:rPr>
          <w:sz w:val="24"/>
          <w:szCs w:val="24"/>
        </w:rPr>
        <w:t>db 10</w:t>
      </w:r>
    </w:p>
    <w:p w14:paraId="7CB05EF8" w14:textId="77777777" w:rsidR="00442CAD" w:rsidRDefault="00442CAD" w:rsidP="00442CAD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חשבו את 10 השורות הראשונות במשולש פסקל. לדוגמה 3 השורות הראשונות יהיו:</w:t>
      </w:r>
    </w:p>
    <w:p w14:paraId="32CA3140" w14:textId="77777777" w:rsidR="00442CAD" w:rsidRDefault="00442CAD" w:rsidP="00442CA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1 0 0 0 0 0 0 0 0 0</w:t>
      </w:r>
    </w:p>
    <w:p w14:paraId="5CF29148" w14:textId="77777777" w:rsidR="00442CAD" w:rsidRDefault="00442CAD" w:rsidP="00442CA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1 1 0 0 0 0 0 0 0 0</w:t>
      </w:r>
    </w:p>
    <w:p w14:paraId="3615AE0F" w14:textId="77777777" w:rsidR="00442CAD" w:rsidRDefault="00442CAD" w:rsidP="00442CA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1 2 1 0 0 0 0 0 0 0</w:t>
      </w:r>
    </w:p>
    <w:p w14:paraId="02B18AC3" w14:textId="39C561FB" w:rsidR="004464D7" w:rsidRDefault="00442CAD" w:rsidP="00442CAD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להראות שהצלחתם, הדפיסו למסך את סכום כל האיברים שבשורה העשירית</w:t>
      </w:r>
      <w:r w:rsidR="004464D7">
        <w:rPr>
          <w:rFonts w:hint="cs"/>
          <w:sz w:val="24"/>
          <w:szCs w:val="24"/>
          <w:rtl/>
        </w:rPr>
        <w:t>.</w:t>
      </w:r>
    </w:p>
    <w:p w14:paraId="644C9C1E" w14:textId="163403CF" w:rsidR="00402F5D" w:rsidRDefault="00402F5D" w:rsidP="00442CAD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תזכורת- כדי להדפיס את </w:t>
      </w:r>
      <w:r>
        <w:rPr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ולאחריו רווח:</w:t>
      </w:r>
    </w:p>
    <w:p w14:paraId="6EB9234A" w14:textId="2CC49A03" w:rsidR="00402F5D" w:rsidRDefault="00402F5D" w:rsidP="00402F5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ab/>
        <w:t>PRINT_NUM_UNS</w:t>
      </w:r>
    </w:p>
    <w:p w14:paraId="44CAC638" w14:textId="0D553246" w:rsidR="00402F5D" w:rsidRDefault="00402F5D" w:rsidP="00402F5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>
        <w:rPr>
          <w:sz w:val="24"/>
          <w:szCs w:val="24"/>
        </w:rPr>
        <w:tab/>
        <w:t>" "</w:t>
      </w:r>
    </w:p>
    <w:p w14:paraId="0D7C4273" w14:textId="77777777" w:rsidR="00402F5D" w:rsidRDefault="00402F5D" w:rsidP="00402F5D">
      <w:pPr>
        <w:pStyle w:val="aa"/>
        <w:jc w:val="right"/>
        <w:rPr>
          <w:rFonts w:ascii="Consolas" w:hAnsi="Consolas"/>
          <w:sz w:val="24"/>
          <w:szCs w:val="24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המשך בעמוד הבא</w:t>
      </w:r>
    </w:p>
    <w:p w14:paraId="60E9515A" w14:textId="72BDBF46" w:rsidR="006B5550" w:rsidRDefault="006B5550" w:rsidP="006B5550">
      <w:pPr>
        <w:pStyle w:val="2"/>
        <w:rPr>
          <w:rFonts w:eastAsia="Arial" w:hint="cs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lastRenderedPageBreak/>
        <w:t xml:space="preserve">שאלה 7 </w:t>
      </w:r>
      <w:r w:rsidR="00C45B1B">
        <w:rPr>
          <w:rFonts w:eastAsia="Arial"/>
          <w:sz w:val="36"/>
          <w:szCs w:val="36"/>
          <w:rtl/>
        </w:rPr>
        <w:t>–</w:t>
      </w:r>
      <w:r>
        <w:rPr>
          <w:rFonts w:eastAsia="Arial" w:hint="cs"/>
          <w:sz w:val="36"/>
          <w:szCs w:val="36"/>
          <w:rtl/>
        </w:rPr>
        <w:t xml:space="preserve"> </w:t>
      </w:r>
      <w:r w:rsidR="00A5288B">
        <w:rPr>
          <w:rFonts w:eastAsia="Arial"/>
          <w:sz w:val="36"/>
          <w:szCs w:val="36"/>
        </w:rPr>
        <w:t>Switch</w:t>
      </w:r>
      <w:r w:rsidR="00C45B1B">
        <w:rPr>
          <w:rFonts w:eastAsia="Arial" w:hint="cs"/>
          <w:sz w:val="36"/>
          <w:szCs w:val="36"/>
          <w:rtl/>
        </w:rPr>
        <w:t xml:space="preserve"> (בונוס)</w:t>
      </w:r>
    </w:p>
    <w:p w14:paraId="71E2C5EE" w14:textId="77777777" w:rsidR="006B5550" w:rsidRPr="00FB0C4E" w:rsidRDefault="006B5550" w:rsidP="006B5550">
      <w:pPr>
        <w:rPr>
          <w:rFonts w:eastAsia="Arial"/>
          <w:sz w:val="24"/>
          <w:szCs w:val="24"/>
          <w:rtl/>
        </w:rPr>
      </w:pPr>
    </w:p>
    <w:p w14:paraId="23D02C4E" w14:textId="77777777" w:rsidR="006B5550" w:rsidRPr="006B5550" w:rsidRDefault="006B5550" w:rsidP="006B5550">
      <w:pPr>
        <w:spacing w:after="160" w:line="259" w:lineRule="auto"/>
        <w:jc w:val="both"/>
        <w:rPr>
          <w:sz w:val="24"/>
          <w:szCs w:val="24"/>
        </w:rPr>
      </w:pPr>
      <w:r w:rsidRPr="006B5550">
        <w:rPr>
          <w:rFonts w:hint="cs"/>
          <w:sz w:val="24"/>
          <w:szCs w:val="24"/>
          <w:rtl/>
        </w:rPr>
        <w:t xml:space="preserve">לפניכם קטע קוד שמשתמש בפקודת </w:t>
      </w:r>
      <w:r w:rsidRPr="006B5550">
        <w:rPr>
          <w:sz w:val="24"/>
          <w:szCs w:val="24"/>
        </w:rPr>
        <w:t>switch</w:t>
      </w:r>
      <w:r w:rsidRPr="006B5550">
        <w:rPr>
          <w:rFonts w:hint="cs"/>
          <w:sz w:val="24"/>
          <w:szCs w:val="24"/>
          <w:rtl/>
        </w:rPr>
        <w:t>:</w:t>
      </w:r>
    </w:p>
    <w:p w14:paraId="04407518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switch (</w:t>
      </w:r>
      <w:r>
        <w:rPr>
          <w:rFonts w:ascii="Consolas" w:hAnsi="Consolas" w:cs="Consolas"/>
          <w:sz w:val="20"/>
          <w:szCs w:val="20"/>
        </w:rPr>
        <w:t>si</w:t>
      </w:r>
      <w:r w:rsidRPr="005904B9">
        <w:rPr>
          <w:rFonts w:ascii="Consolas" w:hAnsi="Consolas" w:cs="Consolas"/>
          <w:sz w:val="20"/>
          <w:szCs w:val="20"/>
        </w:rPr>
        <w:t>)</w:t>
      </w:r>
    </w:p>
    <w:p w14:paraId="37D8DB82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{</w:t>
      </w:r>
    </w:p>
    <w:p w14:paraId="1569D023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case 1:</w:t>
      </w:r>
    </w:p>
    <w:p w14:paraId="17629440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  <w:t>printf( “Number One” );</w:t>
      </w:r>
    </w:p>
    <w:p w14:paraId="3BDE244E" w14:textId="77777777" w:rsidR="006B5550" w:rsidRPr="005904B9" w:rsidRDefault="006B5550" w:rsidP="006B5550">
      <w:pPr>
        <w:pStyle w:val="aa"/>
        <w:bidi w:val="0"/>
        <w:ind w:firstLine="72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break;</w:t>
      </w:r>
    </w:p>
    <w:p w14:paraId="5423A1FF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case 2:</w:t>
      </w:r>
    </w:p>
    <w:p w14:paraId="760A8F6C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  <w:t xml:space="preserve">printf( “Number </w:t>
      </w:r>
      <w:r>
        <w:rPr>
          <w:rFonts w:ascii="Consolas" w:hAnsi="Consolas" w:cs="Consolas"/>
          <w:sz w:val="20"/>
          <w:szCs w:val="20"/>
        </w:rPr>
        <w:t>Two</w:t>
      </w:r>
      <w:r w:rsidRPr="005904B9">
        <w:rPr>
          <w:rFonts w:ascii="Consolas" w:hAnsi="Consolas" w:cs="Consolas"/>
          <w:sz w:val="20"/>
          <w:szCs w:val="20"/>
        </w:rPr>
        <w:t>” );</w:t>
      </w:r>
    </w:p>
    <w:p w14:paraId="0E2D0FA2" w14:textId="77777777" w:rsidR="006B5550" w:rsidRPr="005904B9" w:rsidRDefault="006B5550" w:rsidP="006B5550">
      <w:pPr>
        <w:pStyle w:val="aa"/>
        <w:bidi w:val="0"/>
        <w:ind w:firstLine="72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break;</w:t>
      </w:r>
    </w:p>
    <w:p w14:paraId="71BD74D1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case 3:</w:t>
      </w:r>
    </w:p>
    <w:p w14:paraId="0C377442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  <w:t xml:space="preserve">printf( “Number </w:t>
      </w:r>
      <w:r>
        <w:rPr>
          <w:rFonts w:ascii="Consolas" w:hAnsi="Consolas" w:cs="Consolas"/>
          <w:sz w:val="20"/>
          <w:szCs w:val="20"/>
        </w:rPr>
        <w:t>Three</w:t>
      </w:r>
      <w:r w:rsidRPr="005904B9">
        <w:rPr>
          <w:rFonts w:ascii="Consolas" w:hAnsi="Consolas" w:cs="Consolas"/>
          <w:sz w:val="20"/>
          <w:szCs w:val="20"/>
        </w:rPr>
        <w:t>” );</w:t>
      </w:r>
    </w:p>
    <w:p w14:paraId="4673C50B" w14:textId="77777777" w:rsidR="006B5550" w:rsidRPr="005904B9" w:rsidRDefault="006B5550" w:rsidP="006B5550">
      <w:pPr>
        <w:pStyle w:val="aa"/>
        <w:bidi w:val="0"/>
        <w:ind w:firstLine="72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break;</w:t>
      </w:r>
    </w:p>
    <w:p w14:paraId="625B1242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case 4:</w:t>
      </w:r>
    </w:p>
    <w:p w14:paraId="5AD850F5" w14:textId="77777777" w:rsidR="006B5550" w:rsidRPr="005904B9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  <w:t xml:space="preserve">printf( “Number </w:t>
      </w:r>
      <w:r>
        <w:rPr>
          <w:rFonts w:ascii="Consolas" w:hAnsi="Consolas" w:cs="Consolas"/>
          <w:sz w:val="20"/>
          <w:szCs w:val="20"/>
        </w:rPr>
        <w:t>Four”</w:t>
      </w:r>
      <w:r w:rsidRPr="005904B9">
        <w:rPr>
          <w:rFonts w:ascii="Consolas" w:hAnsi="Consolas" w:cs="Consolas"/>
          <w:sz w:val="20"/>
          <w:szCs w:val="20"/>
        </w:rPr>
        <w:t xml:space="preserve"> );</w:t>
      </w:r>
    </w:p>
    <w:p w14:paraId="37A69ED2" w14:textId="77777777" w:rsidR="006B5550" w:rsidRPr="005904B9" w:rsidRDefault="006B5550" w:rsidP="006B5550">
      <w:pPr>
        <w:pStyle w:val="aa"/>
        <w:bidi w:val="0"/>
        <w:ind w:firstLine="72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break;</w:t>
      </w:r>
    </w:p>
    <w:p w14:paraId="0E27B3A3" w14:textId="77777777" w:rsidR="006B5550" w:rsidRDefault="006B5550" w:rsidP="006B5550">
      <w:pPr>
        <w:pStyle w:val="aa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}</w:t>
      </w:r>
    </w:p>
    <w:p w14:paraId="2423236C" w14:textId="77777777" w:rsidR="006B5550" w:rsidRDefault="006B5550" w:rsidP="006B5550">
      <w:pPr>
        <w:pStyle w:val="aa"/>
        <w:jc w:val="both"/>
        <w:rPr>
          <w:rFonts w:ascii="Consolas" w:hAnsi="Consolas"/>
          <w:sz w:val="24"/>
          <w:szCs w:val="24"/>
          <w:rtl/>
        </w:rPr>
      </w:pPr>
    </w:p>
    <w:p w14:paraId="7312AA57" w14:textId="77777777" w:rsidR="00F46617" w:rsidRDefault="00F46617" w:rsidP="006B5550">
      <w:pPr>
        <w:pStyle w:val="aa"/>
        <w:jc w:val="both"/>
        <w:rPr>
          <w:rFonts w:ascii="Consolas" w:hAnsi="Consolas"/>
          <w:sz w:val="24"/>
          <w:szCs w:val="24"/>
          <w:rtl/>
        </w:rPr>
      </w:pPr>
    </w:p>
    <w:p w14:paraId="48C46E80" w14:textId="77777777" w:rsidR="006B5550" w:rsidRPr="006B5550" w:rsidRDefault="006B5550" w:rsidP="00F46617">
      <w:pPr>
        <w:pStyle w:val="aa"/>
        <w:spacing w:line="360" w:lineRule="auto"/>
        <w:jc w:val="both"/>
        <w:rPr>
          <w:rFonts w:ascii="Consolas" w:hAnsi="Consolas"/>
          <w:sz w:val="24"/>
          <w:szCs w:val="24"/>
          <w:u w:val="single"/>
          <w:rtl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בשאלה זו </w:t>
      </w:r>
      <w:r>
        <w:rPr>
          <w:rFonts w:ascii="Consolas" w:hAnsi="Consolas" w:hint="cs"/>
          <w:sz w:val="24"/>
          <w:szCs w:val="24"/>
          <w:rtl/>
        </w:rPr>
        <w:t>תממשו</w:t>
      </w:r>
      <w:r w:rsidRPr="006B5550">
        <w:rPr>
          <w:rFonts w:ascii="Consolas" w:hAnsi="Consolas" w:hint="cs"/>
          <w:sz w:val="24"/>
          <w:szCs w:val="24"/>
          <w:rtl/>
        </w:rPr>
        <w:t xml:space="preserve"> קטע קוד זה באסמבלי</w:t>
      </w:r>
      <w:r>
        <w:rPr>
          <w:rFonts w:ascii="Consolas" w:hAnsi="Consolas" w:hint="cs"/>
          <w:sz w:val="24"/>
          <w:szCs w:val="24"/>
          <w:rtl/>
        </w:rPr>
        <w:t xml:space="preserve"> 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ללא שימוש בתנאים</w:t>
      </w:r>
      <w:r w:rsidRPr="006B5550">
        <w:rPr>
          <w:rFonts w:ascii="Consolas" w:hAnsi="Consolas" w:hint="cs"/>
          <w:sz w:val="24"/>
          <w:szCs w:val="24"/>
          <w:rtl/>
        </w:rPr>
        <w:t xml:space="preserve"> (כלומר 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ללא</w:t>
      </w:r>
      <w:r w:rsidRPr="006B5550">
        <w:rPr>
          <w:rFonts w:ascii="Consolas" w:hAnsi="Consolas" w:hint="cs"/>
          <w:sz w:val="24"/>
          <w:szCs w:val="24"/>
          <w:rtl/>
        </w:rPr>
        <w:t xml:space="preserve"> שימוש בפקודות: </w:t>
      </w:r>
      <w:r w:rsidRPr="006B5550">
        <w:rPr>
          <w:rFonts w:ascii="Consolas" w:hAnsi="Consolas"/>
          <w:sz w:val="24"/>
          <w:szCs w:val="24"/>
        </w:rPr>
        <w:t>ja, jl, jge</w:t>
      </w:r>
      <w:r w:rsidRPr="006B5550">
        <w:rPr>
          <w:rFonts w:ascii="Consolas" w:hAnsi="Consolas" w:hint="cs"/>
          <w:sz w:val="24"/>
          <w:szCs w:val="24"/>
          <w:rtl/>
        </w:rPr>
        <w:t xml:space="preserve"> ודומיהן), אלא ע"י שימוש בפקודת </w:t>
      </w:r>
      <w:r w:rsidRPr="006B5550">
        <w:rPr>
          <w:rFonts w:ascii="Consolas" w:hAnsi="Consolas"/>
          <w:sz w:val="24"/>
          <w:szCs w:val="24"/>
          <w:u w:val="single"/>
        </w:rPr>
        <w:t>jmp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 xml:space="preserve"> ללא תנאי, ובמבנה מסוג </w:t>
      </w:r>
      <w:r w:rsidRPr="006B5550">
        <w:rPr>
          <w:rFonts w:ascii="Consolas" w:hAnsi="Consolas"/>
          <w:sz w:val="24"/>
          <w:szCs w:val="24"/>
          <w:u w:val="single"/>
        </w:rPr>
        <w:t>branch table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.</w:t>
      </w:r>
    </w:p>
    <w:p w14:paraId="32CFF92C" w14:textId="77777777" w:rsidR="006B5550" w:rsidRDefault="006B5550" w:rsidP="00F46617">
      <w:pPr>
        <w:spacing w:line="360" w:lineRule="auto"/>
        <w:ind w:left="720"/>
        <w:jc w:val="both"/>
        <w:rPr>
          <w:rFonts w:ascii="Consolas" w:hAnsi="Consolas"/>
          <w:sz w:val="24"/>
          <w:szCs w:val="24"/>
          <w:rtl/>
        </w:rPr>
      </w:pPr>
    </w:p>
    <w:p w14:paraId="6F96CA33" w14:textId="77777777" w:rsidR="006B5550" w:rsidRPr="006B5550" w:rsidRDefault="006B5550" w:rsidP="00F46617">
      <w:pPr>
        <w:pStyle w:val="aa"/>
        <w:numPr>
          <w:ilvl w:val="0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עיין בערך הויקיפדיה </w:t>
      </w:r>
      <w:hyperlink r:id="rId9" w:history="1">
        <w:r w:rsidRPr="006B5550">
          <w:rPr>
            <w:rStyle w:val="Hyperlink"/>
            <w:rFonts w:ascii="Consolas" w:hAnsi="Consolas"/>
            <w:sz w:val="24"/>
            <w:szCs w:val="24"/>
          </w:rPr>
          <w:t>http://en.wikipedia.org/wiki/Branch_table</w:t>
        </w:r>
      </w:hyperlink>
    </w:p>
    <w:p w14:paraId="06D7EFBB" w14:textId="77777777" w:rsidR="00EC7E4D" w:rsidRPr="00F46617" w:rsidRDefault="006B5550" w:rsidP="00F46617">
      <w:pPr>
        <w:pStyle w:val="aa"/>
        <w:numPr>
          <w:ilvl w:val="0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  <w:rtl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ממש את קטע הקוד הנ"ל באסמבלי תוך שימוש בשיטה זו. </w:t>
      </w:r>
    </w:p>
    <w:p w14:paraId="25148D4F" w14:textId="77777777" w:rsidR="006B5550" w:rsidRDefault="006B5550" w:rsidP="00F46617">
      <w:pPr>
        <w:spacing w:line="360" w:lineRule="auto"/>
        <w:jc w:val="right"/>
        <w:rPr>
          <w:sz w:val="24"/>
          <w:szCs w:val="24"/>
          <w:rtl/>
        </w:rPr>
      </w:pPr>
    </w:p>
    <w:p w14:paraId="207DE844" w14:textId="77777777" w:rsidR="006B5550" w:rsidRPr="006B5550" w:rsidRDefault="006B5550" w:rsidP="00F46617">
      <w:pPr>
        <w:spacing w:line="360" w:lineRule="auto"/>
        <w:ind w:left="720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u w:val="single"/>
          <w:rtl/>
        </w:rPr>
        <w:t>תזכורת:</w:t>
      </w:r>
      <w:r w:rsidRPr="006B5550">
        <w:rPr>
          <w:rFonts w:ascii="Consolas" w:hAnsi="Consolas" w:hint="cs"/>
          <w:sz w:val="24"/>
          <w:szCs w:val="24"/>
          <w:rtl/>
        </w:rPr>
        <w:t xml:space="preserve"> בשביל ביצוע הדפסות:</w:t>
      </w:r>
    </w:p>
    <w:p w14:paraId="19444702" w14:textId="77777777" w:rsidR="006B5550" w:rsidRPr="006B5550" w:rsidRDefault="006B5550" w:rsidP="00F46617">
      <w:pPr>
        <w:pStyle w:val="aa"/>
        <w:numPr>
          <w:ilvl w:val="1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שים את הקובץ </w:t>
      </w:r>
      <w:r w:rsidRPr="006B5550">
        <w:rPr>
          <w:rFonts w:ascii="Consolas" w:hAnsi="Consolas"/>
          <w:sz w:val="24"/>
          <w:szCs w:val="24"/>
        </w:rPr>
        <w:t>magshimim.inc</w:t>
      </w:r>
      <w:r w:rsidRPr="006B5550">
        <w:rPr>
          <w:rFonts w:ascii="Consolas" w:hAnsi="Consolas" w:hint="cs"/>
          <w:sz w:val="24"/>
          <w:szCs w:val="24"/>
          <w:rtl/>
        </w:rPr>
        <w:t xml:space="preserve"> באותה </w:t>
      </w:r>
      <w:r>
        <w:rPr>
          <w:rFonts w:ascii="Consolas" w:hAnsi="Consolas" w:hint="cs"/>
          <w:sz w:val="24"/>
          <w:szCs w:val="24"/>
          <w:rtl/>
        </w:rPr>
        <w:t>התיקייה</w:t>
      </w:r>
      <w:r w:rsidRPr="006B5550">
        <w:rPr>
          <w:rFonts w:ascii="Consolas" w:hAnsi="Consolas" w:hint="cs"/>
          <w:sz w:val="24"/>
          <w:szCs w:val="24"/>
          <w:rtl/>
        </w:rPr>
        <w:t xml:space="preserve"> כמו הקוד שלך</w:t>
      </w:r>
    </w:p>
    <w:p w14:paraId="6B64C415" w14:textId="77777777" w:rsidR="006B5550" w:rsidRPr="006B5550" w:rsidRDefault="006B5550" w:rsidP="00F46617">
      <w:pPr>
        <w:pStyle w:val="aa"/>
        <w:numPr>
          <w:ilvl w:val="1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הוסף בסוף הקובץ את השורה </w:t>
      </w:r>
      <w:r w:rsidRPr="006B5550">
        <w:rPr>
          <w:rFonts w:ascii="Consolas" w:hAnsi="Consolas"/>
          <w:sz w:val="24"/>
          <w:szCs w:val="24"/>
        </w:rPr>
        <w:t>include magshimim.inc</w:t>
      </w:r>
    </w:p>
    <w:p w14:paraId="13C347DA" w14:textId="77777777" w:rsidR="006B5550" w:rsidRPr="006B5550" w:rsidRDefault="006B5550" w:rsidP="00F46617">
      <w:pPr>
        <w:pStyle w:val="aa"/>
        <w:numPr>
          <w:ilvl w:val="1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בשביל להדפיס, השתמש בשורה </w:t>
      </w:r>
      <w:r w:rsidRPr="006B5550">
        <w:rPr>
          <w:rFonts w:ascii="Consolas" w:hAnsi="Consolas"/>
          <w:sz w:val="24"/>
          <w:szCs w:val="24"/>
        </w:rPr>
        <w:t>PRINTN “Number One”</w:t>
      </w:r>
    </w:p>
    <w:p w14:paraId="45A8312A" w14:textId="77777777" w:rsidR="006B5550" w:rsidRDefault="006B5550" w:rsidP="00F46617">
      <w:pPr>
        <w:spacing w:line="360" w:lineRule="auto"/>
        <w:ind w:firstLine="720"/>
        <w:jc w:val="both"/>
        <w:rPr>
          <w:rFonts w:ascii="Consolas" w:hAnsi="Consolas"/>
          <w:sz w:val="24"/>
          <w:szCs w:val="24"/>
          <w:rtl/>
        </w:rPr>
      </w:pPr>
      <w:r w:rsidRPr="006B5550">
        <w:rPr>
          <w:rFonts w:ascii="Consolas" w:hAnsi="Consolas" w:hint="cs"/>
          <w:sz w:val="24"/>
          <w:szCs w:val="24"/>
          <w:u w:val="single"/>
          <w:rtl/>
        </w:rPr>
        <w:t>הערה:</w:t>
      </w:r>
      <w:r w:rsidRPr="006B5550">
        <w:rPr>
          <w:rFonts w:ascii="Consolas" w:hAnsi="Consolas" w:hint="cs"/>
          <w:sz w:val="24"/>
          <w:szCs w:val="24"/>
          <w:rtl/>
        </w:rPr>
        <w:t xml:space="preserve"> אתה יכול להניח 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שאין צורך לטפל</w:t>
      </w:r>
      <w:r w:rsidRPr="006B5550">
        <w:rPr>
          <w:rFonts w:ascii="Consolas" w:hAnsi="Consolas" w:hint="cs"/>
          <w:sz w:val="24"/>
          <w:szCs w:val="24"/>
          <w:rtl/>
        </w:rPr>
        <w:t xml:space="preserve"> במקרה בו </w:t>
      </w:r>
      <w:r w:rsidRPr="006B5550">
        <w:rPr>
          <w:rFonts w:ascii="Consolas" w:hAnsi="Consolas"/>
          <w:sz w:val="24"/>
          <w:szCs w:val="24"/>
        </w:rPr>
        <w:t>si</w:t>
      </w:r>
      <w:r w:rsidRPr="006B5550">
        <w:rPr>
          <w:rFonts w:ascii="Consolas" w:hAnsi="Consolas" w:hint="cs"/>
          <w:sz w:val="24"/>
          <w:szCs w:val="24"/>
          <w:rtl/>
        </w:rPr>
        <w:t xml:space="preserve"> מכיל מספר מחוץ לטווח </w:t>
      </w:r>
      <w:r w:rsidRPr="006B5550">
        <w:rPr>
          <w:rFonts w:ascii="Consolas" w:hAnsi="Consolas"/>
          <w:sz w:val="24"/>
          <w:szCs w:val="24"/>
        </w:rPr>
        <w:t>1-4</w:t>
      </w:r>
      <w:r w:rsidRPr="006B5550">
        <w:rPr>
          <w:rFonts w:ascii="Consolas" w:hAnsi="Consolas" w:hint="cs"/>
          <w:sz w:val="24"/>
          <w:szCs w:val="24"/>
          <w:rtl/>
        </w:rPr>
        <w:t>.</w:t>
      </w:r>
    </w:p>
    <w:p w14:paraId="6072F039" w14:textId="77777777"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14:paraId="34769DFD" w14:textId="77777777"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14:paraId="4E55CB1E" w14:textId="77777777" w:rsidR="004464D7" w:rsidRDefault="004464D7" w:rsidP="004464D7">
      <w:pPr>
        <w:pStyle w:val="aa"/>
        <w:jc w:val="right"/>
        <w:rPr>
          <w:rFonts w:ascii="Consolas" w:hAnsi="Consolas"/>
          <w:sz w:val="24"/>
          <w:szCs w:val="24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המשך בעמוד הבא</w:t>
      </w:r>
    </w:p>
    <w:p w14:paraId="4597C03C" w14:textId="77777777"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</w:rPr>
      </w:pPr>
    </w:p>
    <w:p w14:paraId="69B6A904" w14:textId="646016C5" w:rsidR="006B5550" w:rsidRDefault="00092F4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  <w:r>
        <w:rPr>
          <w:rFonts w:ascii="Consolas" w:hAnsi="Consolas"/>
          <w:noProof/>
          <w:sz w:val="24"/>
          <w:szCs w:val="24"/>
          <w:rtl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C098DDB" wp14:editId="436A698D">
                <wp:simplePos x="0" y="0"/>
                <wp:positionH relativeFrom="margin">
                  <wp:posOffset>481330</wp:posOffset>
                </wp:positionH>
                <wp:positionV relativeFrom="paragraph">
                  <wp:posOffset>123825</wp:posOffset>
                </wp:positionV>
                <wp:extent cx="5339080" cy="2490470"/>
                <wp:effectExtent l="5080" t="10795" r="8890" b="13335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080" cy="249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3DF1" w14:textId="77777777" w:rsidR="006B5550" w:rsidRDefault="006B5550" w:rsidP="006B5550">
                            <w:pPr>
                              <w:jc w:val="center"/>
                              <w:rPr>
                                <w:u w:val="single"/>
                                <w:rtl/>
                              </w:rPr>
                            </w:pPr>
                            <w:r w:rsidRPr="0005484D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רמז </w:t>
                            </w: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א</w:t>
                            </w:r>
                          </w:p>
                          <w:p w14:paraId="172C02F2" w14:textId="77777777" w:rsidR="006B5550" w:rsidRDefault="006B5550" w:rsidP="006B5550">
                            <w:pPr>
                              <w:jc w:val="center"/>
                              <w:rPr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הרמז מוסתר מאחורי המלבן. הזז אותו כדי להציץ.</w:t>
                            </w:r>
                          </w:p>
                          <w:p w14:paraId="0E79C0D5" w14:textId="77777777" w:rsidR="006B5550" w:rsidRDefault="006B5550" w:rsidP="006B555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השתמש בקוד שמבצע קפיצה בעזרת מצביע:</w:t>
                            </w:r>
                          </w:p>
                          <w:p w14:paraId="6FE7575C" w14:textId="77777777" w:rsidR="006B5550" w:rsidRPr="006B5550" w:rsidRDefault="006B5550" w:rsidP="006B5550">
                            <w:pPr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</w:p>
                          <w:p w14:paraId="190F562A" w14:textId="77777777" w:rsidR="006B5550" w:rsidRPr="006B5550" w:rsidRDefault="006B5550" w:rsidP="006B5550">
                            <w:pPr>
                              <w:bidi w:val="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>mov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>bx,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14:paraId="7C6958E7" w14:textId="77777777" w:rsidR="006B5550" w:rsidRPr="006B5550" w:rsidRDefault="006B5550" w:rsidP="006B5550">
                            <w:pPr>
                              <w:bidi w:val="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>jmp  bx</w:t>
                            </w:r>
                          </w:p>
                          <w:p w14:paraId="70849957" w14:textId="77777777" w:rsidR="006B5550" w:rsidRPr="006B5550" w:rsidRDefault="006B5550" w:rsidP="006B5550">
                            <w:pPr>
                              <w:bidi w:val="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 xml:space="preserve">address: </w:t>
                            </w:r>
                          </w:p>
                          <w:p w14:paraId="29FB8F86" w14:textId="77777777" w:rsidR="006B5550" w:rsidRPr="006B5550" w:rsidRDefault="006B5550" w:rsidP="006B5550">
                            <w:pPr>
                              <w:bidi w:val="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ab/>
                              <w:t>dw offset foo</w:t>
                            </w:r>
                          </w:p>
                          <w:p w14:paraId="32BDD754" w14:textId="77777777" w:rsidR="006B5550" w:rsidRPr="006B5550" w:rsidRDefault="006B5550" w:rsidP="006B5550">
                            <w:pPr>
                              <w:bidi w:val="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FA8E94" w14:textId="77777777" w:rsidR="006B5550" w:rsidRPr="006B5550" w:rsidRDefault="006B5550" w:rsidP="006B5550">
                            <w:pPr>
                              <w:bidi w:val="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>foo:</w:t>
                            </w:r>
                          </w:p>
                          <w:p w14:paraId="223C8E2C" w14:textId="77777777" w:rsidR="006B5550" w:rsidRPr="006B5550" w:rsidRDefault="006B5550" w:rsidP="006B5550">
                            <w:pPr>
                              <w:bidi w:val="0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ab/>
                              <w:t xml:space="preserve">PRINTN “Foo” </w:t>
                            </w:r>
                          </w:p>
                          <w:p w14:paraId="0826EFA0" w14:textId="77777777" w:rsidR="006B5550" w:rsidRPr="000A688D" w:rsidRDefault="006B5550" w:rsidP="006B5550">
                            <w:pPr>
                              <w:ind w:left="36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98D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.9pt;margin-top:9.75pt;width:420.4pt;height:196.1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">
                <v:textbox style="mso-fit-shape-to-text:t">
                  <w:txbxContent>
                    <w:p w14:paraId="02C33DF1" w14:textId="77777777" w:rsidR="006B5550" w:rsidRDefault="006B5550" w:rsidP="006B5550">
                      <w:pPr>
                        <w:jc w:val="center"/>
                        <w:rPr>
                          <w:u w:val="single"/>
                          <w:rtl/>
                        </w:rPr>
                      </w:pPr>
                      <w:r w:rsidRPr="0005484D">
                        <w:rPr>
                          <w:rFonts w:hint="cs"/>
                          <w:u w:val="single"/>
                          <w:rtl/>
                        </w:rPr>
                        <w:t xml:space="preserve">רמז </w:t>
                      </w:r>
                      <w:r>
                        <w:rPr>
                          <w:rFonts w:hint="cs"/>
                          <w:u w:val="single"/>
                          <w:rtl/>
                        </w:rPr>
                        <w:t>א</w:t>
                      </w:r>
                    </w:p>
                    <w:p w14:paraId="172C02F2" w14:textId="77777777" w:rsidR="006B5550" w:rsidRDefault="006B5550" w:rsidP="006B5550">
                      <w:pPr>
                        <w:jc w:val="center"/>
                        <w:rPr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הרמז מוסתר מאחורי המלבן. הזז אותו כדי להציץ.</w:t>
                      </w:r>
                    </w:p>
                    <w:p w14:paraId="0E79C0D5" w14:textId="77777777" w:rsidR="006B5550" w:rsidRDefault="006B5550" w:rsidP="006B555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השתמש בקוד שמבצע קפיצה בעזרת מצביע:</w:t>
                      </w:r>
                    </w:p>
                    <w:p w14:paraId="6FE7575C" w14:textId="77777777" w:rsidR="006B5550" w:rsidRPr="006B5550" w:rsidRDefault="006B5550" w:rsidP="006B5550">
                      <w:pPr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</w:p>
                    <w:p w14:paraId="190F562A" w14:textId="77777777" w:rsidR="006B5550" w:rsidRPr="006B5550" w:rsidRDefault="006B5550" w:rsidP="006B5550">
                      <w:pPr>
                        <w:bidi w:val="0"/>
                        <w:ind w:left="36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>mov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B5550">
                        <w:rPr>
                          <w:sz w:val="28"/>
                          <w:szCs w:val="28"/>
                        </w:rPr>
                        <w:t>bx,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B5550">
                        <w:rPr>
                          <w:sz w:val="28"/>
                          <w:szCs w:val="28"/>
                        </w:rPr>
                        <w:t>address</w:t>
                      </w:r>
                    </w:p>
                    <w:p w14:paraId="7C6958E7" w14:textId="77777777" w:rsidR="006B5550" w:rsidRPr="006B5550" w:rsidRDefault="006B5550" w:rsidP="006B5550">
                      <w:pPr>
                        <w:bidi w:val="0"/>
                        <w:ind w:left="36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>jmp  bx</w:t>
                      </w:r>
                    </w:p>
                    <w:p w14:paraId="70849957" w14:textId="77777777" w:rsidR="006B5550" w:rsidRPr="006B5550" w:rsidRDefault="006B5550" w:rsidP="006B5550">
                      <w:pPr>
                        <w:bidi w:val="0"/>
                        <w:ind w:left="36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 xml:space="preserve">address: </w:t>
                      </w:r>
                    </w:p>
                    <w:p w14:paraId="29FB8F86" w14:textId="77777777" w:rsidR="006B5550" w:rsidRPr="006B5550" w:rsidRDefault="006B5550" w:rsidP="006B5550">
                      <w:pPr>
                        <w:bidi w:val="0"/>
                        <w:ind w:left="36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ab/>
                        <w:t>dw offset foo</w:t>
                      </w:r>
                    </w:p>
                    <w:p w14:paraId="32BDD754" w14:textId="77777777" w:rsidR="006B5550" w:rsidRPr="006B5550" w:rsidRDefault="006B5550" w:rsidP="006B5550">
                      <w:pPr>
                        <w:bidi w:val="0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14:paraId="37FA8E94" w14:textId="77777777" w:rsidR="006B5550" w:rsidRPr="006B5550" w:rsidRDefault="006B5550" w:rsidP="006B5550">
                      <w:pPr>
                        <w:bidi w:val="0"/>
                        <w:ind w:left="36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>foo:</w:t>
                      </w:r>
                    </w:p>
                    <w:p w14:paraId="223C8E2C" w14:textId="77777777" w:rsidR="006B5550" w:rsidRPr="006B5550" w:rsidRDefault="006B5550" w:rsidP="006B5550">
                      <w:pPr>
                        <w:bidi w:val="0"/>
                        <w:ind w:left="36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ab/>
                        <w:t xml:space="preserve">PRINTN “Foo” </w:t>
                      </w:r>
                    </w:p>
                    <w:p w14:paraId="0826EFA0" w14:textId="77777777" w:rsidR="006B5550" w:rsidRPr="000A688D" w:rsidRDefault="006B5550" w:rsidP="006B5550">
                      <w:pPr>
                        <w:ind w:left="360"/>
                      </w:pP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7EFBE3" w14:textId="77777777"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14:paraId="6591E97C" w14:textId="77777777"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14:paraId="29B738D4" w14:textId="396E8BA8" w:rsidR="006B5550" w:rsidRP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</w:rPr>
      </w:pPr>
    </w:p>
    <w:p w14:paraId="750BDD60" w14:textId="60F07D8D" w:rsidR="004D5A09" w:rsidRPr="006B5550" w:rsidRDefault="00402F5D" w:rsidP="00427C85">
      <w:pPr>
        <w:rPr>
          <w:sz w:val="24"/>
          <w:szCs w:val="24"/>
          <w:rtl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3DE55" wp14:editId="4E1652B5">
                <wp:simplePos x="0" y="0"/>
                <wp:positionH relativeFrom="margin">
                  <wp:posOffset>574675</wp:posOffset>
                </wp:positionH>
                <wp:positionV relativeFrom="paragraph">
                  <wp:posOffset>18415</wp:posOffset>
                </wp:positionV>
                <wp:extent cx="5193665" cy="1742440"/>
                <wp:effectExtent l="0" t="0" r="6985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3665" cy="174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DDDB" w14:textId="77777777" w:rsidR="006B5550" w:rsidRDefault="006B5550" w:rsidP="006B55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  <w:lang w:eastAsia="en-US"/>
                              </w:rPr>
                              <w:drawing>
                                <wp:inline distT="0" distB="0" distL="0" distR="0" wp14:anchorId="3266F5EF" wp14:editId="32F5926A">
                                  <wp:extent cx="4998085" cy="1555772"/>
                                  <wp:effectExtent l="19050" t="0" r="0" b="0"/>
                                  <wp:docPr id="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8085" cy="1555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3DE55" id="Rectangle 3" o:spid="_x0000_s1027" style="position:absolute;left:0;text-align:left;margin-left:45.25pt;margin-top:1.45pt;width:408.95pt;height:137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" fillcolor="#4f81bd [3204]" strokecolor="#243f60 [1604]" strokeweight="2pt">
                <v:path arrowok="t"/>
                <v:textbox>
                  <w:txbxContent>
                    <w:p w14:paraId="5FD5DDDB" w14:textId="77777777" w:rsidR="006B5550" w:rsidRDefault="006B5550" w:rsidP="006B5550">
                      <w:pPr>
                        <w:jc w:val="center"/>
                      </w:pPr>
                      <w:r>
                        <w:rPr>
                          <w:rFonts w:hint="cs"/>
                          <w:noProof/>
                          <w:rtl/>
                          <w:lang w:eastAsia="en-US"/>
                        </w:rPr>
                        <w:drawing>
                          <wp:inline distT="0" distB="0" distL="0" distR="0" wp14:anchorId="3266F5EF" wp14:editId="32F5926A">
                            <wp:extent cx="4998085" cy="1555772"/>
                            <wp:effectExtent l="19050" t="0" r="0" b="0"/>
                            <wp:docPr id="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8085" cy="1555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38AD33" w14:textId="1F64FC27" w:rsidR="006B5550" w:rsidRPr="00427C85" w:rsidRDefault="006B5550" w:rsidP="00427C85">
      <w:pPr>
        <w:rPr>
          <w:sz w:val="24"/>
          <w:szCs w:val="24"/>
          <w:rtl/>
        </w:rPr>
      </w:pPr>
    </w:p>
    <w:p w14:paraId="10596B27" w14:textId="757FDB65" w:rsidR="006B5550" w:rsidRDefault="006B5550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  <w:rtl/>
        </w:rPr>
      </w:pPr>
    </w:p>
    <w:p w14:paraId="517060AD" w14:textId="0A914F78" w:rsidR="0070596F" w:rsidRDefault="0070596F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  <w:rtl/>
        </w:rPr>
      </w:pPr>
    </w:p>
    <w:p w14:paraId="5F39BED0" w14:textId="512C45B3" w:rsidR="0070596F" w:rsidRDefault="0070596F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  <w:rtl/>
        </w:rPr>
      </w:pPr>
    </w:p>
    <w:p w14:paraId="77137BC8" w14:textId="037FA0B3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00F66630" w14:textId="7777777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2AD1E380" w14:textId="7777777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255C44B8" w14:textId="7777777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237EC50F" w14:textId="7777777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188C8C62" w14:textId="7777777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063EE7D7" w14:textId="7777777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5852EC22" w14:textId="7777777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41C2299E" w14:textId="6C163E57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7327EB35" w14:textId="45F64788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454DCA90" w14:textId="131E1C22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22E74547" w14:textId="17AE8891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</w:p>
    <w:p w14:paraId="0F3A949B" w14:textId="5A30B565" w:rsidR="00402F5D" w:rsidRDefault="00402F5D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51934" wp14:editId="7D06C65F">
                <wp:simplePos x="0" y="0"/>
                <wp:positionH relativeFrom="margin">
                  <wp:posOffset>527685</wp:posOffset>
                </wp:positionH>
                <wp:positionV relativeFrom="paragraph">
                  <wp:posOffset>567690</wp:posOffset>
                </wp:positionV>
                <wp:extent cx="5193665" cy="1609090"/>
                <wp:effectExtent l="0" t="0" r="698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3665" cy="160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7DAC6" w14:textId="77777777" w:rsidR="006B5550" w:rsidRPr="006B5550" w:rsidRDefault="006B5550" w:rsidP="006B555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B5550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הזז אותי בשביל להציץ ברמז </w:t>
                            </w:r>
                            <w:r w:rsidRPr="006B5550">
                              <w:rPr>
                                <w:sz w:val="22"/>
                                <w:szCs w:val="22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51934" id="_x0000_s1028" style="position:absolute;left:0;text-align:left;margin-left:41.55pt;margin-top:44.7pt;width:408.95pt;height:12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" fillcolor="#4f81bd [3204]" strokecolor="#243f60 [1604]" strokeweight="2pt">
                <v:path arrowok="t"/>
                <v:textbox>
                  <w:txbxContent>
                    <w:p w14:paraId="4B47DAC6" w14:textId="77777777" w:rsidR="006B5550" w:rsidRPr="006B5550" w:rsidRDefault="006B5550" w:rsidP="006B555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B5550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הזז אותי בשביל להציץ ברמז </w:t>
                      </w:r>
                      <w:r w:rsidRPr="006B5550">
                        <w:rPr>
                          <w:sz w:val="22"/>
                          <w:szCs w:val="22"/>
                        </w:rPr>
                        <w:sym w:font="Wingdings" w:char="F04A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5A15F7" w14:textId="350349BD" w:rsidR="0052158E" w:rsidRPr="00072F1E" w:rsidRDefault="00092F40" w:rsidP="00072F1E">
      <w:pPr>
        <w:pStyle w:val="aa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6864ADD0" wp14:editId="671EAF98">
                <wp:simplePos x="0" y="0"/>
                <wp:positionH relativeFrom="margin">
                  <wp:posOffset>457835</wp:posOffset>
                </wp:positionH>
                <wp:positionV relativeFrom="paragraph">
                  <wp:posOffset>-192405</wp:posOffset>
                </wp:positionV>
                <wp:extent cx="5339080" cy="2089150"/>
                <wp:effectExtent l="0" t="0" r="0" b="69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080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EC9F7" w14:textId="77777777" w:rsidR="006B5550" w:rsidRDefault="006B5550" w:rsidP="006B5550">
                            <w:pPr>
                              <w:jc w:val="center"/>
                              <w:rPr>
                                <w:u w:val="single"/>
                                <w:rtl/>
                              </w:rPr>
                            </w:pPr>
                            <w:r w:rsidRPr="0005484D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רמז </w:t>
                            </w: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ב</w:t>
                            </w:r>
                          </w:p>
                          <w:p w14:paraId="1046C08E" w14:textId="77777777" w:rsidR="006B5550" w:rsidRDefault="006B5550" w:rsidP="006B555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הרמז מוסתר מאחורי המלבן. הזז אותו כדי להציץ.</w:t>
                            </w:r>
                          </w:p>
                          <w:p w14:paraId="0555C76E" w14:textId="77777777" w:rsidR="006B5550" w:rsidRPr="006B5550" w:rsidRDefault="006B5550" w:rsidP="006B5550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6B555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צור טבלה של כתובות ל-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>case</w:t>
                            </w:r>
                            <w:r w:rsidRPr="006B5550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-ים השונים. כדי לבחור בערך הנכון בטבלה השתמש בקוד כמו:</w:t>
                            </w:r>
                            <w:r w:rsidRPr="006B5550">
                              <w:rPr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6D07125" w14:textId="77777777" w:rsidR="006B5550" w:rsidRPr="006B5550" w:rsidRDefault="006B5550" w:rsidP="006B5550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5917C65" w14:textId="77777777" w:rsidR="006B5550" w:rsidRPr="006B5550" w:rsidRDefault="006B5550" w:rsidP="006B5550">
                            <w:pPr>
                              <w:bidi w:val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 xml:space="preserve">//assume the register </w:t>
                            </w:r>
                            <w:r w:rsidRPr="006B5550"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  <w:t xml:space="preserve">si 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>contains the “switch variable”</w:t>
                            </w:r>
                          </w:p>
                          <w:p w14:paraId="795E145E" w14:textId="77777777" w:rsidR="006B5550" w:rsidRPr="006B5550" w:rsidRDefault="006B5550" w:rsidP="006B5550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>mov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ab/>
                              <w:t>bx,table_start</w:t>
                            </w:r>
                          </w:p>
                          <w:p w14:paraId="294046A5" w14:textId="77777777" w:rsidR="006B5550" w:rsidRPr="006B5550" w:rsidRDefault="006B5550" w:rsidP="006B5550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>sub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ab/>
                              <w:t>si,1 //table starts from zero</w:t>
                            </w:r>
                          </w:p>
                          <w:p w14:paraId="21E30262" w14:textId="77777777" w:rsidR="006B5550" w:rsidRPr="006B5550" w:rsidRDefault="006B5550" w:rsidP="006B5550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>add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ab/>
                              <w:t>si,si //each entry in the table is 2 bytes long</w:t>
                            </w:r>
                          </w:p>
                          <w:p w14:paraId="1CDF264C" w14:textId="77777777" w:rsidR="006B5550" w:rsidRPr="006B5550" w:rsidRDefault="006B5550" w:rsidP="006B5550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6B5550">
                              <w:rPr>
                                <w:sz w:val="28"/>
                                <w:szCs w:val="28"/>
                              </w:rPr>
                              <w:t>mov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ab/>
                              <w:t>bx,[bx+si]</w:t>
                            </w:r>
                            <w:r w:rsidRPr="006B555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4ADD0" id="Text Box 2" o:spid="_x0000_s1029" type="#_x0000_t202" style="position:absolute;left:0;text-align:left;margin-left:36.05pt;margin-top:-15.15pt;width:420.4pt;height:164.5pt;z-index:25165721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">
                <v:textbox style="mso-fit-shape-to-text:t">
                  <w:txbxContent>
                    <w:p w14:paraId="176EC9F7" w14:textId="77777777" w:rsidR="006B5550" w:rsidRDefault="006B5550" w:rsidP="006B5550">
                      <w:pPr>
                        <w:jc w:val="center"/>
                        <w:rPr>
                          <w:u w:val="single"/>
                          <w:rtl/>
                        </w:rPr>
                      </w:pPr>
                      <w:r w:rsidRPr="0005484D">
                        <w:rPr>
                          <w:rFonts w:hint="cs"/>
                          <w:u w:val="single"/>
                          <w:rtl/>
                        </w:rPr>
                        <w:t xml:space="preserve">רמז </w:t>
                      </w:r>
                      <w:r>
                        <w:rPr>
                          <w:rFonts w:hint="cs"/>
                          <w:u w:val="single"/>
                          <w:rtl/>
                        </w:rPr>
                        <w:t>ב</w:t>
                      </w:r>
                    </w:p>
                    <w:p w14:paraId="1046C08E" w14:textId="77777777" w:rsidR="006B5550" w:rsidRDefault="006B5550" w:rsidP="006B555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הרמז מוסתר מאחורי המלבן. הזז אותו כדי להציץ.</w:t>
                      </w:r>
                    </w:p>
                    <w:p w14:paraId="0555C76E" w14:textId="77777777" w:rsidR="006B5550" w:rsidRPr="006B5550" w:rsidRDefault="006B5550" w:rsidP="006B5550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6B5550">
                        <w:rPr>
                          <w:rFonts w:hint="cs"/>
                          <w:sz w:val="28"/>
                          <w:szCs w:val="28"/>
                          <w:rtl/>
                        </w:rPr>
                        <w:t>צור טבלה של כתובות ל-</w:t>
                      </w:r>
                      <w:r w:rsidRPr="006B5550">
                        <w:rPr>
                          <w:sz w:val="28"/>
                          <w:szCs w:val="28"/>
                        </w:rPr>
                        <w:t>case</w:t>
                      </w:r>
                      <w:r w:rsidRPr="006B5550">
                        <w:rPr>
                          <w:rFonts w:hint="cs"/>
                          <w:sz w:val="28"/>
                          <w:szCs w:val="28"/>
                          <w:rtl/>
                        </w:rPr>
                        <w:t>-ים השונים. כדי לבחור בערך הנכון בטבלה השתמש בקוד כמו:</w:t>
                      </w:r>
                      <w:r w:rsidRPr="006B5550">
                        <w:rPr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</w:p>
                    <w:p w14:paraId="46D07125" w14:textId="77777777" w:rsidR="006B5550" w:rsidRPr="006B5550" w:rsidRDefault="006B5550" w:rsidP="006B5550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45917C65" w14:textId="77777777" w:rsidR="006B5550" w:rsidRPr="006B5550" w:rsidRDefault="006B5550" w:rsidP="006B5550">
                      <w:pPr>
                        <w:bidi w:val="0"/>
                        <w:rPr>
                          <w:sz w:val="28"/>
                          <w:szCs w:val="28"/>
                          <w:rtl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 xml:space="preserve">//assume the register </w:t>
                      </w:r>
                      <w:r w:rsidRPr="006B5550">
                        <w:rPr>
                          <w:rFonts w:ascii="Consolas" w:hAnsi="Consolas" w:cs="Consolas"/>
                          <w:sz w:val="28"/>
                          <w:szCs w:val="28"/>
                        </w:rPr>
                        <w:t xml:space="preserve">si </w:t>
                      </w:r>
                      <w:r w:rsidRPr="006B5550">
                        <w:rPr>
                          <w:sz w:val="28"/>
                          <w:szCs w:val="28"/>
                        </w:rPr>
                        <w:t>contains the “switch variable”</w:t>
                      </w:r>
                    </w:p>
                    <w:p w14:paraId="795E145E" w14:textId="77777777" w:rsidR="006B5550" w:rsidRPr="006B5550" w:rsidRDefault="006B5550" w:rsidP="006B5550">
                      <w:pPr>
                        <w:bidi w:val="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>mov</w:t>
                      </w:r>
                      <w:r w:rsidRPr="006B5550">
                        <w:rPr>
                          <w:sz w:val="28"/>
                          <w:szCs w:val="28"/>
                        </w:rPr>
                        <w:tab/>
                        <w:t>bx,table_start</w:t>
                      </w:r>
                    </w:p>
                    <w:p w14:paraId="294046A5" w14:textId="77777777" w:rsidR="006B5550" w:rsidRPr="006B5550" w:rsidRDefault="006B5550" w:rsidP="006B5550">
                      <w:pPr>
                        <w:bidi w:val="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>sub</w:t>
                      </w:r>
                      <w:r w:rsidRPr="006B5550">
                        <w:rPr>
                          <w:sz w:val="28"/>
                          <w:szCs w:val="28"/>
                        </w:rPr>
                        <w:tab/>
                        <w:t>si,1 //table starts from zero</w:t>
                      </w:r>
                    </w:p>
                    <w:p w14:paraId="21E30262" w14:textId="77777777" w:rsidR="006B5550" w:rsidRPr="006B5550" w:rsidRDefault="006B5550" w:rsidP="006B5550">
                      <w:pPr>
                        <w:bidi w:val="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>add</w:t>
                      </w:r>
                      <w:r w:rsidRPr="006B5550">
                        <w:rPr>
                          <w:sz w:val="28"/>
                          <w:szCs w:val="28"/>
                        </w:rPr>
                        <w:tab/>
                        <w:t>si,si //each entry in the table is 2 bytes long</w:t>
                      </w:r>
                    </w:p>
                    <w:p w14:paraId="1CDF264C" w14:textId="77777777" w:rsidR="006B5550" w:rsidRPr="006B5550" w:rsidRDefault="006B5550" w:rsidP="006B5550">
                      <w:pPr>
                        <w:bidi w:val="0"/>
                        <w:rPr>
                          <w:sz w:val="28"/>
                          <w:szCs w:val="28"/>
                        </w:rPr>
                      </w:pPr>
                      <w:r w:rsidRPr="006B5550">
                        <w:rPr>
                          <w:sz w:val="28"/>
                          <w:szCs w:val="28"/>
                        </w:rPr>
                        <w:t>mov</w:t>
                      </w:r>
                      <w:r w:rsidRPr="006B5550">
                        <w:rPr>
                          <w:sz w:val="28"/>
                          <w:szCs w:val="28"/>
                        </w:rPr>
                        <w:tab/>
                        <w:t>bx,[bx+si]</w:t>
                      </w:r>
                      <w:r w:rsidRPr="006B5550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0A76">
        <w:rPr>
          <w:rFonts w:hint="cs"/>
          <w:b/>
          <w:bCs/>
          <w:sz w:val="28"/>
          <w:szCs w:val="28"/>
          <w:rtl/>
        </w:rPr>
        <w:t>בהצלחה!</w:t>
      </w:r>
    </w:p>
    <w:sectPr w:rsidR="0052158E" w:rsidRPr="00072F1E" w:rsidSect="001E0C52">
      <w:headerReference w:type="default" r:id="rId11"/>
      <w:pgSz w:w="11906" w:h="16838"/>
      <w:pgMar w:top="720" w:right="720" w:bottom="720" w:left="720" w:header="708" w:footer="708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860B" w14:textId="77777777" w:rsidR="00440354" w:rsidRDefault="00440354" w:rsidP="008E2BB2">
      <w:r>
        <w:separator/>
      </w:r>
    </w:p>
  </w:endnote>
  <w:endnote w:type="continuationSeparator" w:id="0">
    <w:p w14:paraId="0DADD4BB" w14:textId="77777777" w:rsidR="00440354" w:rsidRDefault="00440354" w:rsidP="008E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-Reg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04E7" w14:textId="77777777" w:rsidR="00440354" w:rsidRDefault="00440354" w:rsidP="008E2BB2">
      <w:r>
        <w:separator/>
      </w:r>
    </w:p>
  </w:footnote>
  <w:footnote w:type="continuationSeparator" w:id="0">
    <w:p w14:paraId="01A613BF" w14:textId="77777777" w:rsidR="00440354" w:rsidRDefault="00440354" w:rsidP="008E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bidiVisual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5"/>
      <w:gridCol w:w="1795"/>
      <w:gridCol w:w="3286"/>
      <w:gridCol w:w="1795"/>
      <w:gridCol w:w="1795"/>
    </w:tblGrid>
    <w:tr w:rsidR="00AF7D66" w14:paraId="027D1092" w14:textId="77777777" w:rsidTr="008E2BB2">
      <w:trPr>
        <w:jc w:val="center"/>
      </w:trPr>
      <w:tc>
        <w:tcPr>
          <w:tcW w:w="1000" w:type="pct"/>
          <w:vAlign w:val="center"/>
        </w:tcPr>
        <w:p w14:paraId="10828DB5" w14:textId="77777777" w:rsidR="00AF7D66" w:rsidRDefault="00AF7D66" w:rsidP="000F78A1">
          <w:pPr>
            <w:pStyle w:val="a3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14:paraId="7B830B67" w14:textId="77777777" w:rsidR="00AF7D66" w:rsidRDefault="00AF7D66" w:rsidP="008E2BB2">
          <w:pPr>
            <w:pStyle w:val="a3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14:paraId="6D596687" w14:textId="77777777" w:rsidR="00AF7D66" w:rsidRDefault="000F78A1" w:rsidP="000F78A1">
          <w:pPr>
            <w:pStyle w:val="a3"/>
            <w:rPr>
              <w:rtl/>
            </w:rPr>
          </w:pPr>
          <w:r>
            <w:rPr>
              <w:noProof/>
              <w:rtl/>
              <w:lang w:eastAsia="en-US"/>
            </w:rPr>
            <w:drawing>
              <wp:inline distT="0" distB="0" distL="0" distR="0" wp14:anchorId="4E39D91C" wp14:editId="1C4AF5C5">
                <wp:extent cx="1949570" cy="81721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l logo 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696" cy="819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0" w:type="pct"/>
          <w:vAlign w:val="center"/>
        </w:tcPr>
        <w:p w14:paraId="19BF297A" w14:textId="77777777" w:rsidR="00AF7D66" w:rsidRDefault="00AF7D66" w:rsidP="008E2BB2">
          <w:pPr>
            <w:pStyle w:val="a3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14:paraId="55A6FE77" w14:textId="77777777" w:rsidR="00AF7D66" w:rsidRDefault="00AF7D66" w:rsidP="008E2BB2">
          <w:pPr>
            <w:pStyle w:val="a3"/>
            <w:jc w:val="center"/>
            <w:rPr>
              <w:rtl/>
            </w:rPr>
          </w:pPr>
        </w:p>
      </w:tc>
    </w:tr>
  </w:tbl>
  <w:p w14:paraId="12F175C0" w14:textId="77777777" w:rsidR="00AF7D66" w:rsidRDefault="00AF7D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F04"/>
    <w:multiLevelType w:val="hybridMultilevel"/>
    <w:tmpl w:val="3BC8DE84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22B0"/>
    <w:multiLevelType w:val="hybridMultilevel"/>
    <w:tmpl w:val="8976EEAC"/>
    <w:lvl w:ilvl="0" w:tplc="4D342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7278"/>
    <w:multiLevelType w:val="hybridMultilevel"/>
    <w:tmpl w:val="63B0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953CB6"/>
    <w:multiLevelType w:val="hybridMultilevel"/>
    <w:tmpl w:val="8D64DE86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2B7"/>
    <w:multiLevelType w:val="hybridMultilevel"/>
    <w:tmpl w:val="B636B8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D1014"/>
    <w:multiLevelType w:val="hybridMultilevel"/>
    <w:tmpl w:val="3598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257AE"/>
    <w:multiLevelType w:val="hybridMultilevel"/>
    <w:tmpl w:val="02B64E76"/>
    <w:lvl w:ilvl="0" w:tplc="8FE6D8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10F4B"/>
    <w:multiLevelType w:val="hybridMultilevel"/>
    <w:tmpl w:val="D8E0907A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14315"/>
    <w:multiLevelType w:val="hybridMultilevel"/>
    <w:tmpl w:val="797AA54A"/>
    <w:lvl w:ilvl="0" w:tplc="0042555C">
      <w:start w:val="1"/>
      <w:numFmt w:val="hebrew1"/>
      <w:lvlText w:val="%1."/>
      <w:lvlJc w:val="left"/>
      <w:pPr>
        <w:ind w:left="1080" w:hanging="360"/>
      </w:pPr>
      <w:rPr>
        <w:rFonts w:ascii="Consolas" w:eastAsia="Times New Roman" w:hAnsi="Consolas" w:cs="David"/>
        <w:u w:val="none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B62BD"/>
    <w:multiLevelType w:val="hybridMultilevel"/>
    <w:tmpl w:val="A0AA4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336F3F"/>
    <w:multiLevelType w:val="hybridMultilevel"/>
    <w:tmpl w:val="D8E0907A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D4E01"/>
    <w:multiLevelType w:val="hybridMultilevel"/>
    <w:tmpl w:val="A344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C685E"/>
    <w:multiLevelType w:val="hybridMultilevel"/>
    <w:tmpl w:val="35381E30"/>
    <w:lvl w:ilvl="0" w:tplc="1740505E">
      <w:start w:val="1"/>
      <w:numFmt w:val="decimal"/>
      <w:lvlText w:val="%1."/>
      <w:lvlJc w:val="left"/>
      <w:pPr>
        <w:ind w:left="360" w:hanging="360"/>
      </w:pPr>
      <w:rPr>
        <w:rFonts w:ascii="David-Reg" w:eastAsiaTheme="minorHAnsi" w:hAnsiTheme="minorHAnsi" w:cs="David-Reg"/>
      </w:rPr>
    </w:lvl>
    <w:lvl w:ilvl="1" w:tplc="04090013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3097E"/>
    <w:multiLevelType w:val="hybridMultilevel"/>
    <w:tmpl w:val="D0108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45D30"/>
    <w:multiLevelType w:val="hybridMultilevel"/>
    <w:tmpl w:val="7CB84634"/>
    <w:lvl w:ilvl="0" w:tplc="71B004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942BB"/>
    <w:multiLevelType w:val="hybridMultilevel"/>
    <w:tmpl w:val="2250C77E"/>
    <w:lvl w:ilvl="0" w:tplc="A9B88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14E636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B36A3"/>
    <w:multiLevelType w:val="hybridMultilevel"/>
    <w:tmpl w:val="91084234"/>
    <w:lvl w:ilvl="0" w:tplc="1740505E">
      <w:start w:val="1"/>
      <w:numFmt w:val="decimal"/>
      <w:lvlText w:val="%1."/>
      <w:lvlJc w:val="left"/>
      <w:pPr>
        <w:ind w:left="360" w:hanging="360"/>
      </w:pPr>
      <w:rPr>
        <w:rFonts w:ascii="David-Reg" w:eastAsiaTheme="minorHAnsi" w:hAnsiTheme="minorHAnsi" w:cs="David-Reg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1D26F6"/>
    <w:multiLevelType w:val="hybridMultilevel"/>
    <w:tmpl w:val="B6C2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09FD"/>
    <w:multiLevelType w:val="hybridMultilevel"/>
    <w:tmpl w:val="DA8CD5A0"/>
    <w:lvl w:ilvl="0" w:tplc="8FE6D8A6">
      <w:start w:val="1"/>
      <w:numFmt w:val="hebrew1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366E1A"/>
    <w:multiLevelType w:val="hybridMultilevel"/>
    <w:tmpl w:val="31E0B002"/>
    <w:lvl w:ilvl="0" w:tplc="1740505E">
      <w:start w:val="1"/>
      <w:numFmt w:val="decimal"/>
      <w:lvlText w:val="%1."/>
      <w:lvlJc w:val="left"/>
      <w:pPr>
        <w:ind w:left="360" w:hanging="360"/>
      </w:pPr>
      <w:rPr>
        <w:rFonts w:ascii="David-Reg" w:eastAsiaTheme="minorHAnsi" w:hAnsiTheme="minorHAnsi" w:cs="David-Reg"/>
      </w:rPr>
    </w:lvl>
    <w:lvl w:ilvl="1" w:tplc="04090013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6B548B"/>
    <w:multiLevelType w:val="hybridMultilevel"/>
    <w:tmpl w:val="362A53E4"/>
    <w:lvl w:ilvl="0" w:tplc="8FE6D8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0229D"/>
    <w:multiLevelType w:val="hybridMultilevel"/>
    <w:tmpl w:val="2DEAF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A36211"/>
    <w:multiLevelType w:val="hybridMultilevel"/>
    <w:tmpl w:val="E3CEF652"/>
    <w:lvl w:ilvl="0" w:tplc="04090013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5277D0"/>
    <w:multiLevelType w:val="hybridMultilevel"/>
    <w:tmpl w:val="E14002F2"/>
    <w:lvl w:ilvl="0" w:tplc="4D342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12C60"/>
    <w:multiLevelType w:val="hybridMultilevel"/>
    <w:tmpl w:val="CA6AC552"/>
    <w:lvl w:ilvl="0" w:tplc="87228E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DD0A41"/>
    <w:multiLevelType w:val="hybridMultilevel"/>
    <w:tmpl w:val="3522C2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2673F"/>
    <w:multiLevelType w:val="hybridMultilevel"/>
    <w:tmpl w:val="84063FE8"/>
    <w:lvl w:ilvl="0" w:tplc="6AA6D6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AD4888"/>
    <w:multiLevelType w:val="hybridMultilevel"/>
    <w:tmpl w:val="B6D80F40"/>
    <w:lvl w:ilvl="0" w:tplc="7FDCA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90ACC"/>
    <w:multiLevelType w:val="hybridMultilevel"/>
    <w:tmpl w:val="1A8E276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401647">
    <w:abstractNumId w:val="2"/>
  </w:num>
  <w:num w:numId="2" w16cid:durableId="263079392">
    <w:abstractNumId w:val="18"/>
  </w:num>
  <w:num w:numId="3" w16cid:durableId="41489238">
    <w:abstractNumId w:val="6"/>
  </w:num>
  <w:num w:numId="4" w16cid:durableId="904990918">
    <w:abstractNumId w:val="5"/>
  </w:num>
  <w:num w:numId="5" w16cid:durableId="1423336241">
    <w:abstractNumId w:val="3"/>
  </w:num>
  <w:num w:numId="6" w16cid:durableId="886530153">
    <w:abstractNumId w:val="26"/>
  </w:num>
  <w:num w:numId="7" w16cid:durableId="1142845978">
    <w:abstractNumId w:val="7"/>
  </w:num>
  <w:num w:numId="8" w16cid:durableId="948438225">
    <w:abstractNumId w:val="25"/>
  </w:num>
  <w:num w:numId="9" w16cid:durableId="1971593415">
    <w:abstractNumId w:val="0"/>
  </w:num>
  <w:num w:numId="10" w16cid:durableId="1559435931">
    <w:abstractNumId w:val="15"/>
  </w:num>
  <w:num w:numId="11" w16cid:durableId="850220540">
    <w:abstractNumId w:val="14"/>
  </w:num>
  <w:num w:numId="12" w16cid:durableId="1844472866">
    <w:abstractNumId w:val="10"/>
  </w:num>
  <w:num w:numId="13" w16cid:durableId="144324535">
    <w:abstractNumId w:val="4"/>
  </w:num>
  <w:num w:numId="14" w16cid:durableId="1241448838">
    <w:abstractNumId w:val="20"/>
  </w:num>
  <w:num w:numId="15" w16cid:durableId="948703614">
    <w:abstractNumId w:val="9"/>
  </w:num>
  <w:num w:numId="16" w16cid:durableId="1670861929">
    <w:abstractNumId w:val="22"/>
  </w:num>
  <w:num w:numId="17" w16cid:durableId="1029993560">
    <w:abstractNumId w:val="16"/>
  </w:num>
  <w:num w:numId="18" w16cid:durableId="341981647">
    <w:abstractNumId w:val="28"/>
  </w:num>
  <w:num w:numId="19" w16cid:durableId="1333294874">
    <w:abstractNumId w:val="12"/>
  </w:num>
  <w:num w:numId="20" w16cid:durableId="257755707">
    <w:abstractNumId w:val="19"/>
  </w:num>
  <w:num w:numId="21" w16cid:durableId="2144497280">
    <w:abstractNumId w:val="21"/>
  </w:num>
  <w:num w:numId="22" w16cid:durableId="1808432142">
    <w:abstractNumId w:val="23"/>
  </w:num>
  <w:num w:numId="23" w16cid:durableId="642469913">
    <w:abstractNumId w:val="13"/>
  </w:num>
  <w:num w:numId="24" w16cid:durableId="300313301">
    <w:abstractNumId w:val="1"/>
  </w:num>
  <w:num w:numId="25" w16cid:durableId="983433854">
    <w:abstractNumId w:val="27"/>
  </w:num>
  <w:num w:numId="26" w16cid:durableId="644505813">
    <w:abstractNumId w:val="24"/>
  </w:num>
  <w:num w:numId="27" w16cid:durableId="622346537">
    <w:abstractNumId w:val="17"/>
  </w:num>
  <w:num w:numId="28" w16cid:durableId="1598368574">
    <w:abstractNumId w:val="11"/>
  </w:num>
  <w:num w:numId="29" w16cid:durableId="80566364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87"/>
    <w:rsid w:val="00000AEA"/>
    <w:rsid w:val="00006B9C"/>
    <w:rsid w:val="00021D8F"/>
    <w:rsid w:val="0002617E"/>
    <w:rsid w:val="00040CA7"/>
    <w:rsid w:val="00061A16"/>
    <w:rsid w:val="00065DC9"/>
    <w:rsid w:val="00070F83"/>
    <w:rsid w:val="00072F1E"/>
    <w:rsid w:val="000751E1"/>
    <w:rsid w:val="00076933"/>
    <w:rsid w:val="00082FD8"/>
    <w:rsid w:val="000838F2"/>
    <w:rsid w:val="00085740"/>
    <w:rsid w:val="00090947"/>
    <w:rsid w:val="00092F40"/>
    <w:rsid w:val="000B4AE3"/>
    <w:rsid w:val="000C12AD"/>
    <w:rsid w:val="000C44FC"/>
    <w:rsid w:val="000D06A6"/>
    <w:rsid w:val="000D1CD1"/>
    <w:rsid w:val="000E7903"/>
    <w:rsid w:val="000F6704"/>
    <w:rsid w:val="000F78A1"/>
    <w:rsid w:val="00102B6A"/>
    <w:rsid w:val="001124C7"/>
    <w:rsid w:val="00114C23"/>
    <w:rsid w:val="00120E54"/>
    <w:rsid w:val="00122696"/>
    <w:rsid w:val="00133716"/>
    <w:rsid w:val="00146329"/>
    <w:rsid w:val="00151A15"/>
    <w:rsid w:val="00152379"/>
    <w:rsid w:val="001537AE"/>
    <w:rsid w:val="00167CF8"/>
    <w:rsid w:val="0017163F"/>
    <w:rsid w:val="00172C2D"/>
    <w:rsid w:val="00175A42"/>
    <w:rsid w:val="0017641B"/>
    <w:rsid w:val="00184261"/>
    <w:rsid w:val="001961A5"/>
    <w:rsid w:val="001B37AA"/>
    <w:rsid w:val="001E0C52"/>
    <w:rsid w:val="001F23D2"/>
    <w:rsid w:val="001F29F1"/>
    <w:rsid w:val="00214B75"/>
    <w:rsid w:val="00217C5A"/>
    <w:rsid w:val="0022261F"/>
    <w:rsid w:val="00240499"/>
    <w:rsid w:val="002470BD"/>
    <w:rsid w:val="00253BC5"/>
    <w:rsid w:val="00290492"/>
    <w:rsid w:val="00295450"/>
    <w:rsid w:val="00296ED2"/>
    <w:rsid w:val="002B191C"/>
    <w:rsid w:val="002B2E0F"/>
    <w:rsid w:val="002B33EF"/>
    <w:rsid w:val="002C51AB"/>
    <w:rsid w:val="002C78DC"/>
    <w:rsid w:val="002D69F4"/>
    <w:rsid w:val="002D7F4E"/>
    <w:rsid w:val="002F13EE"/>
    <w:rsid w:val="002F1EC6"/>
    <w:rsid w:val="002F47E0"/>
    <w:rsid w:val="00316415"/>
    <w:rsid w:val="00342F76"/>
    <w:rsid w:val="00343AA0"/>
    <w:rsid w:val="00350C9E"/>
    <w:rsid w:val="00357425"/>
    <w:rsid w:val="00364852"/>
    <w:rsid w:val="00366809"/>
    <w:rsid w:val="00390727"/>
    <w:rsid w:val="00397AB4"/>
    <w:rsid w:val="003A49B5"/>
    <w:rsid w:val="003B52D9"/>
    <w:rsid w:val="003C299A"/>
    <w:rsid w:val="003C59C0"/>
    <w:rsid w:val="003E1A10"/>
    <w:rsid w:val="003F51B2"/>
    <w:rsid w:val="00402F5D"/>
    <w:rsid w:val="004058F0"/>
    <w:rsid w:val="00414581"/>
    <w:rsid w:val="00422954"/>
    <w:rsid w:val="004274CB"/>
    <w:rsid w:val="00427C85"/>
    <w:rsid w:val="00432C02"/>
    <w:rsid w:val="00440354"/>
    <w:rsid w:val="00442CAD"/>
    <w:rsid w:val="004464D7"/>
    <w:rsid w:val="0044699A"/>
    <w:rsid w:val="0045126A"/>
    <w:rsid w:val="00491095"/>
    <w:rsid w:val="00491BB9"/>
    <w:rsid w:val="004A3DC5"/>
    <w:rsid w:val="004C1115"/>
    <w:rsid w:val="004C37F9"/>
    <w:rsid w:val="004D5A09"/>
    <w:rsid w:val="004D7B88"/>
    <w:rsid w:val="004E4DAC"/>
    <w:rsid w:val="004E75E9"/>
    <w:rsid w:val="00502DC0"/>
    <w:rsid w:val="0050663B"/>
    <w:rsid w:val="00507DC6"/>
    <w:rsid w:val="005136D7"/>
    <w:rsid w:val="0052158E"/>
    <w:rsid w:val="005273E5"/>
    <w:rsid w:val="005330EA"/>
    <w:rsid w:val="0053624C"/>
    <w:rsid w:val="0053787A"/>
    <w:rsid w:val="005429E4"/>
    <w:rsid w:val="00555C2D"/>
    <w:rsid w:val="00561088"/>
    <w:rsid w:val="00562FF0"/>
    <w:rsid w:val="00576608"/>
    <w:rsid w:val="0058014E"/>
    <w:rsid w:val="00581FD9"/>
    <w:rsid w:val="00584652"/>
    <w:rsid w:val="005A15BC"/>
    <w:rsid w:val="005B21E9"/>
    <w:rsid w:val="005B4615"/>
    <w:rsid w:val="005B53E2"/>
    <w:rsid w:val="005B7BE3"/>
    <w:rsid w:val="005C0610"/>
    <w:rsid w:val="005C73AA"/>
    <w:rsid w:val="005D3DCB"/>
    <w:rsid w:val="005D6053"/>
    <w:rsid w:val="005F0194"/>
    <w:rsid w:val="005F7932"/>
    <w:rsid w:val="006138F5"/>
    <w:rsid w:val="006201F0"/>
    <w:rsid w:val="00621AE1"/>
    <w:rsid w:val="00624EE9"/>
    <w:rsid w:val="006570E2"/>
    <w:rsid w:val="006701D3"/>
    <w:rsid w:val="0067469A"/>
    <w:rsid w:val="00674844"/>
    <w:rsid w:val="00695003"/>
    <w:rsid w:val="00696044"/>
    <w:rsid w:val="0069672C"/>
    <w:rsid w:val="006A05E5"/>
    <w:rsid w:val="006B352D"/>
    <w:rsid w:val="006B5550"/>
    <w:rsid w:val="006C11CE"/>
    <w:rsid w:val="006C3E3C"/>
    <w:rsid w:val="006C5C4B"/>
    <w:rsid w:val="006C64CF"/>
    <w:rsid w:val="006D7403"/>
    <w:rsid w:val="006E79B9"/>
    <w:rsid w:val="006F033B"/>
    <w:rsid w:val="006F13EC"/>
    <w:rsid w:val="006F2B3B"/>
    <w:rsid w:val="006F560A"/>
    <w:rsid w:val="0070596F"/>
    <w:rsid w:val="00706060"/>
    <w:rsid w:val="00714CB9"/>
    <w:rsid w:val="00716533"/>
    <w:rsid w:val="007231DD"/>
    <w:rsid w:val="00724D46"/>
    <w:rsid w:val="00741155"/>
    <w:rsid w:val="00760A76"/>
    <w:rsid w:val="0077254E"/>
    <w:rsid w:val="007753F5"/>
    <w:rsid w:val="0077726E"/>
    <w:rsid w:val="007819B2"/>
    <w:rsid w:val="00784C1A"/>
    <w:rsid w:val="007A4CBD"/>
    <w:rsid w:val="007A6D43"/>
    <w:rsid w:val="007B307C"/>
    <w:rsid w:val="007B5CF6"/>
    <w:rsid w:val="007B6254"/>
    <w:rsid w:val="007B7EA9"/>
    <w:rsid w:val="007C040E"/>
    <w:rsid w:val="007C26BE"/>
    <w:rsid w:val="007C5FCD"/>
    <w:rsid w:val="007C7F77"/>
    <w:rsid w:val="007E7E56"/>
    <w:rsid w:val="007F37B2"/>
    <w:rsid w:val="00813723"/>
    <w:rsid w:val="00816CE2"/>
    <w:rsid w:val="00832E80"/>
    <w:rsid w:val="00836F53"/>
    <w:rsid w:val="008379E9"/>
    <w:rsid w:val="0085370D"/>
    <w:rsid w:val="0086023E"/>
    <w:rsid w:val="00876BC1"/>
    <w:rsid w:val="00885998"/>
    <w:rsid w:val="0089062D"/>
    <w:rsid w:val="008B2B90"/>
    <w:rsid w:val="008C0961"/>
    <w:rsid w:val="008C7050"/>
    <w:rsid w:val="008D674D"/>
    <w:rsid w:val="008E2BB2"/>
    <w:rsid w:val="008E727E"/>
    <w:rsid w:val="0090037E"/>
    <w:rsid w:val="00904CFE"/>
    <w:rsid w:val="00922D64"/>
    <w:rsid w:val="00930983"/>
    <w:rsid w:val="00931D91"/>
    <w:rsid w:val="00936DD5"/>
    <w:rsid w:val="009405DD"/>
    <w:rsid w:val="009468E5"/>
    <w:rsid w:val="00950F4F"/>
    <w:rsid w:val="00956787"/>
    <w:rsid w:val="009748BB"/>
    <w:rsid w:val="00980E88"/>
    <w:rsid w:val="00991A1F"/>
    <w:rsid w:val="00991FFD"/>
    <w:rsid w:val="009A5F6C"/>
    <w:rsid w:val="009A6B00"/>
    <w:rsid w:val="009B35C8"/>
    <w:rsid w:val="009C3346"/>
    <w:rsid w:val="009D6435"/>
    <w:rsid w:val="009F30F0"/>
    <w:rsid w:val="009F6A5D"/>
    <w:rsid w:val="009F6C77"/>
    <w:rsid w:val="00A0209B"/>
    <w:rsid w:val="00A108F3"/>
    <w:rsid w:val="00A16ECD"/>
    <w:rsid w:val="00A17125"/>
    <w:rsid w:val="00A26730"/>
    <w:rsid w:val="00A32080"/>
    <w:rsid w:val="00A34254"/>
    <w:rsid w:val="00A4225C"/>
    <w:rsid w:val="00A507C8"/>
    <w:rsid w:val="00A5288B"/>
    <w:rsid w:val="00A5557C"/>
    <w:rsid w:val="00A56C65"/>
    <w:rsid w:val="00A63EDA"/>
    <w:rsid w:val="00A75040"/>
    <w:rsid w:val="00A83147"/>
    <w:rsid w:val="00A91E93"/>
    <w:rsid w:val="00A96FE7"/>
    <w:rsid w:val="00AA0E24"/>
    <w:rsid w:val="00AA1EF9"/>
    <w:rsid w:val="00AA3685"/>
    <w:rsid w:val="00AA6836"/>
    <w:rsid w:val="00AB6AF2"/>
    <w:rsid w:val="00AC200B"/>
    <w:rsid w:val="00AC7E7D"/>
    <w:rsid w:val="00AE25E5"/>
    <w:rsid w:val="00AE4AEC"/>
    <w:rsid w:val="00AF5C03"/>
    <w:rsid w:val="00AF5CEA"/>
    <w:rsid w:val="00AF7D66"/>
    <w:rsid w:val="00B123D5"/>
    <w:rsid w:val="00B224D7"/>
    <w:rsid w:val="00B25004"/>
    <w:rsid w:val="00B33E71"/>
    <w:rsid w:val="00B73461"/>
    <w:rsid w:val="00B73A9E"/>
    <w:rsid w:val="00B7407A"/>
    <w:rsid w:val="00BA12BA"/>
    <w:rsid w:val="00BA1481"/>
    <w:rsid w:val="00BA1B4C"/>
    <w:rsid w:val="00BA5496"/>
    <w:rsid w:val="00BB576C"/>
    <w:rsid w:val="00BB6C54"/>
    <w:rsid w:val="00BB780B"/>
    <w:rsid w:val="00BC7870"/>
    <w:rsid w:val="00BD7F68"/>
    <w:rsid w:val="00BE7606"/>
    <w:rsid w:val="00BF4E6A"/>
    <w:rsid w:val="00BF796B"/>
    <w:rsid w:val="00BF7B10"/>
    <w:rsid w:val="00C01760"/>
    <w:rsid w:val="00C02471"/>
    <w:rsid w:val="00C02DFA"/>
    <w:rsid w:val="00C0676C"/>
    <w:rsid w:val="00C123D0"/>
    <w:rsid w:val="00C33BF1"/>
    <w:rsid w:val="00C45B1B"/>
    <w:rsid w:val="00C54510"/>
    <w:rsid w:val="00C66EBE"/>
    <w:rsid w:val="00C72174"/>
    <w:rsid w:val="00C7469E"/>
    <w:rsid w:val="00C91FB8"/>
    <w:rsid w:val="00CA25DB"/>
    <w:rsid w:val="00CA49FD"/>
    <w:rsid w:val="00CB43D9"/>
    <w:rsid w:val="00CB6333"/>
    <w:rsid w:val="00CC0E95"/>
    <w:rsid w:val="00CC3C49"/>
    <w:rsid w:val="00CD28DC"/>
    <w:rsid w:val="00CD4C97"/>
    <w:rsid w:val="00CE2CB9"/>
    <w:rsid w:val="00CE30D3"/>
    <w:rsid w:val="00CE32B4"/>
    <w:rsid w:val="00CE378C"/>
    <w:rsid w:val="00CF66B2"/>
    <w:rsid w:val="00CF764E"/>
    <w:rsid w:val="00D119F3"/>
    <w:rsid w:val="00D31DA6"/>
    <w:rsid w:val="00D352DD"/>
    <w:rsid w:val="00D425C2"/>
    <w:rsid w:val="00D434E0"/>
    <w:rsid w:val="00D47F29"/>
    <w:rsid w:val="00D51514"/>
    <w:rsid w:val="00D602A3"/>
    <w:rsid w:val="00D6509B"/>
    <w:rsid w:val="00D73ADD"/>
    <w:rsid w:val="00D75B0F"/>
    <w:rsid w:val="00D83C5B"/>
    <w:rsid w:val="00D87F48"/>
    <w:rsid w:val="00D90CE7"/>
    <w:rsid w:val="00D92C39"/>
    <w:rsid w:val="00DA3349"/>
    <w:rsid w:val="00DA3485"/>
    <w:rsid w:val="00DA6C47"/>
    <w:rsid w:val="00DB0A57"/>
    <w:rsid w:val="00DB4590"/>
    <w:rsid w:val="00DC7620"/>
    <w:rsid w:val="00DD377F"/>
    <w:rsid w:val="00DD7456"/>
    <w:rsid w:val="00DE2E26"/>
    <w:rsid w:val="00E102EB"/>
    <w:rsid w:val="00E10474"/>
    <w:rsid w:val="00E14FEA"/>
    <w:rsid w:val="00E20B42"/>
    <w:rsid w:val="00E316D8"/>
    <w:rsid w:val="00E55494"/>
    <w:rsid w:val="00E65925"/>
    <w:rsid w:val="00E85B27"/>
    <w:rsid w:val="00E87F2B"/>
    <w:rsid w:val="00EB7ED5"/>
    <w:rsid w:val="00EC1C55"/>
    <w:rsid w:val="00EC7E4D"/>
    <w:rsid w:val="00ED079F"/>
    <w:rsid w:val="00ED290B"/>
    <w:rsid w:val="00ED34DA"/>
    <w:rsid w:val="00EE6CB3"/>
    <w:rsid w:val="00EF1FC6"/>
    <w:rsid w:val="00EF4C86"/>
    <w:rsid w:val="00EF7DF0"/>
    <w:rsid w:val="00F15BA9"/>
    <w:rsid w:val="00F2554E"/>
    <w:rsid w:val="00F25B2A"/>
    <w:rsid w:val="00F42D95"/>
    <w:rsid w:val="00F46617"/>
    <w:rsid w:val="00F5206F"/>
    <w:rsid w:val="00F53AA7"/>
    <w:rsid w:val="00F563E3"/>
    <w:rsid w:val="00F60E35"/>
    <w:rsid w:val="00F62638"/>
    <w:rsid w:val="00F70474"/>
    <w:rsid w:val="00F80993"/>
    <w:rsid w:val="00F81D27"/>
    <w:rsid w:val="00F85C94"/>
    <w:rsid w:val="00F86465"/>
    <w:rsid w:val="00FA0E35"/>
    <w:rsid w:val="00FA4761"/>
    <w:rsid w:val="00FB05FF"/>
    <w:rsid w:val="00FB0C4E"/>
    <w:rsid w:val="00FC030A"/>
    <w:rsid w:val="00FC1983"/>
    <w:rsid w:val="00FC22B9"/>
    <w:rsid w:val="00FC46C1"/>
    <w:rsid w:val="00FE7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97232"/>
  <w15:docId w15:val="{8C366CF0-5112-4BA8-BA9A-76890110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496"/>
    <w:pPr>
      <w:bidi/>
      <w:spacing w:after="0" w:line="240" w:lineRule="auto"/>
    </w:pPr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1">
    <w:name w:val="heading 1"/>
    <w:basedOn w:val="a"/>
    <w:next w:val="a"/>
    <w:link w:val="10"/>
    <w:qFormat/>
    <w:rsid w:val="00BA5496"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F6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5496"/>
    <w:pPr>
      <w:keepNext/>
      <w:spacing w:line="480" w:lineRule="auto"/>
      <w:ind w:left="360"/>
      <w:outlineLvl w:val="2"/>
    </w:pPr>
    <w:rPr>
      <w:u w:val="single"/>
    </w:rPr>
  </w:style>
  <w:style w:type="paragraph" w:styleId="4">
    <w:name w:val="heading 4"/>
    <w:basedOn w:val="a"/>
    <w:next w:val="a"/>
    <w:link w:val="40"/>
    <w:qFormat/>
    <w:rsid w:val="00BA5496"/>
    <w:pPr>
      <w:keepNext/>
      <w:spacing w:line="480" w:lineRule="auto"/>
      <w:outlineLvl w:val="3"/>
    </w:pPr>
    <w:rPr>
      <w:color w:val="FF0000"/>
      <w:u w:val="single"/>
    </w:rPr>
  </w:style>
  <w:style w:type="paragraph" w:styleId="5">
    <w:name w:val="heading 5"/>
    <w:basedOn w:val="a"/>
    <w:next w:val="a"/>
    <w:link w:val="50"/>
    <w:qFormat/>
    <w:rsid w:val="00BA5496"/>
    <w:pPr>
      <w:keepNext/>
      <w:spacing w:line="480" w:lineRule="auto"/>
      <w:ind w:left="360"/>
      <w:outlineLvl w:val="4"/>
    </w:pPr>
    <w:rPr>
      <w:color w:val="FF0000"/>
      <w:u w:val="single"/>
    </w:rPr>
  </w:style>
  <w:style w:type="paragraph" w:styleId="7">
    <w:name w:val="heading 7"/>
    <w:basedOn w:val="a"/>
    <w:next w:val="a"/>
    <w:link w:val="70"/>
    <w:qFormat/>
    <w:rsid w:val="00BA5496"/>
    <w:pPr>
      <w:keepNext/>
      <w:spacing w:line="480" w:lineRule="auto"/>
      <w:outlineLvl w:val="6"/>
    </w:pPr>
    <w:rPr>
      <w:b/>
      <w:bCs/>
      <w:color w:val="33CCCC"/>
      <w:u w:val="single"/>
    </w:rPr>
  </w:style>
  <w:style w:type="paragraph" w:styleId="8">
    <w:name w:val="heading 8"/>
    <w:basedOn w:val="a"/>
    <w:next w:val="a"/>
    <w:link w:val="80"/>
    <w:qFormat/>
    <w:rsid w:val="00BA5496"/>
    <w:pPr>
      <w:keepNext/>
      <w:spacing w:line="480" w:lineRule="auto"/>
      <w:ind w:left="360"/>
      <w:jc w:val="both"/>
      <w:outlineLvl w:val="7"/>
    </w:pPr>
    <w:rPr>
      <w:u w:val="single"/>
    </w:rPr>
  </w:style>
  <w:style w:type="paragraph" w:styleId="9">
    <w:name w:val="heading 9"/>
    <w:basedOn w:val="a"/>
    <w:next w:val="a"/>
    <w:link w:val="90"/>
    <w:qFormat/>
    <w:rsid w:val="00BA5496"/>
    <w:pPr>
      <w:keepNext/>
      <w:spacing w:line="480" w:lineRule="auto"/>
      <w:jc w:val="both"/>
      <w:outlineLvl w:val="8"/>
    </w:pPr>
    <w:rPr>
      <w:color w:val="FF000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8E2BB2"/>
  </w:style>
  <w:style w:type="paragraph" w:styleId="a5">
    <w:name w:val="footer"/>
    <w:basedOn w:val="a"/>
    <w:link w:val="a6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8E2BB2"/>
  </w:style>
  <w:style w:type="paragraph" w:styleId="a7">
    <w:name w:val="Balloon Text"/>
    <w:basedOn w:val="a"/>
    <w:link w:val="a8"/>
    <w:uiPriority w:val="99"/>
    <w:semiHidden/>
    <w:unhideWhenUsed/>
    <w:rsid w:val="008E2BB2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8E2BB2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E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12BA"/>
    <w:pPr>
      <w:ind w:left="720"/>
      <w:contextualSpacing/>
    </w:pPr>
  </w:style>
  <w:style w:type="character" w:customStyle="1" w:styleId="10">
    <w:name w:val="כותרת 1 תו"/>
    <w:basedOn w:val="a0"/>
    <w:link w:val="1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30">
    <w:name w:val="כותרת 3 תו"/>
    <w:basedOn w:val="a0"/>
    <w:link w:val="3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40">
    <w:name w:val="כותרת 4 תו"/>
    <w:basedOn w:val="a0"/>
    <w:link w:val="4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50">
    <w:name w:val="כותרת 5 תו"/>
    <w:basedOn w:val="a0"/>
    <w:link w:val="5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70">
    <w:name w:val="כותרת 7 תו"/>
    <w:basedOn w:val="a0"/>
    <w:link w:val="7"/>
    <w:rsid w:val="00BA5496"/>
    <w:rPr>
      <w:rFonts w:ascii="Times New Roman" w:eastAsia="Times New Roman" w:hAnsi="Times New Roman" w:cs="David"/>
      <w:b/>
      <w:bCs/>
      <w:color w:val="33CCCC"/>
      <w:sz w:val="32"/>
      <w:szCs w:val="32"/>
      <w:u w:val="single"/>
      <w:lang w:eastAsia="he-IL"/>
    </w:rPr>
  </w:style>
  <w:style w:type="character" w:customStyle="1" w:styleId="80">
    <w:name w:val="כותרת 8 תו"/>
    <w:basedOn w:val="a0"/>
    <w:link w:val="8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90">
    <w:name w:val="כותרת 9 תו"/>
    <w:basedOn w:val="a0"/>
    <w:link w:val="9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paragraph" w:styleId="ab">
    <w:name w:val="Body Text"/>
    <w:basedOn w:val="a"/>
    <w:link w:val="ac"/>
    <w:semiHidden/>
    <w:rsid w:val="00BA5496"/>
    <w:pPr>
      <w:jc w:val="both"/>
    </w:pPr>
  </w:style>
  <w:style w:type="character" w:customStyle="1" w:styleId="ac">
    <w:name w:val="גוף טקסט תו"/>
    <w:basedOn w:val="a0"/>
    <w:link w:val="ab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ad">
    <w:name w:val="Body Text Indent"/>
    <w:basedOn w:val="a"/>
    <w:link w:val="ae"/>
    <w:semiHidden/>
    <w:rsid w:val="00BA5496"/>
    <w:pPr>
      <w:spacing w:line="480" w:lineRule="auto"/>
      <w:ind w:left="386" w:hanging="386"/>
      <w:jc w:val="both"/>
    </w:pPr>
  </w:style>
  <w:style w:type="character" w:customStyle="1" w:styleId="ae">
    <w:name w:val="כניסה בגוף טקסט תו"/>
    <w:basedOn w:val="a0"/>
    <w:link w:val="ad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af">
    <w:name w:val="caption"/>
    <w:basedOn w:val="a"/>
    <w:next w:val="a"/>
    <w:qFormat/>
    <w:rsid w:val="00BA5496"/>
    <w:pPr>
      <w:spacing w:line="360" w:lineRule="auto"/>
    </w:pPr>
    <w:rPr>
      <w:b/>
      <w:bCs/>
      <w:color w:val="FF0000"/>
      <w:u w:val="single"/>
    </w:rPr>
  </w:style>
  <w:style w:type="character" w:styleId="af0">
    <w:name w:val="Intense Reference"/>
    <w:basedOn w:val="a0"/>
    <w:uiPriority w:val="32"/>
    <w:qFormat/>
    <w:rsid w:val="00BA5496"/>
    <w:rPr>
      <w:b/>
      <w:bCs/>
      <w:smallCaps/>
      <w:color w:val="C0504D" w:themeColor="accent2"/>
      <w:spacing w:val="5"/>
      <w:u w:val="single"/>
    </w:rPr>
  </w:style>
  <w:style w:type="paragraph" w:customStyle="1" w:styleId="ListStyle">
    <w:name w:val="ListStyle"/>
    <w:rsid w:val="006F5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a0"/>
    <w:uiPriority w:val="99"/>
    <w:unhideWhenUsed/>
    <w:rsid w:val="00390727"/>
    <w:rPr>
      <w:color w:val="0000FF"/>
      <w:u w:val="single"/>
    </w:rPr>
  </w:style>
  <w:style w:type="character" w:customStyle="1" w:styleId="20">
    <w:name w:val="כותרת 2 תו"/>
    <w:basedOn w:val="a0"/>
    <w:link w:val="2"/>
    <w:uiPriority w:val="9"/>
    <w:rsid w:val="000F67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he-IL"/>
    </w:rPr>
  </w:style>
  <w:style w:type="character" w:styleId="FollowedHyperlink">
    <w:name w:val="FollowedHyperlink"/>
    <w:basedOn w:val="a0"/>
    <w:uiPriority w:val="99"/>
    <w:semiHidden/>
    <w:unhideWhenUsed/>
    <w:rsid w:val="00C0676C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20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scal%27s_triang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ranch_tab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bel\Desktop\&#1502;&#1490;&#1513;&#1497;&#1502;&#1497;&#1501;%20-&#1508;&#1512;&#1493;&#1497;&#1497;&#1511;&#1496;\&#1508;&#1493;&#1512;&#1502;&#1488;&#1496;%20&#1502;&#1506;&#1512;&#1498;%20&#1513;&#1497;&#1506;&#1493;&#1512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1929-84E5-489D-B9A6-D618B4C3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פורמאט מערך שיעור.dotx</Template>
  <TotalTime>117</TotalTime>
  <Pages>5</Pages>
  <Words>788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Linux</vt:lpstr>
      <vt:lpstr>Linux</vt:lpstr>
    </vt:vector>
  </TitlesOfParts>
  <Company>Keren Rashi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</dc:title>
  <dc:creator>Yahav</dc:creator>
  <cp:lastModifiedBy>ברק גונן</cp:lastModifiedBy>
  <cp:revision>7</cp:revision>
  <cp:lastPrinted>2014-10-14T18:43:00Z</cp:lastPrinted>
  <dcterms:created xsi:type="dcterms:W3CDTF">2022-08-03T19:38:00Z</dcterms:created>
  <dcterms:modified xsi:type="dcterms:W3CDTF">2022-10-29T20:17:00Z</dcterms:modified>
</cp:coreProperties>
</file>